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1D200" w14:textId="77777777" w:rsidR="009B531B" w:rsidRDefault="00233F14" w:rsidP="00DB1776">
      <w:pPr>
        <w:pStyle w:val="PageTitreFaculteunilim"/>
      </w:pPr>
      <w:bookmarkStart w:id="0" w:name="_Toc408994402"/>
      <w:bookmarkStart w:id="1" w:name="_Toc408994411"/>
      <w:r>
        <w:rPr>
          <w:noProof/>
        </w:rPr>
        <w:drawing>
          <wp:anchor distT="0" distB="0" distL="114300" distR="114300" simplePos="0" relativeHeight="251663360" behindDoc="0" locked="0" layoutInCell="1" allowOverlap="1" wp14:anchorId="47FD01D6" wp14:editId="503C5B2A">
            <wp:simplePos x="0" y="0"/>
            <wp:positionH relativeFrom="margin">
              <wp:posOffset>3762375</wp:posOffset>
            </wp:positionH>
            <wp:positionV relativeFrom="margin">
              <wp:posOffset>125730</wp:posOffset>
            </wp:positionV>
            <wp:extent cx="2044800" cy="658800"/>
            <wp:effectExtent l="0" t="0" r="0" b="8255"/>
            <wp:wrapNone/>
            <wp:docPr id="7" name="Logo unili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lim-blanc.w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44800" cy="658800"/>
                    </a:xfrm>
                    <a:prstGeom prst="rect">
                      <a:avLst/>
                    </a:prstGeom>
                  </pic:spPr>
                </pic:pic>
              </a:graphicData>
            </a:graphic>
            <wp14:sizeRelH relativeFrom="margin">
              <wp14:pctWidth>0</wp14:pctWidth>
            </wp14:sizeRelH>
            <wp14:sizeRelV relativeFrom="margin">
              <wp14:pctHeight>0</wp14:pctHeight>
            </wp14:sizeRelV>
          </wp:anchor>
        </w:drawing>
      </w:r>
      <w:bookmarkEnd w:id="0"/>
      <w:bookmarkEnd w:id="1"/>
      <w:r w:rsidR="00AF3E15">
        <w:t>INSPE</w:t>
      </w:r>
      <w:r w:rsidR="00733661" w:rsidRPr="00733661">
        <w:t xml:space="preserve"> Académie de Limoges</w:t>
      </w:r>
    </w:p>
    <w:p w14:paraId="5FF22C28" w14:textId="77777777" w:rsidR="00733661" w:rsidRDefault="00733661" w:rsidP="00733661">
      <w:pPr>
        <w:pStyle w:val="PageTitreMasterNomunilim"/>
      </w:pPr>
      <w:r w:rsidRPr="00733661">
        <w:t>Métiers de l'enseignement, de l'éducation et de la formation</w:t>
      </w:r>
    </w:p>
    <w:sdt>
      <w:sdtPr>
        <w:id w:val="1947808884"/>
        <w:placeholder>
          <w:docPart w:val="1A709E3CF8F86C489C03D559427939F8"/>
        </w:placeholder>
        <w:comboBox>
          <w:listItem w:value="[Nom du master]"/>
          <w:listItem w:displayText="Premier degré" w:value="Premier degré"/>
          <w:listItem w:displayText="Second degré" w:value="Second degré"/>
          <w:listItem w:displayText="Encadrement éducatif" w:value="Encadrement éducatif"/>
          <w:listItem w:displayText="Pratique et ingénierie de la formation" w:value="Pratique et ingénierie de la formation"/>
        </w:comboBox>
      </w:sdtPr>
      <w:sdtEndPr/>
      <w:sdtContent>
        <w:p w14:paraId="6894D26C" w14:textId="057943E0" w:rsidR="00733661" w:rsidRPr="00733661" w:rsidRDefault="002A44F7" w:rsidP="0007463D">
          <w:pPr>
            <w:pStyle w:val="PageTitreMasterNomunilim"/>
          </w:pPr>
          <w:r>
            <w:t>Master MEEF 2nd degré</w:t>
          </w:r>
        </w:p>
      </w:sdtContent>
    </w:sdt>
    <w:sdt>
      <w:sdtPr>
        <w:id w:val="2062824824"/>
        <w:placeholder>
          <w:docPart w:val="86C00596DE37D248A10E7C328FB707B2"/>
        </w:placeholder>
      </w:sdtPr>
      <w:sdtEndPr/>
      <w:sdtContent>
        <w:p w14:paraId="3059558C" w14:textId="4226DC85" w:rsidR="00D309D3" w:rsidRPr="00D309D3" w:rsidRDefault="002A44F7" w:rsidP="00BA7C89">
          <w:pPr>
            <w:pStyle w:val="PageTitreMasterParcoursunilim"/>
          </w:pPr>
          <w:r>
            <w:t>Physique et Chimie</w:t>
          </w:r>
        </w:p>
      </w:sdtContent>
    </w:sdt>
    <w:sdt>
      <w:sdtPr>
        <w:alias w:val="Option"/>
        <w:tag w:val="Option"/>
        <w:id w:val="-451633008"/>
        <w:placeholder>
          <w:docPart w:val="6E8222066BDA7648AE5583152632DE01"/>
        </w:placeholder>
      </w:sdtPr>
      <w:sdtEndPr/>
      <w:sdtContent>
        <w:p w14:paraId="6E33AD4E" w14:textId="21E48979" w:rsidR="008946F9" w:rsidRDefault="00466411" w:rsidP="008946F9">
          <w:pPr>
            <w:pStyle w:val="PageTitreMasterOptionunilim"/>
          </w:pPr>
          <w:r>
            <w:t xml:space="preserve"> </w:t>
          </w:r>
        </w:p>
      </w:sdtContent>
    </w:sdt>
    <w:p w14:paraId="4F8C742F" w14:textId="4CC34E47" w:rsidR="00764299" w:rsidRDefault="005F3829" w:rsidP="00764299">
      <w:pPr>
        <w:pStyle w:val="PageTitreAnneeUniversitaireunilim"/>
      </w:pPr>
      <w:sdt>
        <w:sdtPr>
          <w:rPr>
            <w:rStyle w:val="AnneeUniversitaireunilim"/>
          </w:rPr>
          <w:alias w:val="Année univesitaire"/>
          <w:tag w:val="Année univesitaire"/>
          <w:id w:val="846601168"/>
          <w:lock w:val="sdtLocked"/>
          <w:placeholder>
            <w:docPart w:val="0EFC10DED252C849BCD832986427F230"/>
          </w:placeholder>
        </w:sdtPr>
        <w:sdtEndPr>
          <w:rPr>
            <w:rStyle w:val="Policepardfaut"/>
          </w:rPr>
        </w:sdtEndPr>
        <w:sdtContent>
          <w:r w:rsidR="009B723C">
            <w:rPr>
              <w:rStyle w:val="AnneeUniversitaireunilim"/>
            </w:rPr>
            <w:t>20</w:t>
          </w:r>
          <w:r w:rsidR="002A44F7">
            <w:rPr>
              <w:rStyle w:val="AnneeUniversitaireunilim"/>
            </w:rPr>
            <w:t>20</w:t>
          </w:r>
          <w:r w:rsidR="009B723C">
            <w:rPr>
              <w:rStyle w:val="AnneeUniversitaireunilim"/>
            </w:rPr>
            <w:t>/20</w:t>
          </w:r>
          <w:r w:rsidR="0060001F">
            <w:rPr>
              <w:rStyle w:val="AnneeUniversitaireunilim"/>
            </w:rPr>
            <w:t>2</w:t>
          </w:r>
          <w:r w:rsidR="002A44F7">
            <w:rPr>
              <w:rStyle w:val="AnneeUniversitaireunilim"/>
            </w:rPr>
            <w:t>1</w:t>
          </w:r>
        </w:sdtContent>
      </w:sdt>
    </w:p>
    <w:p w14:paraId="5A5209D0" w14:textId="77777777" w:rsidR="00AD06ED" w:rsidRPr="00764299" w:rsidRDefault="00233F14" w:rsidP="00764299">
      <w:pPr>
        <w:pStyle w:val="PageTitreBlocTitreunilim"/>
      </w:pPr>
      <w:r>
        <w:rPr>
          <w:noProof/>
        </w:rPr>
        <mc:AlternateContent>
          <mc:Choice Requires="wps">
            <w:drawing>
              <wp:anchor distT="0" distB="0" distL="114300" distR="114300" simplePos="0" relativeHeight="251662336" behindDoc="0" locked="0" layoutInCell="1" allowOverlap="1" wp14:anchorId="36822DBB" wp14:editId="3B211FBF">
                <wp:simplePos x="0" y="0"/>
                <wp:positionH relativeFrom="page">
                  <wp:posOffset>540385</wp:posOffset>
                </wp:positionH>
                <wp:positionV relativeFrom="margin">
                  <wp:posOffset>0</wp:posOffset>
                </wp:positionV>
                <wp:extent cx="6480000" cy="900000"/>
                <wp:effectExtent l="0" t="0" r="0" b="0"/>
                <wp:wrapNone/>
                <wp:docPr id="4" name="Bandeau unilim"/>
                <wp:cNvGraphicFramePr/>
                <a:graphic xmlns:a="http://schemas.openxmlformats.org/drawingml/2006/main">
                  <a:graphicData uri="http://schemas.microsoft.com/office/word/2010/wordprocessingShape">
                    <wps:wsp>
                      <wps:cNvSpPr/>
                      <wps:spPr>
                        <a:xfrm>
                          <a:off x="0" y="0"/>
                          <a:ext cx="6480000" cy="900000"/>
                        </a:xfrm>
                        <a:prstGeom prst="rect">
                          <a:avLst/>
                        </a:prstGeom>
                        <a:solidFill>
                          <a:srgbClr val="B5162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2FA95E" w14:textId="77777777" w:rsidR="008A2798" w:rsidRPr="00A70C77" w:rsidRDefault="008A2798" w:rsidP="00233F14">
                            <w:pPr>
                              <w:pStyle w:val="PageTitreTypeDocumentunilim"/>
                            </w:pPr>
                            <w:r w:rsidRPr="00346A88">
                              <w:t>Mémoire d’initiation à la recherche</w:t>
                            </w:r>
                          </w:p>
                        </w:txbxContent>
                      </wps:txbx>
                      <wps:bodyPr rot="0" spcFirstLastPara="0" vertOverflow="overflow" horzOverflow="overflow" vert="horz" wrap="square" lIns="54000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22DBB" id="Bandeau unilim" o:spid="_x0000_s1026" style="position:absolute;margin-left:42.55pt;margin-top:0;width:510.25pt;height:70.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" fillcolor="#b51621" stroked="f" strokeweight="2pt">
                <v:textbox inset="15mm,0,,0">
                  <w:txbxContent>
                    <w:p w14:paraId="4B2FA95E" w14:textId="77777777" w:rsidR="008A2798" w:rsidRPr="00A70C77" w:rsidRDefault="008A2798" w:rsidP="00233F14">
                      <w:pPr>
                        <w:pStyle w:val="PageTitreTypeDocumentunilim"/>
                      </w:pPr>
                      <w:r w:rsidRPr="00346A88">
                        <w:t>Mémoire d’initiation à la recherche</w:t>
                      </w:r>
                    </w:p>
                  </w:txbxContent>
                </v:textbox>
                <w10:wrap anchorx="page" anchory="margin"/>
              </v:rect>
            </w:pict>
          </mc:Fallback>
        </mc:AlternateContent>
      </w:r>
      <w:r w:rsidR="00AD06ED">
        <w:rPr>
          <w:noProof/>
        </w:rPr>
        <mc:AlternateContent>
          <mc:Choice Requires="wps">
            <w:drawing>
              <wp:inline distT="0" distB="0" distL="0" distR="0" wp14:anchorId="00CBC0CD" wp14:editId="1854B214">
                <wp:extent cx="5760000" cy="2160000"/>
                <wp:effectExtent l="0" t="0" r="6350" b="0"/>
                <wp:docPr id="1" name="Tit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00" cy="2160000"/>
                        </a:xfrm>
                        <a:prstGeom prst="rect">
                          <a:avLst/>
                        </a:prstGeom>
                        <a:noFill/>
                        <a:ln>
                          <a:noFill/>
                        </a:ln>
                      </wps:spPr>
                      <wps:txbx>
                        <w:txbxContent>
                          <w:p w14:paraId="4158CE96" w14:textId="60656274" w:rsidR="008A2798" w:rsidRDefault="005F3829" w:rsidP="00C40817">
                            <w:pPr>
                              <w:pStyle w:val="PageTitreTitreunilim"/>
                            </w:pPr>
                            <w:sdt>
                              <w:sdtPr>
                                <w:alias w:val="Titre"/>
                                <w:tag w:val="TitreMemoire"/>
                                <w:id w:val="1839034903"/>
                                <w:lock w:val="sdtLocked"/>
                                <w:placeholder>
                                  <w:docPart w:val="71B175E683619A41AA581409124D67A5"/>
                                </w:placeholder>
                              </w:sdtPr>
                              <w:sdtEndPr/>
                              <w:sdtContent>
                                <w:r w:rsidR="002A44F7">
                                  <w:t>Calculs d’éphémérides avec Python</w:t>
                                </w:r>
                              </w:sdtContent>
                            </w:sdt>
                          </w:p>
                        </w:txbxContent>
                      </wps:txbx>
                      <wps:bodyPr rot="0" vert="horz" wrap="square" lIns="0" tIns="45720" rIns="0" bIns="45720" anchor="t" anchorCtr="0" upright="1">
                        <a:noAutofit/>
                      </wps:bodyPr>
                    </wps:wsp>
                  </a:graphicData>
                </a:graphic>
              </wp:inline>
            </w:drawing>
          </mc:Choice>
          <mc:Fallback>
            <w:pict>
              <v:shapetype w14:anchorId="00CBC0CD" id="_x0000_t202" coordsize="21600,21600" o:spt="202" path="m,l,21600r21600,l21600,xe">
                <v:stroke joinstyle="miter"/>
                <v:path gradientshapeok="t" o:connecttype="rect"/>
              </v:shapetype>
              <v:shape id="Titre" o:spid="_x0000_s1027" type="#_x0000_t202" style="width:453.55pt;height:17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" filled="f" stroked="f">
                <v:textbox inset="0,,0">
                  <w:txbxContent>
                    <w:p w14:paraId="4158CE96" w14:textId="60656274" w:rsidR="008A2798" w:rsidRDefault="005F3829" w:rsidP="00C40817">
                      <w:pPr>
                        <w:pStyle w:val="PageTitreTitreunilim"/>
                      </w:pPr>
                      <w:sdt>
                        <w:sdtPr>
                          <w:alias w:val="Titre"/>
                          <w:tag w:val="TitreMemoire"/>
                          <w:id w:val="1839034903"/>
                          <w:lock w:val="sdtLocked"/>
                          <w:placeholder>
                            <w:docPart w:val="71B175E683619A41AA581409124D67A5"/>
                          </w:placeholder>
                        </w:sdtPr>
                        <w:sdtEndPr/>
                        <w:sdtContent>
                          <w:r w:rsidR="002A44F7">
                            <w:t>Calculs d’éphémérides avec Python</w:t>
                          </w:r>
                        </w:sdtContent>
                      </w:sdt>
                    </w:p>
                  </w:txbxContent>
                </v:textbox>
                <w10:anchorlock/>
              </v:shape>
            </w:pict>
          </mc:Fallback>
        </mc:AlternateContent>
      </w:r>
    </w:p>
    <w:p w14:paraId="184F4921" w14:textId="77777777" w:rsidR="00707ADA" w:rsidRPr="00FA5F8A" w:rsidRDefault="005F3829" w:rsidP="00D309D3">
      <w:pPr>
        <w:pStyle w:val="PageTitreAuteurunilim"/>
      </w:pPr>
      <w:sdt>
        <w:sdtPr>
          <w:alias w:val="Auteur"/>
          <w:tag w:val=""/>
          <w:id w:val="-2011901611"/>
          <w:lock w:val="sdtLocked"/>
          <w:placeholder>
            <w:docPart w:val="79BB94A67768D74CA04AEB790A8B2D04"/>
          </w:placeholder>
          <w:dataBinding w:prefixMappings="xmlns:ns0='http://purl.org/dc/elements/1.1/' xmlns:ns1='http://schemas.openxmlformats.org/package/2006/metadata/core-properties' " w:xpath="/ns1:coreProperties[1]/ns0:creator[1]" w:storeItemID="{6C3C8BC8-F283-45AE-878A-BAB7291924A1}"/>
          <w:text/>
        </w:sdtPr>
        <w:sdtEndPr/>
        <w:sdtContent>
          <w:r w:rsidR="009F12CD">
            <w:t xml:space="preserve">Remi </w:t>
          </w:r>
          <w:proofErr w:type="spellStart"/>
          <w:r w:rsidR="009F12CD">
            <w:t>Metzdorff</w:t>
          </w:r>
          <w:proofErr w:type="spellEnd"/>
        </w:sdtContent>
      </w:sdt>
    </w:p>
    <w:p w14:paraId="34B5454A" w14:textId="07601529" w:rsidR="00D309D3" w:rsidRDefault="00D309D3" w:rsidP="00D309D3">
      <w:pPr>
        <w:pStyle w:val="PageTitreStageDatesunilim"/>
      </w:pPr>
      <w:r>
        <w:t xml:space="preserve">Stage effectué du </w:t>
      </w:r>
      <w:sdt>
        <w:sdtPr>
          <w:alias w:val="Date de début de stage"/>
          <w:tag w:val="datedebut"/>
          <w:id w:val="-1798907498"/>
          <w:date w:fullDate="2020-09-01T00:00:00Z">
            <w:dateFormat w:val="d MMMM"/>
            <w:lid w:val="fr-FR"/>
            <w:storeMappedDataAs w:val="dateTime"/>
            <w:calendar w:val="gregorian"/>
          </w:date>
        </w:sdtPr>
        <w:sdtEndPr/>
        <w:sdtContent>
          <w:r w:rsidR="002A44F7">
            <w:t>1er septembre</w:t>
          </w:r>
        </w:sdtContent>
      </w:sdt>
      <w:r>
        <w:t xml:space="preserve"> au </w:t>
      </w:r>
      <w:sdt>
        <w:sdtPr>
          <w:rPr>
            <w:rStyle w:val="DateFinunilim"/>
          </w:rPr>
          <w:alias w:val="Date de fin de stage"/>
          <w:tag w:val="DateFin"/>
          <w:id w:val="-1819807746"/>
          <w:date w:fullDate="2021-06-30T00:00:00Z">
            <w:dateFormat w:val="d MMMM yyyy"/>
            <w:lid w:val="fr-FR"/>
            <w:storeMappedDataAs w:val="dateTime"/>
            <w:calendar w:val="gregorian"/>
          </w:date>
        </w:sdtPr>
        <w:sdtEndPr>
          <w:rPr>
            <w:rStyle w:val="DateFinunilim"/>
          </w:rPr>
        </w:sdtEndPr>
        <w:sdtContent>
          <w:r w:rsidR="002A44F7">
            <w:rPr>
              <w:rStyle w:val="DateFinunilim"/>
            </w:rPr>
            <w:t>30 juin 2021</w:t>
          </w:r>
        </w:sdtContent>
      </w:sdt>
    </w:p>
    <w:sdt>
      <w:sdtPr>
        <w:alias w:val="Etablissement d'accueil"/>
        <w:tag w:val="etablissement"/>
        <w:id w:val="1853300629"/>
        <w:placeholder>
          <w:docPart w:val="72E82EDE65A7A54F86AB48671CD12C30"/>
        </w:placeholder>
      </w:sdtPr>
      <w:sdtEndPr/>
      <w:sdtContent>
        <w:p w14:paraId="292FFA9B" w14:textId="33B11BFA" w:rsidR="00D309D3" w:rsidRDefault="002A44F7" w:rsidP="00D309D3">
          <w:pPr>
            <w:pStyle w:val="PageTitreStageEtablissementunilim"/>
          </w:pPr>
          <w:r>
            <w:t>Lycée Suzanne Valadon</w:t>
          </w:r>
        </w:p>
      </w:sdtContent>
    </w:sdt>
    <w:p w14:paraId="30ADD42B" w14:textId="77777777" w:rsidR="00D309D3" w:rsidRDefault="00AE0419" w:rsidP="00D309D3">
      <w:pPr>
        <w:pStyle w:val="PageTitreTuteurStageunilim"/>
      </w:pPr>
      <w:r>
        <w:t>S</w:t>
      </w:r>
      <w:r w:rsidR="00D309D3">
        <w:t xml:space="preserve">tage </w:t>
      </w:r>
      <w:r>
        <w:t>encadré</w:t>
      </w:r>
      <w:r w:rsidR="00D309D3">
        <w:t xml:space="preserve"> par</w:t>
      </w:r>
    </w:p>
    <w:p w14:paraId="17B13084" w14:textId="2FEB98B4" w:rsidR="00D309D3" w:rsidRDefault="00D309D3" w:rsidP="00D309D3">
      <w:pPr>
        <w:pStyle w:val="PageTitreTuteurNomunilim"/>
      </w:pPr>
      <w:r>
        <w:fldChar w:fldCharType="begin"/>
      </w:r>
      <w:r>
        <w:instrText xml:space="preserve"> MACROBUTTON  AbaisserEnCorpsDeTexte </w:instrText>
      </w:r>
      <w:r>
        <w:fldChar w:fldCharType="end"/>
      </w:r>
      <w:sdt>
        <w:sdtPr>
          <w:alias w:val="Nom du tuteur"/>
          <w:tag w:val="Nom du tuteur"/>
          <w:id w:val="-1513134239"/>
          <w:placeholder>
            <w:docPart w:val="C774A9E31C511642BC59AE4A73254717"/>
          </w:placeholder>
        </w:sdtPr>
        <w:sdtEndPr/>
        <w:sdtContent>
          <w:r w:rsidR="002A44F7">
            <w:t xml:space="preserve">Olivier </w:t>
          </w:r>
          <w:proofErr w:type="spellStart"/>
          <w:r w:rsidR="002A44F7">
            <w:t>Noguera</w:t>
          </w:r>
          <w:proofErr w:type="spellEnd"/>
        </w:sdtContent>
      </w:sdt>
    </w:p>
    <w:sdt>
      <w:sdtPr>
        <w:id w:val="1058513307"/>
        <w:placeholder>
          <w:docPart w:val="3454209E075A204182A201653F130628"/>
        </w:placeholder>
      </w:sdtPr>
      <w:sdtEndPr/>
      <w:sdtContent>
        <w:p w14:paraId="039F08F4" w14:textId="735B69F0" w:rsidR="00D309D3" w:rsidRDefault="002A44F7" w:rsidP="00D309D3">
          <w:pPr>
            <w:pStyle w:val="PageTitreTuteurFonctionunilim"/>
          </w:pPr>
          <w:r>
            <w:t>MCF à l’INSPE</w:t>
          </w:r>
        </w:p>
      </w:sdtContent>
    </w:sdt>
    <w:p w14:paraId="072739AF" w14:textId="7BACC52B" w:rsidR="00BB5BE1" w:rsidRDefault="00BB5BE1" w:rsidP="000B451E">
      <w:pPr>
        <w:pStyle w:val="PageTitreNormalunilim"/>
      </w:pPr>
    </w:p>
    <w:p w14:paraId="2E150DB0" w14:textId="3CED8F46" w:rsidR="00B33818" w:rsidRDefault="00B33818" w:rsidP="000B451E">
      <w:pPr>
        <w:pStyle w:val="PageTitreNormalunilim"/>
      </w:pPr>
    </w:p>
    <w:p w14:paraId="62A2D193" w14:textId="41B7D415" w:rsidR="00B33818" w:rsidRDefault="00B33818" w:rsidP="00B33818">
      <w:pPr>
        <w:pStyle w:val="Texteunilim"/>
      </w:pPr>
      <w:r w:rsidRPr="00B33818">
        <w:lastRenderedPageBreak/>
        <w:t>Ce</w:t>
      </w:r>
      <w:r w:rsidR="00BF4093">
        <w:t xml:space="preserve"> travail </w:t>
      </w:r>
      <w:r w:rsidRPr="00B33818">
        <w:t>est réalisé dans le cadre du mémoire d’</w:t>
      </w:r>
      <w:r w:rsidR="00BF4093">
        <w:t>i</w:t>
      </w:r>
      <w:r w:rsidRPr="00B33818">
        <w:t>nitiation à la recherche pour le Master MEEF 2</w:t>
      </w:r>
      <w:r w:rsidRPr="00B33818">
        <w:rPr>
          <w:vertAlign w:val="superscript"/>
        </w:rPr>
        <w:t>nd</w:t>
      </w:r>
      <w:r w:rsidRPr="00B33818">
        <w:t xml:space="preserve"> degré, parcours Physique et Chimie.</w:t>
      </w:r>
      <w:r w:rsidR="00BF4093">
        <w:t xml:space="preserve"> Initialement, le sujet était : Développer les compétences et les connaissances des élèves en physique-chimie avec la programmation en classe de seconde générale et technologique. Celui-ci a évolué, notamment pour compenser le faible nombre de ressources bibliographiques existantes sur le sujet</w:t>
      </w:r>
      <w:r w:rsidR="000A1800">
        <w:t>,</w:t>
      </w:r>
      <w:r w:rsidR="00BF4093">
        <w:t xml:space="preserve"> en raison de l’arrivée récente de la programmation dans les programmes de lycée.</w:t>
      </w:r>
      <w:r w:rsidR="00512532">
        <w:t xml:space="preserve"> Il a ainsi permis de valoriser un travail de programmation réalisé pendant l’année de stage, dans le cadre du thème « Mouvement et interactions » du programme de seconde. </w:t>
      </w:r>
    </w:p>
    <w:p w14:paraId="3ADB08D1" w14:textId="6BD869EB" w:rsidR="00187DBB" w:rsidRDefault="00BF4093" w:rsidP="00B33818">
      <w:pPr>
        <w:pStyle w:val="Texteunilim"/>
      </w:pPr>
      <w:r>
        <w:t>Ce document se présente sous la forme d’un article</w:t>
      </w:r>
      <w:r w:rsidR="00957438">
        <w:t xml:space="preserve">, </w:t>
      </w:r>
      <w:r>
        <w:t xml:space="preserve">qui sera </w:t>
      </w:r>
      <w:r w:rsidR="00957438">
        <w:t xml:space="preserve">également </w:t>
      </w:r>
      <w:r>
        <w:t>soumis au bulletin de l’union des physiciens (BUP)</w:t>
      </w:r>
      <w:r w:rsidR="00957438">
        <w:t xml:space="preserve"> pour une éventuelle publication. Il utilise donc la mise en forme issue de la feuille de style du BUP</w:t>
      </w:r>
      <w:r w:rsidR="00C037D2">
        <w:rPr>
          <w:rStyle w:val="Appelnotedebasdep"/>
        </w:rPr>
        <w:footnoteReference w:id="1"/>
      </w:r>
      <w:r w:rsidR="00C037D2">
        <w:t xml:space="preserve"> et tient compte de la limite concernant le nombre de caractères</w:t>
      </w:r>
      <w:r w:rsidR="00512532">
        <w:t>.</w:t>
      </w:r>
      <w:r w:rsidR="00C037D2">
        <w:t xml:space="preserve"> En effet, celui-ci ne doit pas dépasser 25000, espaces comprises</w:t>
      </w:r>
      <w:r w:rsidR="00187DBB">
        <w:t>. Le présent article en contient 249</w:t>
      </w:r>
      <w:r w:rsidR="00466411">
        <w:t>82</w:t>
      </w:r>
      <w:r w:rsidR="00187DBB">
        <w:t>.</w:t>
      </w:r>
    </w:p>
    <w:p w14:paraId="06DC952B" w14:textId="77777777" w:rsidR="005232D1" w:rsidRDefault="005232D1" w:rsidP="005232D1">
      <w:pPr>
        <w:pStyle w:val="PageLiminaireTitreunilim"/>
      </w:pPr>
      <w:bookmarkStart w:id="2" w:name="_Toc404243962"/>
      <w:bookmarkStart w:id="3" w:name="_Toc404254970"/>
      <w:bookmarkStart w:id="4" w:name="_Toc404322785"/>
      <w:r>
        <w:lastRenderedPageBreak/>
        <w:t>Remerciements</w:t>
      </w:r>
      <w:bookmarkEnd w:id="2"/>
      <w:bookmarkEnd w:id="3"/>
      <w:bookmarkEnd w:id="4"/>
    </w:p>
    <w:p w14:paraId="3D6BA173" w14:textId="03AC9263" w:rsidR="00187DBB" w:rsidRDefault="00187DBB" w:rsidP="008D3E37">
      <w:pPr>
        <w:pStyle w:val="Texteunilim"/>
      </w:pPr>
      <w:r>
        <w:t xml:space="preserve">Je tiens tout d’abord à remercier </w:t>
      </w:r>
      <w:r w:rsidR="006C48D9">
        <w:t xml:space="preserve">mon directeur de mémoire, </w:t>
      </w:r>
      <w:r w:rsidR="001D3D3D">
        <w:t>M</w:t>
      </w:r>
      <w:r>
        <w:t xml:space="preserve">onsieur Olivier </w:t>
      </w:r>
      <w:proofErr w:type="spellStart"/>
      <w:r>
        <w:t>Noguera</w:t>
      </w:r>
      <w:proofErr w:type="spellEnd"/>
      <w:r w:rsidR="006C48D9">
        <w:t>, ainsi</w:t>
      </w:r>
      <w:r w:rsidR="00822EAE">
        <w:t xml:space="preserve"> que ma tutrice INSPE, Madame Claire </w:t>
      </w:r>
      <w:proofErr w:type="spellStart"/>
      <w:r w:rsidR="00822EAE">
        <w:t>Maumy</w:t>
      </w:r>
      <w:proofErr w:type="spellEnd"/>
      <w:r w:rsidR="00822EAE">
        <w:t>, et</w:t>
      </w:r>
      <w:r w:rsidR="006C48D9">
        <w:t xml:space="preserve"> toute l’équipe des formateurs de l’INSPE, Véronique Marchand, Jérôme </w:t>
      </w:r>
      <w:proofErr w:type="spellStart"/>
      <w:r w:rsidR="006C48D9">
        <w:t>Fatet</w:t>
      </w:r>
      <w:proofErr w:type="spellEnd"/>
      <w:r w:rsidR="006C48D9">
        <w:t xml:space="preserve"> et Guillaume </w:t>
      </w:r>
      <w:proofErr w:type="spellStart"/>
      <w:r w:rsidR="006C48D9">
        <w:t>Puhl</w:t>
      </w:r>
      <w:proofErr w:type="spellEnd"/>
      <w:r w:rsidR="006C48D9">
        <w:t xml:space="preserve"> pour leurs enseignements</w:t>
      </w:r>
      <w:r w:rsidR="007F3670">
        <w:t xml:space="preserve"> et</w:t>
      </w:r>
      <w:r w:rsidR="006C48D9">
        <w:t xml:space="preserve"> leurs conseils</w:t>
      </w:r>
      <w:r w:rsidR="007F3670">
        <w:t>.</w:t>
      </w:r>
    </w:p>
    <w:p w14:paraId="76820FF8" w14:textId="5A2848C7" w:rsidR="0070662A" w:rsidRDefault="0070662A" w:rsidP="008D3E37">
      <w:pPr>
        <w:pStyle w:val="Texteunilim"/>
      </w:pPr>
      <w:r>
        <w:t xml:space="preserve">Je voudrais </w:t>
      </w:r>
      <w:r w:rsidR="005F66E0">
        <w:t>également</w:t>
      </w:r>
      <w:r>
        <w:t xml:space="preserve"> remercier la Proviseure du Lycée Suzanne Valadon, </w:t>
      </w:r>
      <w:r w:rsidR="001D3D3D">
        <w:t>M</w:t>
      </w:r>
      <w:r>
        <w:t xml:space="preserve">adame Nadège </w:t>
      </w:r>
      <w:proofErr w:type="spellStart"/>
      <w:r>
        <w:t>Vergnaud</w:t>
      </w:r>
      <w:proofErr w:type="spellEnd"/>
      <w:r>
        <w:t>, pour m’avoir accueilli au lycée Suzanne Valadon</w:t>
      </w:r>
      <w:r w:rsidR="000A1800">
        <w:t>, et le</w:t>
      </w:r>
      <w:r>
        <w:t xml:space="preserve"> Proviseur</w:t>
      </w:r>
      <w:r w:rsidR="000858B8">
        <w:t xml:space="preserve"> A</w:t>
      </w:r>
      <w:r>
        <w:t xml:space="preserve">djoint, </w:t>
      </w:r>
      <w:r w:rsidR="001D3D3D">
        <w:t>M</w:t>
      </w:r>
      <w:r>
        <w:t>onsieur Nicolas Chaume.</w:t>
      </w:r>
    </w:p>
    <w:p w14:paraId="1AAC0BCE" w14:textId="61C2DC49" w:rsidR="006C48D9" w:rsidRDefault="0070662A" w:rsidP="008D3E37">
      <w:pPr>
        <w:pStyle w:val="Texteunilim"/>
      </w:pPr>
      <w:r>
        <w:t xml:space="preserve">Mes plus chaleureux remerciements vont à mon tuteur établissement, </w:t>
      </w:r>
      <w:r w:rsidR="001D3D3D">
        <w:t>M</w:t>
      </w:r>
      <w:r>
        <w:t xml:space="preserve">onsieur </w:t>
      </w:r>
      <w:r w:rsidR="009F51C4">
        <w:t>Laurent Astier</w:t>
      </w:r>
      <w:r>
        <w:t xml:space="preserve">. </w:t>
      </w:r>
      <w:r w:rsidR="001D3D3D">
        <w:t>Tu</w:t>
      </w:r>
      <w:r w:rsidR="006C7BC5">
        <w:t xml:space="preserve"> a</w:t>
      </w:r>
      <w:r w:rsidR="001D3D3D">
        <w:t>s</w:t>
      </w:r>
      <w:r w:rsidR="006C7BC5">
        <w:t xml:space="preserve"> su partager </w:t>
      </w:r>
      <w:r w:rsidR="001D3D3D">
        <w:t>ton</w:t>
      </w:r>
      <w:r w:rsidR="006C7BC5">
        <w:t xml:space="preserve"> expérience, </w:t>
      </w:r>
      <w:r w:rsidR="001D3D3D">
        <w:t>t</w:t>
      </w:r>
      <w:r w:rsidR="006C7BC5">
        <w:t xml:space="preserve">a rigueur et </w:t>
      </w:r>
      <w:r w:rsidR="001D3D3D">
        <w:t>t</w:t>
      </w:r>
      <w:r w:rsidR="006C7BC5">
        <w:t xml:space="preserve">a bonne humeur, qui </w:t>
      </w:r>
      <w:r w:rsidR="001D3D3D">
        <w:t>s</w:t>
      </w:r>
      <w:r w:rsidR="006C7BC5">
        <w:t xml:space="preserve">eront pour moi </w:t>
      </w:r>
      <w:r w:rsidR="001D3D3D">
        <w:t>des</w:t>
      </w:r>
      <w:r w:rsidR="006C7BC5">
        <w:t xml:space="preserve"> référence</w:t>
      </w:r>
      <w:r w:rsidR="001D3D3D">
        <w:t>s</w:t>
      </w:r>
      <w:r w:rsidR="006C7BC5">
        <w:t xml:space="preserve"> pour les années à venir. </w:t>
      </w:r>
      <w:r w:rsidR="001D3D3D">
        <w:t>T</w:t>
      </w:r>
      <w:r>
        <w:t>on encadrement</w:t>
      </w:r>
      <w:r w:rsidR="00C01C97">
        <w:t xml:space="preserve"> tout au long de cette année</w:t>
      </w:r>
      <w:r w:rsidR="0017120A">
        <w:t xml:space="preserve"> m’a apporté bien plus que je n’aurai pu l’espérer, tant dans l’exercice de mon nouveau métier</w:t>
      </w:r>
      <w:r w:rsidR="005F66E0">
        <w:t xml:space="preserve"> que sur le plan humain</w:t>
      </w:r>
      <w:r w:rsidR="0017120A">
        <w:t>.</w:t>
      </w:r>
      <w:r>
        <w:t xml:space="preserve"> </w:t>
      </w:r>
      <w:r w:rsidR="006C7BC5">
        <w:t>Bref, on a bien bossé, mais on a aussi bien rigolé.</w:t>
      </w:r>
      <w:r w:rsidR="00B50B88">
        <w:t xml:space="preserve"> </w:t>
      </w:r>
      <w:r w:rsidR="00AE235B">
        <w:t xml:space="preserve">Merci </w:t>
      </w:r>
      <w:r w:rsidR="00822EAE">
        <w:t xml:space="preserve">aussi </w:t>
      </w:r>
      <w:r w:rsidR="00AE235B">
        <w:t>à</w:t>
      </w:r>
      <w:r w:rsidR="00B50B88">
        <w:t xml:space="preserve"> toute l’équipe du sixième étage sans qui l’ambiance en salle des profs ne serait pas si </w:t>
      </w:r>
      <w:r w:rsidR="00822EAE">
        <w:t>plaisante</w:t>
      </w:r>
      <w:r w:rsidR="00AE235B">
        <w:t xml:space="preserve">, et </w:t>
      </w:r>
      <w:r w:rsidR="00B50B88">
        <w:t>en particulier à Hélène</w:t>
      </w:r>
      <w:r w:rsidR="00822EAE">
        <w:t xml:space="preserve"> et</w:t>
      </w:r>
      <w:r w:rsidR="00B50B88">
        <w:t xml:space="preserve"> Audrey</w:t>
      </w:r>
      <w:r w:rsidR="00822EAE">
        <w:t xml:space="preserve">, sans oublier bien sûr </w:t>
      </w:r>
      <w:r w:rsidR="00B50B88">
        <w:t>Marie-Pierre.</w:t>
      </w:r>
      <w:r w:rsidR="00C70756">
        <w:t xml:space="preserve"> Merci Agnès</w:t>
      </w:r>
      <w:r w:rsidR="00BA6F4D">
        <w:t>,</w:t>
      </w:r>
      <w:r w:rsidR="00C70756">
        <w:t xml:space="preserve"> pour m’avoir accueilli dans ta classe.</w:t>
      </w:r>
    </w:p>
    <w:p w14:paraId="2BFAFD24" w14:textId="5BA1BCDD" w:rsidR="006C7BC5" w:rsidRDefault="00C66CC8" w:rsidP="008D3E37">
      <w:pPr>
        <w:pStyle w:val="Texteunilim"/>
      </w:pPr>
      <w:r>
        <w:t>Ce fût aussi un plaisir de partager cette année, si particulière à bien des égards, avec les</w:t>
      </w:r>
      <w:r w:rsidR="007F3670">
        <w:t xml:space="preserve"> étudiants et stagiaires </w:t>
      </w:r>
      <w:r>
        <w:t>du parcours physique-chimie de l’INSPE : Antoine, Tony, Hans, Salomé, Rémy et Fabien.</w:t>
      </w:r>
      <w:r w:rsidR="00610123">
        <w:t xml:space="preserve"> Merci </w:t>
      </w:r>
      <w:r w:rsidR="00822EAE">
        <w:t xml:space="preserve">à </w:t>
      </w:r>
      <w:r w:rsidR="00610123">
        <w:t>Isabelle qui a suivi nos parcours avec un regard bienveillant.</w:t>
      </w:r>
    </w:p>
    <w:p w14:paraId="684E2417" w14:textId="1A4B9AA4" w:rsidR="00156D20" w:rsidRDefault="00C66CC8" w:rsidP="008D3E37">
      <w:pPr>
        <w:pStyle w:val="Texteunilim"/>
      </w:pPr>
      <w:r>
        <w:t>Les douze pages du dossier MEPD ne le permettaient pas</w:t>
      </w:r>
      <w:r w:rsidR="005F66E0">
        <w:t>, alors m</w:t>
      </w:r>
      <w:r>
        <w:t xml:space="preserve">erci Martin pour nos interminables discussions depuis la prépa de Montrouge, nos séances de révision trop tardives et les soirées du vendredi soir. C’est toujours un plaisir de partager des réflexions plus ou moins existentielles avec toi. </w:t>
      </w:r>
      <w:r w:rsidR="00156D20">
        <w:t>Merci aussi Arnaud, pour ta disponibilité et tes conseils que j’ai encore sollicités cette année.</w:t>
      </w:r>
    </w:p>
    <w:p w14:paraId="395CA64F" w14:textId="45C49BEB" w:rsidR="00C66CC8" w:rsidRDefault="00C66CC8" w:rsidP="008D3E37">
      <w:pPr>
        <w:pStyle w:val="Texteunilim"/>
      </w:pPr>
      <w:r>
        <w:t>Merci à Éric et Sophie qui m’ont souvent encouragé depuis la Nouvelle-Calédonie.</w:t>
      </w:r>
    </w:p>
    <w:p w14:paraId="1520F7CB" w14:textId="5E69ABC4" w:rsidR="006C48D9" w:rsidRDefault="00AE235B" w:rsidP="008D3E37">
      <w:pPr>
        <w:pStyle w:val="Texteunilim"/>
      </w:pPr>
      <w:r>
        <w:t xml:space="preserve">Je terminerai par celles et ceux qui me sont le plus proche. </w:t>
      </w:r>
      <w:r w:rsidR="007F3670">
        <w:t>Claire, merci p</w:t>
      </w:r>
      <w:r>
        <w:t xml:space="preserve">our ta patience souvent mise à rude épreuve, </w:t>
      </w:r>
      <w:r w:rsidR="007F3670">
        <w:t xml:space="preserve">pour </w:t>
      </w:r>
      <w:r>
        <w:t>ton soutien de chaque instant et</w:t>
      </w:r>
      <w:r w:rsidR="007F3670">
        <w:t xml:space="preserve"> tout simplement pour</w:t>
      </w:r>
      <w:r>
        <w:t xml:space="preserve"> ta présence à mes côtés</w:t>
      </w:r>
      <w:r w:rsidR="007F3670">
        <w:t xml:space="preserve">. </w:t>
      </w:r>
      <w:r w:rsidR="00913399">
        <w:t>Enfin, m</w:t>
      </w:r>
      <w:r w:rsidR="007F3670">
        <w:t>erci à mon frère et à mes parents</w:t>
      </w:r>
      <w:r w:rsidR="00913399">
        <w:t xml:space="preserve">, présents depuis toutes ces années, </w:t>
      </w:r>
      <w:r w:rsidR="007F3670">
        <w:t>pour leurs encouragements</w:t>
      </w:r>
      <w:r w:rsidR="00913399">
        <w:t xml:space="preserve"> et leur soutien indéfectible, et pour tous ces moments passés en famille qui sont toujours </w:t>
      </w:r>
      <w:r w:rsidR="00AD2944">
        <w:t>d’</w:t>
      </w:r>
      <w:r w:rsidR="00913399">
        <w:t>un grand réconfort.</w:t>
      </w:r>
    </w:p>
    <w:p w14:paraId="2E173CE3" w14:textId="77777777" w:rsidR="005760A1" w:rsidRDefault="00830FB5" w:rsidP="00D64E31">
      <w:pPr>
        <w:pStyle w:val="PageLiminaireTitreunilim"/>
      </w:pPr>
      <w:bookmarkStart w:id="5" w:name="_Toc404243963"/>
      <w:bookmarkStart w:id="6" w:name="_Toc404254971"/>
      <w:bookmarkStart w:id="7" w:name="_Toc404322786"/>
      <w:r>
        <w:rPr>
          <w:noProof/>
        </w:rPr>
        <w:lastRenderedPageBreak/>
        <mc:AlternateContent>
          <mc:Choice Requires="wps">
            <w:drawing>
              <wp:anchor distT="0" distB="0" distL="114300" distR="114300" simplePos="0" relativeHeight="251657216" behindDoc="0" locked="0" layoutInCell="1" allowOverlap="1" wp14:anchorId="37CF63BF" wp14:editId="2A32609B">
                <wp:simplePos x="0" y="0"/>
                <wp:positionH relativeFrom="margin">
                  <wp:posOffset>-4445</wp:posOffset>
                </wp:positionH>
                <wp:positionV relativeFrom="paragraph">
                  <wp:posOffset>396240</wp:posOffset>
                </wp:positionV>
                <wp:extent cx="5760000" cy="410400"/>
                <wp:effectExtent l="0" t="0" r="0" b="0"/>
                <wp:wrapNone/>
                <wp:docPr id="11" name="confidentiel" hidden="1"/>
                <wp:cNvGraphicFramePr/>
                <a:graphic xmlns:a="http://schemas.openxmlformats.org/drawingml/2006/main">
                  <a:graphicData uri="http://schemas.microsoft.com/office/word/2010/wordprocessingShape">
                    <wps:wsp>
                      <wps:cNvSpPr txBox="1"/>
                      <wps:spPr>
                        <a:xfrm>
                          <a:off x="0" y="0"/>
                          <a:ext cx="5760000" cy="41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1F4C3" w14:textId="77777777" w:rsidR="008A2798" w:rsidRPr="008440CC" w:rsidRDefault="008A2798" w:rsidP="008D3E37">
                            <w:pPr>
                              <w:pStyle w:val="Texteunilim"/>
                            </w:pPr>
                            <w:r w:rsidRPr="008440CC">
                              <w:t>Mémoire de Master confidentiel.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CF63BF" id="confidentiel" o:spid="_x0000_s1028" type="#_x0000_t202" style="position:absolute;margin-left:-.35pt;margin-top:31.2pt;width:453.55pt;height:32.3pt;z-index:251657216;visibility:hidden;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" filled="f" stroked="f" strokeweight=".5pt">
                <v:textbox inset="0,0,0,0">
                  <w:txbxContent>
                    <w:p w14:paraId="4311F4C3" w14:textId="77777777" w:rsidR="008A2798" w:rsidRPr="008440CC" w:rsidRDefault="008A2798" w:rsidP="008D3E37">
                      <w:pPr>
                        <w:pStyle w:val="Texteunilim"/>
                      </w:pPr>
                      <w:r w:rsidRPr="008440CC">
                        <w:t>Mémoire de Master confidentiel.</w:t>
                      </w:r>
                    </w:p>
                  </w:txbxContent>
                </v:textbox>
                <w10:wrap anchorx="margin"/>
              </v:shape>
            </w:pict>
          </mc:Fallback>
        </mc:AlternateContent>
      </w:r>
      <w:r w:rsidR="005232D1" w:rsidRPr="00CE5820">
        <w:t>Droits d’auteurs</w:t>
      </w:r>
      <w:bookmarkEnd w:id="5"/>
      <w:bookmarkEnd w:id="6"/>
      <w:bookmarkEnd w:id="7"/>
    </w:p>
    <w:p w14:paraId="4C87AAFA" w14:textId="77777777" w:rsidR="00AF18FB" w:rsidRDefault="00AF18FB" w:rsidP="00160D8E">
      <w:pPr>
        <w:pStyle w:val="StyleTexteunilimGauche"/>
        <w:rPr>
          <w:rStyle w:val="Lienhypertexte"/>
          <w:i/>
        </w:rPr>
      </w:pPr>
      <w:r>
        <w:t xml:space="preserve">Cette création est mise à disposition selon le Contrat : </w:t>
      </w:r>
      <w:r>
        <w:br/>
        <w:t>« </w:t>
      </w:r>
      <w:r w:rsidRPr="00BB61BB">
        <w:rPr>
          <w:b/>
        </w:rPr>
        <w:t>Attribution</w:t>
      </w:r>
      <w:r>
        <w:rPr>
          <w:b/>
        </w:rPr>
        <w:t>-Pas d'Utilisation Commerciale-Pas de modification 3.0 France</w:t>
      </w:r>
      <w:r>
        <w:t> »</w:t>
      </w:r>
      <w:r>
        <w:br/>
        <w:t xml:space="preserve">disponible en ligne : </w:t>
      </w:r>
      <w:hyperlink r:id="rId10" w:history="1">
        <w:r w:rsidRPr="006F28EF">
          <w:rPr>
            <w:rStyle w:val="Lienhypertexte"/>
            <w:i/>
          </w:rPr>
          <w:t>http://creativecommons.org/licenses/by-nc-nd/3.0/fr/</w:t>
        </w:r>
      </w:hyperlink>
    </w:p>
    <w:p w14:paraId="0BB722D9" w14:textId="77777777" w:rsidR="00AF18FB" w:rsidRPr="00AF18FB" w:rsidRDefault="00AF18FB" w:rsidP="00D21115">
      <w:pPr>
        <w:pStyle w:val="Texteunilim"/>
      </w:pPr>
      <w:r>
        <w:rPr>
          <w:noProof/>
        </w:rPr>
        <w:drawing>
          <wp:inline distT="0" distB="0" distL="0" distR="0" wp14:anchorId="69B0DDBE" wp14:editId="4137AE25">
            <wp:extent cx="1524000" cy="533400"/>
            <wp:effectExtent l="0" t="0" r="0" b="0"/>
            <wp:docPr id="6" name="Imag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y-nc-nd.eu.wmf"/>
                    <pic:cNvPicPr/>
                  </pic:nvPicPr>
                  <pic:blipFill>
                    <a:blip r:embed="rId11" cstate="print">
                      <a:grayscl/>
                      <a:extLst>
                        <a:ext uri="{28A0092B-C50C-407E-A947-70E740481C1C}">
                          <a14:useLocalDpi xmlns:a14="http://schemas.microsoft.com/office/drawing/2010/main" val="0"/>
                        </a:ext>
                      </a:extLst>
                    </a:blip>
                    <a:stretch>
                      <a:fillRect/>
                    </a:stretch>
                  </pic:blipFill>
                  <pic:spPr>
                    <a:xfrm>
                      <a:off x="0" y="0"/>
                      <a:ext cx="1524000" cy="533400"/>
                    </a:xfrm>
                    <a:prstGeom prst="rect">
                      <a:avLst/>
                    </a:prstGeom>
                  </pic:spPr>
                </pic:pic>
              </a:graphicData>
            </a:graphic>
          </wp:inline>
        </w:drawing>
      </w:r>
    </w:p>
    <w:p w14:paraId="0BC09323" w14:textId="77777777" w:rsidR="005232D1" w:rsidRDefault="005232D1" w:rsidP="007D16EC">
      <w:pPr>
        <w:pStyle w:val="SommaireTablesIndexunilim"/>
      </w:pPr>
      <w:r w:rsidRPr="007666F7">
        <w:lastRenderedPageBreak/>
        <w:t>Table de</w:t>
      </w:r>
      <w:r>
        <w:t>s</w:t>
      </w:r>
      <w:r w:rsidRPr="007666F7">
        <w:t xml:space="preserve"> matières</w:t>
      </w:r>
    </w:p>
    <w:bookmarkStart w:id="8" w:name="_Toc404243974"/>
    <w:p w14:paraId="75D950F2" w14:textId="13CC2A6F" w:rsidR="00A82BD3" w:rsidRDefault="005232D1">
      <w:pPr>
        <w:pStyle w:val="TM1"/>
        <w:tabs>
          <w:tab w:val="right" w:leader="dot" w:pos="9062"/>
        </w:tabs>
        <w:rPr>
          <w:rFonts w:asciiTheme="minorHAnsi" w:eastAsiaTheme="minorEastAsia" w:hAnsiTheme="minorHAnsi" w:cstheme="minorBidi"/>
          <w:noProof/>
          <w:szCs w:val="22"/>
        </w:rPr>
      </w:pPr>
      <w:r>
        <w:fldChar w:fldCharType="begin"/>
      </w:r>
      <w:r>
        <w:instrText xml:space="preserve"> TOC \o "7-9" \h \z \t "Titre 1;1;Titre 2;2;Titre 3;3;Titre 4;4;Titre 5;5;Titre 6;6;Introduction_unilim;1;Conclusion_unilim;1;BibliographieTitre1_unilim;1;AnnexesTitre1_unilim;1" </w:instrText>
      </w:r>
      <w:r>
        <w:fldChar w:fldCharType="separate"/>
      </w:r>
      <w:hyperlink w:anchor="_Toc21701531" w:history="1">
        <w:r w:rsidR="00A82BD3" w:rsidRPr="00E57C57">
          <w:rPr>
            <w:rStyle w:val="Lienhypertexte"/>
            <w:noProof/>
          </w:rPr>
          <w:t>Introduction</w:t>
        </w:r>
        <w:r w:rsidR="00A82BD3">
          <w:rPr>
            <w:noProof/>
            <w:webHidden/>
          </w:rPr>
          <w:tab/>
        </w:r>
        <w:r w:rsidR="00A82BD3">
          <w:rPr>
            <w:noProof/>
            <w:webHidden/>
          </w:rPr>
          <w:fldChar w:fldCharType="begin"/>
        </w:r>
        <w:r w:rsidR="00A82BD3">
          <w:rPr>
            <w:noProof/>
            <w:webHidden/>
          </w:rPr>
          <w:instrText xml:space="preserve"> PAGEREF _Toc21701531 \h </w:instrText>
        </w:r>
        <w:r w:rsidR="00A82BD3">
          <w:rPr>
            <w:noProof/>
            <w:webHidden/>
          </w:rPr>
        </w:r>
        <w:r w:rsidR="00A82BD3">
          <w:rPr>
            <w:noProof/>
            <w:webHidden/>
          </w:rPr>
          <w:fldChar w:fldCharType="separate"/>
        </w:r>
        <w:r w:rsidR="00BA6F4D">
          <w:rPr>
            <w:noProof/>
            <w:webHidden/>
          </w:rPr>
          <w:t>8</w:t>
        </w:r>
        <w:r w:rsidR="00A82BD3">
          <w:rPr>
            <w:noProof/>
            <w:webHidden/>
          </w:rPr>
          <w:fldChar w:fldCharType="end"/>
        </w:r>
      </w:hyperlink>
    </w:p>
    <w:p w14:paraId="2D034CB3" w14:textId="31DD3208" w:rsidR="00A82BD3" w:rsidRDefault="005F3829">
      <w:pPr>
        <w:pStyle w:val="TM1"/>
        <w:tabs>
          <w:tab w:val="right" w:leader="dot" w:pos="9062"/>
        </w:tabs>
        <w:rPr>
          <w:rFonts w:asciiTheme="minorHAnsi" w:eastAsiaTheme="minorEastAsia" w:hAnsiTheme="minorHAnsi" w:cstheme="minorBidi"/>
          <w:noProof/>
          <w:szCs w:val="22"/>
        </w:rPr>
      </w:pPr>
      <w:hyperlink w:anchor="_Toc21701532" w:history="1">
        <w:r w:rsidR="00A82BD3" w:rsidRPr="00E57C57">
          <w:rPr>
            <w:rStyle w:val="Lienhypertexte"/>
            <w:noProof/>
          </w:rPr>
          <w:t>1. Titre de niveau 1</w:t>
        </w:r>
        <w:r w:rsidR="00A82BD3">
          <w:rPr>
            <w:noProof/>
            <w:webHidden/>
          </w:rPr>
          <w:tab/>
        </w:r>
        <w:r w:rsidR="00A82BD3">
          <w:rPr>
            <w:noProof/>
            <w:webHidden/>
          </w:rPr>
          <w:fldChar w:fldCharType="begin"/>
        </w:r>
        <w:r w:rsidR="00A82BD3">
          <w:rPr>
            <w:noProof/>
            <w:webHidden/>
          </w:rPr>
          <w:instrText xml:space="preserve"> PAGEREF _Toc21701532 \h </w:instrText>
        </w:r>
        <w:r w:rsidR="00A82BD3">
          <w:rPr>
            <w:noProof/>
            <w:webHidden/>
          </w:rPr>
        </w:r>
        <w:r w:rsidR="00A82BD3">
          <w:rPr>
            <w:noProof/>
            <w:webHidden/>
          </w:rPr>
          <w:fldChar w:fldCharType="separate"/>
        </w:r>
        <w:r w:rsidR="00BA6F4D">
          <w:rPr>
            <w:noProof/>
            <w:webHidden/>
          </w:rPr>
          <w:t>9</w:t>
        </w:r>
        <w:r w:rsidR="00A82BD3">
          <w:rPr>
            <w:noProof/>
            <w:webHidden/>
          </w:rPr>
          <w:fldChar w:fldCharType="end"/>
        </w:r>
      </w:hyperlink>
    </w:p>
    <w:p w14:paraId="72A2415F" w14:textId="45B9650B" w:rsidR="00A82BD3" w:rsidRDefault="005F3829">
      <w:pPr>
        <w:pStyle w:val="TM2"/>
        <w:rPr>
          <w:rFonts w:asciiTheme="minorHAnsi" w:eastAsiaTheme="minorEastAsia" w:hAnsiTheme="minorHAnsi" w:cstheme="minorBidi"/>
          <w:noProof/>
          <w:szCs w:val="22"/>
        </w:rPr>
      </w:pPr>
      <w:hyperlink w:anchor="_Toc21701533" w:history="1">
        <w:r w:rsidR="00A82BD3" w:rsidRPr="00E57C57">
          <w:rPr>
            <w:rStyle w:val="Lienhypertexte"/>
            <w:noProof/>
          </w:rPr>
          <w:t>1.1. Titre de niveau 2</w:t>
        </w:r>
        <w:r w:rsidR="00A82BD3">
          <w:rPr>
            <w:noProof/>
            <w:webHidden/>
          </w:rPr>
          <w:tab/>
        </w:r>
        <w:r w:rsidR="00A82BD3">
          <w:rPr>
            <w:noProof/>
            <w:webHidden/>
          </w:rPr>
          <w:fldChar w:fldCharType="begin"/>
        </w:r>
        <w:r w:rsidR="00A82BD3">
          <w:rPr>
            <w:noProof/>
            <w:webHidden/>
          </w:rPr>
          <w:instrText xml:space="preserve"> PAGEREF _Toc21701533 \h </w:instrText>
        </w:r>
        <w:r w:rsidR="00A82BD3">
          <w:rPr>
            <w:noProof/>
            <w:webHidden/>
          </w:rPr>
        </w:r>
        <w:r w:rsidR="00A82BD3">
          <w:rPr>
            <w:noProof/>
            <w:webHidden/>
          </w:rPr>
          <w:fldChar w:fldCharType="separate"/>
        </w:r>
        <w:r w:rsidR="00BA6F4D">
          <w:rPr>
            <w:noProof/>
            <w:webHidden/>
          </w:rPr>
          <w:t>9</w:t>
        </w:r>
        <w:r w:rsidR="00A82BD3">
          <w:rPr>
            <w:noProof/>
            <w:webHidden/>
          </w:rPr>
          <w:fldChar w:fldCharType="end"/>
        </w:r>
      </w:hyperlink>
    </w:p>
    <w:p w14:paraId="55B2CB40" w14:textId="10DC42DD" w:rsidR="00A82BD3" w:rsidRDefault="005F3829">
      <w:pPr>
        <w:pStyle w:val="TM3"/>
        <w:rPr>
          <w:rFonts w:asciiTheme="minorHAnsi" w:eastAsiaTheme="minorEastAsia" w:hAnsiTheme="minorHAnsi" w:cstheme="minorBidi"/>
          <w:noProof/>
          <w:szCs w:val="22"/>
        </w:rPr>
      </w:pPr>
      <w:hyperlink w:anchor="_Toc21701534" w:history="1">
        <w:r w:rsidR="00A82BD3" w:rsidRPr="00E57C57">
          <w:rPr>
            <w:rStyle w:val="Lienhypertexte"/>
            <w:noProof/>
          </w:rPr>
          <w:t>1.1.1. Titre de niveau 3</w:t>
        </w:r>
        <w:r w:rsidR="00A82BD3">
          <w:rPr>
            <w:noProof/>
            <w:webHidden/>
          </w:rPr>
          <w:tab/>
        </w:r>
        <w:r w:rsidR="00A82BD3">
          <w:rPr>
            <w:noProof/>
            <w:webHidden/>
          </w:rPr>
          <w:fldChar w:fldCharType="begin"/>
        </w:r>
        <w:r w:rsidR="00A82BD3">
          <w:rPr>
            <w:noProof/>
            <w:webHidden/>
          </w:rPr>
          <w:instrText xml:space="preserve"> PAGEREF _Toc21701534 \h </w:instrText>
        </w:r>
        <w:r w:rsidR="00A82BD3">
          <w:rPr>
            <w:noProof/>
            <w:webHidden/>
          </w:rPr>
        </w:r>
        <w:r w:rsidR="00A82BD3">
          <w:rPr>
            <w:noProof/>
            <w:webHidden/>
          </w:rPr>
          <w:fldChar w:fldCharType="separate"/>
        </w:r>
        <w:r w:rsidR="00BA6F4D">
          <w:rPr>
            <w:noProof/>
            <w:webHidden/>
          </w:rPr>
          <w:t>9</w:t>
        </w:r>
        <w:r w:rsidR="00A82BD3">
          <w:rPr>
            <w:noProof/>
            <w:webHidden/>
          </w:rPr>
          <w:fldChar w:fldCharType="end"/>
        </w:r>
      </w:hyperlink>
    </w:p>
    <w:p w14:paraId="472C4C43" w14:textId="60E33979" w:rsidR="00A82BD3" w:rsidRDefault="005F3829">
      <w:pPr>
        <w:pStyle w:val="TM3"/>
        <w:rPr>
          <w:rFonts w:asciiTheme="minorHAnsi" w:eastAsiaTheme="minorEastAsia" w:hAnsiTheme="minorHAnsi" w:cstheme="minorBidi"/>
          <w:noProof/>
          <w:szCs w:val="22"/>
        </w:rPr>
      </w:pPr>
      <w:hyperlink w:anchor="_Toc21701535" w:history="1">
        <w:r w:rsidR="00A82BD3" w:rsidRPr="00E57C57">
          <w:rPr>
            <w:rStyle w:val="Lienhypertexte"/>
            <w:noProof/>
          </w:rPr>
          <w:t>1.1.2. Titre de niveau 3</w:t>
        </w:r>
        <w:r w:rsidR="00A82BD3">
          <w:rPr>
            <w:noProof/>
            <w:webHidden/>
          </w:rPr>
          <w:tab/>
        </w:r>
        <w:r w:rsidR="00A82BD3">
          <w:rPr>
            <w:noProof/>
            <w:webHidden/>
          </w:rPr>
          <w:fldChar w:fldCharType="begin"/>
        </w:r>
        <w:r w:rsidR="00A82BD3">
          <w:rPr>
            <w:noProof/>
            <w:webHidden/>
          </w:rPr>
          <w:instrText xml:space="preserve"> PAGEREF _Toc21701535 \h </w:instrText>
        </w:r>
        <w:r w:rsidR="00A82BD3">
          <w:rPr>
            <w:noProof/>
            <w:webHidden/>
          </w:rPr>
        </w:r>
        <w:r w:rsidR="00A82BD3">
          <w:rPr>
            <w:noProof/>
            <w:webHidden/>
          </w:rPr>
          <w:fldChar w:fldCharType="separate"/>
        </w:r>
        <w:r w:rsidR="00BA6F4D">
          <w:rPr>
            <w:noProof/>
            <w:webHidden/>
          </w:rPr>
          <w:t>9</w:t>
        </w:r>
        <w:r w:rsidR="00A82BD3">
          <w:rPr>
            <w:noProof/>
            <w:webHidden/>
          </w:rPr>
          <w:fldChar w:fldCharType="end"/>
        </w:r>
      </w:hyperlink>
    </w:p>
    <w:p w14:paraId="09768368" w14:textId="6D08274A" w:rsidR="00A82BD3" w:rsidRDefault="005F3829">
      <w:pPr>
        <w:pStyle w:val="TM2"/>
        <w:rPr>
          <w:rFonts w:asciiTheme="minorHAnsi" w:eastAsiaTheme="minorEastAsia" w:hAnsiTheme="minorHAnsi" w:cstheme="minorBidi"/>
          <w:noProof/>
          <w:szCs w:val="22"/>
        </w:rPr>
      </w:pPr>
      <w:hyperlink w:anchor="_Toc21701536" w:history="1">
        <w:r w:rsidR="00A82BD3" w:rsidRPr="00E57C57">
          <w:rPr>
            <w:rStyle w:val="Lienhypertexte"/>
            <w:noProof/>
          </w:rPr>
          <w:t>1.2. Titre de niveau 2</w:t>
        </w:r>
        <w:r w:rsidR="00A82BD3">
          <w:rPr>
            <w:noProof/>
            <w:webHidden/>
          </w:rPr>
          <w:tab/>
        </w:r>
        <w:r w:rsidR="00A82BD3">
          <w:rPr>
            <w:noProof/>
            <w:webHidden/>
          </w:rPr>
          <w:fldChar w:fldCharType="begin"/>
        </w:r>
        <w:r w:rsidR="00A82BD3">
          <w:rPr>
            <w:noProof/>
            <w:webHidden/>
          </w:rPr>
          <w:instrText xml:space="preserve"> PAGEREF _Toc21701536 \h </w:instrText>
        </w:r>
        <w:r w:rsidR="00A82BD3">
          <w:rPr>
            <w:noProof/>
            <w:webHidden/>
          </w:rPr>
        </w:r>
        <w:r w:rsidR="00A82BD3">
          <w:rPr>
            <w:noProof/>
            <w:webHidden/>
          </w:rPr>
          <w:fldChar w:fldCharType="separate"/>
        </w:r>
        <w:r w:rsidR="00BA6F4D">
          <w:rPr>
            <w:noProof/>
            <w:webHidden/>
          </w:rPr>
          <w:t>10</w:t>
        </w:r>
        <w:r w:rsidR="00A82BD3">
          <w:rPr>
            <w:noProof/>
            <w:webHidden/>
          </w:rPr>
          <w:fldChar w:fldCharType="end"/>
        </w:r>
      </w:hyperlink>
    </w:p>
    <w:p w14:paraId="229BD0D3" w14:textId="3F9FD569" w:rsidR="00A82BD3" w:rsidRDefault="005F3829">
      <w:pPr>
        <w:pStyle w:val="TM1"/>
        <w:tabs>
          <w:tab w:val="right" w:leader="dot" w:pos="9062"/>
        </w:tabs>
        <w:rPr>
          <w:rFonts w:asciiTheme="minorHAnsi" w:eastAsiaTheme="minorEastAsia" w:hAnsiTheme="minorHAnsi" w:cstheme="minorBidi"/>
          <w:noProof/>
          <w:szCs w:val="22"/>
        </w:rPr>
      </w:pPr>
      <w:hyperlink w:anchor="_Toc21701537" w:history="1">
        <w:r w:rsidR="00A82BD3" w:rsidRPr="00E57C57">
          <w:rPr>
            <w:rStyle w:val="Lienhypertexte"/>
            <w:noProof/>
          </w:rPr>
          <w:t>2. Titre de niveau 1</w:t>
        </w:r>
        <w:r w:rsidR="00A82BD3">
          <w:rPr>
            <w:noProof/>
            <w:webHidden/>
          </w:rPr>
          <w:tab/>
        </w:r>
        <w:r w:rsidR="00A82BD3">
          <w:rPr>
            <w:noProof/>
            <w:webHidden/>
          </w:rPr>
          <w:fldChar w:fldCharType="begin"/>
        </w:r>
        <w:r w:rsidR="00A82BD3">
          <w:rPr>
            <w:noProof/>
            <w:webHidden/>
          </w:rPr>
          <w:instrText xml:space="preserve"> PAGEREF _Toc21701537 \h </w:instrText>
        </w:r>
        <w:r w:rsidR="00A82BD3">
          <w:rPr>
            <w:noProof/>
            <w:webHidden/>
          </w:rPr>
        </w:r>
        <w:r w:rsidR="00A82BD3">
          <w:rPr>
            <w:noProof/>
            <w:webHidden/>
          </w:rPr>
          <w:fldChar w:fldCharType="separate"/>
        </w:r>
        <w:r w:rsidR="00BA6F4D">
          <w:rPr>
            <w:noProof/>
            <w:webHidden/>
          </w:rPr>
          <w:t>11</w:t>
        </w:r>
        <w:r w:rsidR="00A82BD3">
          <w:rPr>
            <w:noProof/>
            <w:webHidden/>
          </w:rPr>
          <w:fldChar w:fldCharType="end"/>
        </w:r>
      </w:hyperlink>
    </w:p>
    <w:p w14:paraId="4EA6F04A" w14:textId="13D0A372" w:rsidR="00A82BD3" w:rsidRDefault="005F3829">
      <w:pPr>
        <w:pStyle w:val="TM2"/>
        <w:rPr>
          <w:rFonts w:asciiTheme="minorHAnsi" w:eastAsiaTheme="minorEastAsia" w:hAnsiTheme="minorHAnsi" w:cstheme="minorBidi"/>
          <w:noProof/>
          <w:szCs w:val="22"/>
        </w:rPr>
      </w:pPr>
      <w:hyperlink w:anchor="_Toc21701538" w:history="1">
        <w:r w:rsidR="00A82BD3" w:rsidRPr="00E57C57">
          <w:rPr>
            <w:rStyle w:val="Lienhypertexte"/>
            <w:noProof/>
          </w:rPr>
          <w:t>2.1. Titre de niveau 2</w:t>
        </w:r>
        <w:r w:rsidR="00A82BD3">
          <w:rPr>
            <w:noProof/>
            <w:webHidden/>
          </w:rPr>
          <w:tab/>
        </w:r>
        <w:r w:rsidR="00A82BD3">
          <w:rPr>
            <w:noProof/>
            <w:webHidden/>
          </w:rPr>
          <w:fldChar w:fldCharType="begin"/>
        </w:r>
        <w:r w:rsidR="00A82BD3">
          <w:rPr>
            <w:noProof/>
            <w:webHidden/>
          </w:rPr>
          <w:instrText xml:space="preserve"> PAGEREF _Toc21701538 \h </w:instrText>
        </w:r>
        <w:r w:rsidR="00A82BD3">
          <w:rPr>
            <w:noProof/>
            <w:webHidden/>
          </w:rPr>
        </w:r>
        <w:r w:rsidR="00A82BD3">
          <w:rPr>
            <w:noProof/>
            <w:webHidden/>
          </w:rPr>
          <w:fldChar w:fldCharType="separate"/>
        </w:r>
        <w:r w:rsidR="00BA6F4D">
          <w:rPr>
            <w:noProof/>
            <w:webHidden/>
          </w:rPr>
          <w:t>11</w:t>
        </w:r>
        <w:r w:rsidR="00A82BD3">
          <w:rPr>
            <w:noProof/>
            <w:webHidden/>
          </w:rPr>
          <w:fldChar w:fldCharType="end"/>
        </w:r>
      </w:hyperlink>
    </w:p>
    <w:p w14:paraId="755D2537" w14:textId="142B2743" w:rsidR="00A82BD3" w:rsidRDefault="005F3829">
      <w:pPr>
        <w:pStyle w:val="TM2"/>
        <w:rPr>
          <w:rFonts w:asciiTheme="minorHAnsi" w:eastAsiaTheme="minorEastAsia" w:hAnsiTheme="minorHAnsi" w:cstheme="minorBidi"/>
          <w:noProof/>
          <w:szCs w:val="22"/>
        </w:rPr>
      </w:pPr>
      <w:hyperlink w:anchor="_Toc21701539" w:history="1">
        <w:r w:rsidR="00A82BD3" w:rsidRPr="00E57C57">
          <w:rPr>
            <w:rStyle w:val="Lienhypertexte"/>
            <w:noProof/>
          </w:rPr>
          <w:t>2.1. Titre de niveau 2</w:t>
        </w:r>
        <w:r w:rsidR="00A82BD3">
          <w:rPr>
            <w:noProof/>
            <w:webHidden/>
          </w:rPr>
          <w:tab/>
        </w:r>
        <w:r w:rsidR="00A82BD3">
          <w:rPr>
            <w:noProof/>
            <w:webHidden/>
          </w:rPr>
          <w:fldChar w:fldCharType="begin"/>
        </w:r>
        <w:r w:rsidR="00A82BD3">
          <w:rPr>
            <w:noProof/>
            <w:webHidden/>
          </w:rPr>
          <w:instrText xml:space="preserve"> PAGEREF _Toc21701539 \h </w:instrText>
        </w:r>
        <w:r w:rsidR="00A82BD3">
          <w:rPr>
            <w:noProof/>
            <w:webHidden/>
          </w:rPr>
        </w:r>
        <w:r w:rsidR="00A82BD3">
          <w:rPr>
            <w:noProof/>
            <w:webHidden/>
          </w:rPr>
          <w:fldChar w:fldCharType="separate"/>
        </w:r>
        <w:r w:rsidR="00BA6F4D">
          <w:rPr>
            <w:noProof/>
            <w:webHidden/>
          </w:rPr>
          <w:t>11</w:t>
        </w:r>
        <w:r w:rsidR="00A82BD3">
          <w:rPr>
            <w:noProof/>
            <w:webHidden/>
          </w:rPr>
          <w:fldChar w:fldCharType="end"/>
        </w:r>
      </w:hyperlink>
    </w:p>
    <w:p w14:paraId="1169A31F" w14:textId="1FA78EE4" w:rsidR="00A82BD3" w:rsidRDefault="005F3829">
      <w:pPr>
        <w:pStyle w:val="TM1"/>
        <w:tabs>
          <w:tab w:val="right" w:leader="dot" w:pos="9062"/>
        </w:tabs>
        <w:rPr>
          <w:rFonts w:asciiTheme="minorHAnsi" w:eastAsiaTheme="minorEastAsia" w:hAnsiTheme="minorHAnsi" w:cstheme="minorBidi"/>
          <w:noProof/>
          <w:szCs w:val="22"/>
        </w:rPr>
      </w:pPr>
      <w:hyperlink w:anchor="_Toc21701540" w:history="1">
        <w:r w:rsidR="00A82BD3" w:rsidRPr="00E57C57">
          <w:rPr>
            <w:rStyle w:val="Lienhypertexte"/>
            <w:noProof/>
          </w:rPr>
          <w:t>Conclusion</w:t>
        </w:r>
        <w:r w:rsidR="00A82BD3">
          <w:rPr>
            <w:noProof/>
            <w:webHidden/>
          </w:rPr>
          <w:tab/>
        </w:r>
        <w:r w:rsidR="00A82BD3">
          <w:rPr>
            <w:noProof/>
            <w:webHidden/>
          </w:rPr>
          <w:fldChar w:fldCharType="begin"/>
        </w:r>
        <w:r w:rsidR="00A82BD3">
          <w:rPr>
            <w:noProof/>
            <w:webHidden/>
          </w:rPr>
          <w:instrText xml:space="preserve"> PAGEREF _Toc21701540 \h </w:instrText>
        </w:r>
        <w:r w:rsidR="00A82BD3">
          <w:rPr>
            <w:noProof/>
            <w:webHidden/>
          </w:rPr>
        </w:r>
        <w:r w:rsidR="00A82BD3">
          <w:rPr>
            <w:noProof/>
            <w:webHidden/>
          </w:rPr>
          <w:fldChar w:fldCharType="separate"/>
        </w:r>
        <w:r w:rsidR="00BA6F4D">
          <w:rPr>
            <w:noProof/>
            <w:webHidden/>
          </w:rPr>
          <w:t>12</w:t>
        </w:r>
        <w:r w:rsidR="00A82BD3">
          <w:rPr>
            <w:noProof/>
            <w:webHidden/>
          </w:rPr>
          <w:fldChar w:fldCharType="end"/>
        </w:r>
      </w:hyperlink>
    </w:p>
    <w:p w14:paraId="1CA3A4B8" w14:textId="71469CB2" w:rsidR="00A82BD3" w:rsidRDefault="005F3829">
      <w:pPr>
        <w:pStyle w:val="TM1"/>
        <w:tabs>
          <w:tab w:val="right" w:leader="dot" w:pos="9062"/>
        </w:tabs>
        <w:rPr>
          <w:rFonts w:asciiTheme="minorHAnsi" w:eastAsiaTheme="minorEastAsia" w:hAnsiTheme="minorHAnsi" w:cstheme="minorBidi"/>
          <w:noProof/>
          <w:szCs w:val="22"/>
        </w:rPr>
      </w:pPr>
      <w:hyperlink w:anchor="_Toc21701541" w:history="1">
        <w:r w:rsidR="00A82BD3" w:rsidRPr="00E57C57">
          <w:rPr>
            <w:rStyle w:val="Lienhypertexte"/>
            <w:noProof/>
          </w:rPr>
          <w:t>Références bibliographiques</w:t>
        </w:r>
        <w:r w:rsidR="00A82BD3">
          <w:rPr>
            <w:noProof/>
            <w:webHidden/>
          </w:rPr>
          <w:tab/>
        </w:r>
        <w:r w:rsidR="00A82BD3">
          <w:rPr>
            <w:noProof/>
            <w:webHidden/>
          </w:rPr>
          <w:fldChar w:fldCharType="begin"/>
        </w:r>
        <w:r w:rsidR="00A82BD3">
          <w:rPr>
            <w:noProof/>
            <w:webHidden/>
          </w:rPr>
          <w:instrText xml:space="preserve"> PAGEREF _Toc21701541 \h </w:instrText>
        </w:r>
        <w:r w:rsidR="00A82BD3">
          <w:rPr>
            <w:noProof/>
            <w:webHidden/>
          </w:rPr>
        </w:r>
        <w:r w:rsidR="00A82BD3">
          <w:rPr>
            <w:noProof/>
            <w:webHidden/>
          </w:rPr>
          <w:fldChar w:fldCharType="separate"/>
        </w:r>
        <w:r w:rsidR="00BA6F4D">
          <w:rPr>
            <w:noProof/>
            <w:webHidden/>
          </w:rPr>
          <w:t>13</w:t>
        </w:r>
        <w:r w:rsidR="00A82BD3">
          <w:rPr>
            <w:noProof/>
            <w:webHidden/>
          </w:rPr>
          <w:fldChar w:fldCharType="end"/>
        </w:r>
      </w:hyperlink>
    </w:p>
    <w:p w14:paraId="4CF2F31F" w14:textId="4D77BF8A" w:rsidR="00A82BD3" w:rsidRDefault="005F3829">
      <w:pPr>
        <w:pStyle w:val="TM1"/>
        <w:tabs>
          <w:tab w:val="right" w:leader="dot" w:pos="9062"/>
        </w:tabs>
        <w:rPr>
          <w:rFonts w:asciiTheme="minorHAnsi" w:eastAsiaTheme="minorEastAsia" w:hAnsiTheme="minorHAnsi" w:cstheme="minorBidi"/>
          <w:noProof/>
          <w:szCs w:val="22"/>
        </w:rPr>
      </w:pPr>
      <w:hyperlink w:anchor="_Toc21701542" w:history="1">
        <w:r w:rsidR="00A82BD3" w:rsidRPr="00E57C57">
          <w:rPr>
            <w:rStyle w:val="Lienhypertexte"/>
            <w:noProof/>
          </w:rPr>
          <w:t>Annexes</w:t>
        </w:r>
        <w:r w:rsidR="00A82BD3">
          <w:rPr>
            <w:noProof/>
            <w:webHidden/>
          </w:rPr>
          <w:tab/>
        </w:r>
        <w:r w:rsidR="00A82BD3">
          <w:rPr>
            <w:noProof/>
            <w:webHidden/>
          </w:rPr>
          <w:fldChar w:fldCharType="begin"/>
        </w:r>
        <w:r w:rsidR="00A82BD3">
          <w:rPr>
            <w:noProof/>
            <w:webHidden/>
          </w:rPr>
          <w:instrText xml:space="preserve"> PAGEREF _Toc21701542 \h </w:instrText>
        </w:r>
        <w:r w:rsidR="00A82BD3">
          <w:rPr>
            <w:noProof/>
            <w:webHidden/>
          </w:rPr>
        </w:r>
        <w:r w:rsidR="00A82BD3">
          <w:rPr>
            <w:noProof/>
            <w:webHidden/>
          </w:rPr>
          <w:fldChar w:fldCharType="separate"/>
        </w:r>
        <w:r w:rsidR="00BA6F4D">
          <w:rPr>
            <w:noProof/>
            <w:webHidden/>
          </w:rPr>
          <w:t>15</w:t>
        </w:r>
        <w:r w:rsidR="00A82BD3">
          <w:rPr>
            <w:noProof/>
            <w:webHidden/>
          </w:rPr>
          <w:fldChar w:fldCharType="end"/>
        </w:r>
      </w:hyperlink>
    </w:p>
    <w:p w14:paraId="1F65C2A8" w14:textId="77777777" w:rsidR="00A815C4" w:rsidRDefault="005232D1" w:rsidP="008D3E37">
      <w:pPr>
        <w:pStyle w:val="Texteunilim"/>
      </w:pPr>
      <w:r>
        <w:fldChar w:fldCharType="end"/>
      </w:r>
    </w:p>
    <w:p w14:paraId="1DE96B12" w14:textId="77777777" w:rsidR="005232D1" w:rsidRDefault="00A815C4" w:rsidP="00A815C4">
      <w:pPr>
        <w:pStyle w:val="SommaireTablesIndexunilim"/>
      </w:pPr>
      <w:r>
        <w:lastRenderedPageBreak/>
        <w:t>Table des illustrations</w:t>
      </w:r>
    </w:p>
    <w:p w14:paraId="1EBD4252" w14:textId="6C620AFD" w:rsidR="00A82BD3" w:rsidRDefault="00A815C4">
      <w:pPr>
        <w:pStyle w:val="Tabledesillustrations"/>
        <w:tabs>
          <w:tab w:val="right" w:leader="dot" w:pos="9062"/>
        </w:tabs>
        <w:rPr>
          <w:rFonts w:asciiTheme="minorHAnsi" w:eastAsiaTheme="minorEastAsia" w:hAnsiTheme="minorHAnsi" w:cstheme="minorBidi"/>
          <w:noProof/>
          <w:szCs w:val="22"/>
        </w:rPr>
      </w:pPr>
      <w:r>
        <w:fldChar w:fldCharType="begin"/>
      </w:r>
      <w:r>
        <w:instrText xml:space="preserve"> TOC \h \z \c "Figure" </w:instrText>
      </w:r>
      <w:r>
        <w:fldChar w:fldCharType="separate"/>
      </w:r>
      <w:hyperlink w:anchor="_Toc21701546" w:history="1">
        <w:r w:rsidR="00A82BD3" w:rsidRPr="00F64BFB">
          <w:rPr>
            <w:rStyle w:val="Lienhypertexte"/>
            <w:noProof/>
          </w:rPr>
          <w:t>Figure 1 : Présidence de l’Université de Limoges</w:t>
        </w:r>
        <w:r w:rsidR="00A82BD3">
          <w:rPr>
            <w:noProof/>
            <w:webHidden/>
          </w:rPr>
          <w:tab/>
        </w:r>
        <w:r w:rsidR="00A82BD3">
          <w:rPr>
            <w:noProof/>
            <w:webHidden/>
          </w:rPr>
          <w:fldChar w:fldCharType="begin"/>
        </w:r>
        <w:r w:rsidR="00A82BD3">
          <w:rPr>
            <w:noProof/>
            <w:webHidden/>
          </w:rPr>
          <w:instrText xml:space="preserve"> PAGEREF _Toc21701546 \h </w:instrText>
        </w:r>
        <w:r w:rsidR="00A82BD3">
          <w:rPr>
            <w:noProof/>
            <w:webHidden/>
          </w:rPr>
        </w:r>
        <w:r w:rsidR="00A82BD3">
          <w:rPr>
            <w:noProof/>
            <w:webHidden/>
          </w:rPr>
          <w:fldChar w:fldCharType="separate"/>
        </w:r>
        <w:r w:rsidR="00BA6F4D">
          <w:rPr>
            <w:noProof/>
            <w:webHidden/>
          </w:rPr>
          <w:t>8</w:t>
        </w:r>
        <w:r w:rsidR="00A82BD3">
          <w:rPr>
            <w:noProof/>
            <w:webHidden/>
          </w:rPr>
          <w:fldChar w:fldCharType="end"/>
        </w:r>
      </w:hyperlink>
    </w:p>
    <w:p w14:paraId="5DA600C7" w14:textId="77777777" w:rsidR="00A815C4" w:rsidRDefault="00A815C4" w:rsidP="008D3E37">
      <w:pPr>
        <w:pStyle w:val="Texteunilim"/>
      </w:pPr>
      <w:r>
        <w:fldChar w:fldCharType="end"/>
      </w:r>
    </w:p>
    <w:p w14:paraId="4478CCF3" w14:textId="77777777" w:rsidR="00A815C4" w:rsidRDefault="00A815C4" w:rsidP="00A815C4">
      <w:pPr>
        <w:pStyle w:val="SommaireTablesIndexunilim"/>
      </w:pPr>
      <w:r>
        <w:lastRenderedPageBreak/>
        <w:t>Table des tableaux</w:t>
      </w:r>
    </w:p>
    <w:p w14:paraId="695B6D60" w14:textId="7B51CA29" w:rsidR="00A82BD3" w:rsidRDefault="00A815C4">
      <w:pPr>
        <w:pStyle w:val="Tabledesillustrations"/>
        <w:tabs>
          <w:tab w:val="right" w:leader="dot" w:pos="9062"/>
        </w:tabs>
        <w:rPr>
          <w:rFonts w:asciiTheme="minorHAnsi" w:eastAsiaTheme="minorEastAsia" w:hAnsiTheme="minorHAnsi" w:cstheme="minorBidi"/>
          <w:noProof/>
          <w:szCs w:val="22"/>
        </w:rPr>
      </w:pPr>
      <w:r>
        <w:fldChar w:fldCharType="begin"/>
      </w:r>
      <w:r>
        <w:instrText xml:space="preserve"> TOC \h \z \c "Tableau" </w:instrText>
      </w:r>
      <w:r>
        <w:fldChar w:fldCharType="separate"/>
      </w:r>
      <w:hyperlink w:anchor="_Toc21701547" w:history="1">
        <w:r w:rsidR="00A82BD3" w:rsidRPr="004405C4">
          <w:rPr>
            <w:rStyle w:val="Lienhypertexte"/>
            <w:noProof/>
          </w:rPr>
          <w:t>Tableau 1 : [légende de tableau]</w:t>
        </w:r>
        <w:r w:rsidR="00A82BD3">
          <w:rPr>
            <w:noProof/>
            <w:webHidden/>
          </w:rPr>
          <w:tab/>
        </w:r>
        <w:r w:rsidR="00A82BD3">
          <w:rPr>
            <w:noProof/>
            <w:webHidden/>
          </w:rPr>
          <w:fldChar w:fldCharType="begin"/>
        </w:r>
        <w:r w:rsidR="00A82BD3">
          <w:rPr>
            <w:noProof/>
            <w:webHidden/>
          </w:rPr>
          <w:instrText xml:space="preserve"> PAGEREF _Toc21701547 \h </w:instrText>
        </w:r>
        <w:r w:rsidR="00A82BD3">
          <w:rPr>
            <w:noProof/>
            <w:webHidden/>
          </w:rPr>
        </w:r>
        <w:r w:rsidR="00A82BD3">
          <w:rPr>
            <w:noProof/>
            <w:webHidden/>
          </w:rPr>
          <w:fldChar w:fldCharType="separate"/>
        </w:r>
        <w:r w:rsidR="00BA6F4D">
          <w:rPr>
            <w:noProof/>
            <w:webHidden/>
          </w:rPr>
          <w:t>11</w:t>
        </w:r>
        <w:r w:rsidR="00A82BD3">
          <w:rPr>
            <w:noProof/>
            <w:webHidden/>
          </w:rPr>
          <w:fldChar w:fldCharType="end"/>
        </w:r>
      </w:hyperlink>
    </w:p>
    <w:p w14:paraId="737FF9AD" w14:textId="77777777" w:rsidR="00A815C4" w:rsidRPr="00A815C4" w:rsidRDefault="00A815C4" w:rsidP="008D3E37">
      <w:pPr>
        <w:pStyle w:val="Texteunilim"/>
      </w:pPr>
      <w:r>
        <w:fldChar w:fldCharType="end"/>
      </w:r>
    </w:p>
    <w:p w14:paraId="0F9A6114" w14:textId="77777777" w:rsidR="005232D1" w:rsidRDefault="005232D1" w:rsidP="005232D1">
      <w:pPr>
        <w:pStyle w:val="Introductionunilim"/>
      </w:pPr>
      <w:bookmarkStart w:id="9" w:name="_Toc404243965"/>
      <w:bookmarkStart w:id="10" w:name="_Toc404254972"/>
      <w:bookmarkStart w:id="11" w:name="_Toc404322777"/>
      <w:bookmarkStart w:id="12" w:name="_Toc404322787"/>
      <w:bookmarkStart w:id="13" w:name="_Toc405986534"/>
      <w:bookmarkStart w:id="14" w:name="_Toc21701531"/>
      <w:bookmarkEnd w:id="8"/>
      <w:r>
        <w:lastRenderedPageBreak/>
        <w:t>Introduction</w:t>
      </w:r>
      <w:bookmarkEnd w:id="9"/>
      <w:bookmarkEnd w:id="10"/>
      <w:bookmarkEnd w:id="11"/>
      <w:bookmarkEnd w:id="12"/>
      <w:bookmarkEnd w:id="13"/>
      <w:bookmarkEnd w:id="14"/>
    </w:p>
    <w:p w14:paraId="308B003A" w14:textId="77777777" w:rsidR="009E5051" w:rsidRDefault="009E5051" w:rsidP="009E5051">
      <w:pPr>
        <w:pStyle w:val="Texteunilim"/>
      </w:pPr>
      <w:r>
        <w:t xml:space="preserve">Ceci est l’introduction de votre mémoire. Elle ouvre et présente votre travail, aussi apportez-y un soin tout particulier. Souvenez-vous de l’adage de l’écrivain et journaliste Henri </w:t>
      </w:r>
      <w:proofErr w:type="spellStart"/>
      <w:r>
        <w:t>Jeanson</w:t>
      </w:r>
      <w:proofErr w:type="spellEnd"/>
      <w:r>
        <w:t> :</w:t>
      </w:r>
    </w:p>
    <w:p w14:paraId="5F94813E" w14:textId="77777777" w:rsidR="009E5051" w:rsidRDefault="009E5051" w:rsidP="009E5051">
      <w:pPr>
        <w:pStyle w:val="CitationDetacheeunilim"/>
      </w:pPr>
      <w:r>
        <w:t>« La première impression est toujours la bonne, surtout quand elle est mauvaise. »</w:t>
      </w:r>
    </w:p>
    <w:p w14:paraId="5F2F0EFF" w14:textId="77777777" w:rsidR="009E5051" w:rsidRDefault="009E5051" w:rsidP="009E5051">
      <w:pPr>
        <w:pStyle w:val="Texteunilim"/>
      </w:pPr>
      <w:r>
        <w:t>Les paragraphes de texte ordinaire de votre mémoire sont normalement stylés automatiquement en « </w:t>
      </w:r>
      <w:proofErr w:type="spellStart"/>
      <w:r w:rsidRPr="008A399F">
        <w:rPr>
          <w:b/>
        </w:rPr>
        <w:t>Texte_Unilim</w:t>
      </w:r>
      <w:proofErr w:type="spellEnd"/>
      <w:r>
        <w:t> ». Si ce n’est pas le cas, il est très facile de réappliquer ce style : placez votre curseur dans le paragraphe concerné, puis allez à l’onglet « </w:t>
      </w:r>
      <w:r w:rsidRPr="008A399F">
        <w:rPr>
          <w:b/>
        </w:rPr>
        <w:t xml:space="preserve">Modèle </w:t>
      </w:r>
      <w:proofErr w:type="spellStart"/>
      <w:r w:rsidRPr="008A399F">
        <w:rPr>
          <w:b/>
        </w:rPr>
        <w:t>Unilim</w:t>
      </w:r>
      <w:proofErr w:type="spellEnd"/>
      <w:r>
        <w:t> » et cliquez sur le bouton « </w:t>
      </w:r>
      <w:r w:rsidRPr="008A399F">
        <w:rPr>
          <w:b/>
        </w:rPr>
        <w:t>Paragraphe simple</w:t>
      </w:r>
      <w:r>
        <w:t> ».</w:t>
      </w:r>
    </w:p>
    <w:p w14:paraId="2B5F46EC" w14:textId="77777777" w:rsidR="005232D1" w:rsidRPr="00160D8E" w:rsidRDefault="009E5051" w:rsidP="009E5051">
      <w:pPr>
        <w:pStyle w:val="Texteunilim"/>
      </w:pPr>
      <w:r>
        <w:t xml:space="preserve">Voici un exemple d’intégration d’une </w:t>
      </w:r>
      <w:r w:rsidRPr="008A399F">
        <w:rPr>
          <w:b/>
        </w:rPr>
        <w:t>image</w:t>
      </w:r>
      <w:r>
        <w:t xml:space="preserve"> dans votre texte. Pour insérer une </w:t>
      </w:r>
      <w:r w:rsidRPr="008A399F">
        <w:rPr>
          <w:b/>
        </w:rPr>
        <w:t>légende</w:t>
      </w:r>
      <w:r>
        <w:t xml:space="preserve"> sous l’image, cliquez sur l’image et utilisez le bouton « </w:t>
      </w:r>
      <w:r w:rsidRPr="008A399F">
        <w:rPr>
          <w:b/>
        </w:rPr>
        <w:t>Insérer une légende</w:t>
      </w:r>
      <w:r>
        <w:t> » situé à l’onglet « </w:t>
      </w:r>
      <w:r w:rsidRPr="008A399F">
        <w:rPr>
          <w:b/>
        </w:rPr>
        <w:t xml:space="preserve">Modèle </w:t>
      </w:r>
      <w:proofErr w:type="spellStart"/>
      <w:r w:rsidRPr="008A399F">
        <w:rPr>
          <w:b/>
        </w:rPr>
        <w:t>Unilim</w:t>
      </w:r>
      <w:proofErr w:type="spellEnd"/>
      <w:r>
        <w:t xml:space="preserve"> ». Mettez ensuite à jour la </w:t>
      </w:r>
      <w:r w:rsidRPr="008A399F">
        <w:rPr>
          <w:b/>
        </w:rPr>
        <w:t>table des illustrations</w:t>
      </w:r>
      <w:r>
        <w:t xml:space="preserve"> pour voir votre légende automatiquement répertoriée</w:t>
      </w:r>
      <w:r w:rsidR="005232D1" w:rsidRPr="00160D8E">
        <w:t>.</w:t>
      </w:r>
    </w:p>
    <w:p w14:paraId="01309000" w14:textId="77777777" w:rsidR="005232D1" w:rsidRPr="00160D8E" w:rsidRDefault="00597726" w:rsidP="005232D1">
      <w:pPr>
        <w:pStyle w:val="Figureunilim"/>
        <w:rPr>
          <w:noProof w:val="0"/>
        </w:rPr>
      </w:pPr>
      <w:r w:rsidRPr="00160D8E">
        <w:drawing>
          <wp:inline distT="0" distB="0" distL="0" distR="0" wp14:anchorId="10209F68" wp14:editId="4E9003B7">
            <wp:extent cx="5760720" cy="384365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lim.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843655"/>
                    </a:xfrm>
                    <a:prstGeom prst="rect">
                      <a:avLst/>
                    </a:prstGeom>
                  </pic:spPr>
                </pic:pic>
              </a:graphicData>
            </a:graphic>
          </wp:inline>
        </w:drawing>
      </w:r>
    </w:p>
    <w:p w14:paraId="3F10EF52" w14:textId="234CC63F" w:rsidR="00FA2D77" w:rsidRPr="00160D8E" w:rsidRDefault="00FA2D77" w:rsidP="00FA2D77">
      <w:pPr>
        <w:pStyle w:val="Lgende"/>
      </w:pPr>
      <w:bookmarkStart w:id="15" w:name="_Toc434931832"/>
      <w:bookmarkStart w:id="16" w:name="_Toc21701546"/>
      <w:r w:rsidRPr="00160D8E">
        <w:t xml:space="preserve">Figure </w:t>
      </w:r>
      <w:fldSimple w:instr=" SEQ Figure \* ARABIC ">
        <w:r w:rsidR="00BA6F4D">
          <w:rPr>
            <w:noProof/>
          </w:rPr>
          <w:t>1</w:t>
        </w:r>
      </w:fldSimple>
      <w:r w:rsidRPr="00160D8E">
        <w:t xml:space="preserve"> : </w:t>
      </w:r>
      <w:bookmarkEnd w:id="15"/>
      <w:r w:rsidR="009E5051" w:rsidRPr="00AE5F82">
        <w:t>Présidence de l’Université de Limoges</w:t>
      </w:r>
      <w:bookmarkEnd w:id="16"/>
    </w:p>
    <w:p w14:paraId="07B9F3C9" w14:textId="77777777" w:rsidR="00FA2D77" w:rsidRPr="00160D8E" w:rsidRDefault="00FA2D77" w:rsidP="00FA2D77">
      <w:pPr>
        <w:pStyle w:val="Sourceunilim"/>
      </w:pPr>
      <w:r w:rsidRPr="00160D8E">
        <w:t xml:space="preserve">Source : </w:t>
      </w:r>
      <w:r w:rsidR="009E5051" w:rsidRPr="00AE5F82">
        <w:t>Université de Limoges, Service communication</w:t>
      </w:r>
    </w:p>
    <w:p w14:paraId="03CA208B" w14:textId="77777777" w:rsidR="005232D1" w:rsidRPr="00160D8E" w:rsidRDefault="009E5051" w:rsidP="008D3E37">
      <w:pPr>
        <w:pStyle w:val="Texteunilim"/>
      </w:pPr>
      <w:r>
        <w:t>NB : les légendes d’images se positionnent sous l’image (contrairement à celles des tableaux, voir plus loin).</w:t>
      </w:r>
    </w:p>
    <w:p w14:paraId="7C4F22A6" w14:textId="77777777" w:rsidR="005232D1" w:rsidRDefault="005232D1" w:rsidP="00A951D8">
      <w:pPr>
        <w:pStyle w:val="Titre1"/>
      </w:pPr>
      <w:bookmarkStart w:id="17" w:name="_Toc404243966"/>
      <w:bookmarkStart w:id="18" w:name="_Toc404254973"/>
      <w:bookmarkStart w:id="19" w:name="_Toc404322778"/>
      <w:bookmarkStart w:id="20" w:name="_Toc404322788"/>
      <w:bookmarkStart w:id="21" w:name="_Toc405986535"/>
      <w:bookmarkStart w:id="22" w:name="_Toc21701532"/>
      <w:r w:rsidRPr="00160D8E">
        <w:lastRenderedPageBreak/>
        <w:t>Titre de niveau 1</w:t>
      </w:r>
      <w:bookmarkEnd w:id="17"/>
      <w:bookmarkEnd w:id="18"/>
      <w:bookmarkEnd w:id="19"/>
      <w:bookmarkEnd w:id="20"/>
      <w:bookmarkEnd w:id="21"/>
      <w:bookmarkEnd w:id="22"/>
    </w:p>
    <w:p w14:paraId="02F13651" w14:textId="77777777" w:rsidR="009E5051" w:rsidRDefault="009E5051" w:rsidP="009E5051">
      <w:pPr>
        <w:pStyle w:val="Texteunilim"/>
      </w:pPr>
      <w:r>
        <w:t>Voici le début de votre développement. Votre document est composé de grandes parties (dont le titre est stylé en « </w:t>
      </w:r>
      <w:r w:rsidRPr="008A399F">
        <w:rPr>
          <w:b/>
        </w:rPr>
        <w:t>Titre 1</w:t>
      </w:r>
      <w:r>
        <w:t> »), de sous-parties (« </w:t>
      </w:r>
      <w:r w:rsidRPr="008A399F">
        <w:rPr>
          <w:b/>
        </w:rPr>
        <w:t>Titre 2</w:t>
      </w:r>
      <w:r>
        <w:t> »), sous-sous-parties (« </w:t>
      </w:r>
      <w:r w:rsidRPr="008A399F">
        <w:rPr>
          <w:b/>
        </w:rPr>
        <w:t>Titre 3</w:t>
      </w:r>
      <w:r>
        <w:t> »), etc. Il vous suffit d’appliquer le bon style à chacun de vos titres pour que votre document soit bien structuré, et pour que votre table des matières fonctionne automatiquement.</w:t>
      </w:r>
    </w:p>
    <w:p w14:paraId="7ABD6636" w14:textId="77777777" w:rsidR="009E5051" w:rsidRPr="009E5051" w:rsidRDefault="009E5051" w:rsidP="009E5051">
      <w:pPr>
        <w:pStyle w:val="Texteunilim"/>
      </w:pPr>
      <w:r>
        <w:t xml:space="preserve">Quant au </w:t>
      </w:r>
      <w:r w:rsidRPr="00AC4FAF">
        <w:t xml:space="preserve">texte standard de votre </w:t>
      </w:r>
      <w:r>
        <w:t>mémoire, il</w:t>
      </w:r>
      <w:r w:rsidRPr="00AC4FAF">
        <w:t xml:space="preserve"> apparaît en Arial</w:t>
      </w:r>
      <w:r w:rsidRPr="00AC4FAF">
        <w:rPr>
          <w:rStyle w:val="Appelnotedebasdep"/>
        </w:rPr>
        <w:footnoteReference w:id="2"/>
      </w:r>
      <w:r w:rsidRPr="00AC4FAF">
        <w:t xml:space="preserve"> 11 justifié, avec un interligne fixé à 1,5.</w:t>
      </w:r>
      <w:r>
        <w:t xml:space="preserve"> Vous n’avez donc aucune modification de mise en forme à effectuer, il vous suffit de vous concentrer sur votre contenu et d’appliquer le bon style à tout ce qui n’est pas du texte ordinaire (titres, citations et listes par exemple).</w:t>
      </w:r>
    </w:p>
    <w:p w14:paraId="4F072CF0" w14:textId="77777777" w:rsidR="005232D1" w:rsidRPr="00160D8E" w:rsidRDefault="005232D1" w:rsidP="005232D1">
      <w:pPr>
        <w:pStyle w:val="Titre2"/>
      </w:pPr>
      <w:bookmarkStart w:id="23" w:name="_Toc404243967"/>
      <w:bookmarkStart w:id="24" w:name="_Toc404254974"/>
      <w:bookmarkStart w:id="25" w:name="_Toc404322779"/>
      <w:bookmarkStart w:id="26" w:name="_Toc404322789"/>
      <w:bookmarkStart w:id="27" w:name="_Toc405986536"/>
      <w:bookmarkStart w:id="28" w:name="_Toc21701533"/>
      <w:r w:rsidRPr="00160D8E">
        <w:t>Titre de niveau 2</w:t>
      </w:r>
      <w:bookmarkEnd w:id="23"/>
      <w:bookmarkEnd w:id="24"/>
      <w:bookmarkEnd w:id="25"/>
      <w:bookmarkEnd w:id="26"/>
      <w:bookmarkEnd w:id="27"/>
      <w:bookmarkEnd w:id="28"/>
    </w:p>
    <w:p w14:paraId="6153E5C0" w14:textId="77777777" w:rsidR="009E5051" w:rsidRPr="00AC4FAF" w:rsidRDefault="009E5051" w:rsidP="009E5051">
      <w:pPr>
        <w:pStyle w:val="Texteunilim"/>
      </w:pPr>
      <w:r w:rsidRPr="00AC4FAF">
        <w:t xml:space="preserve">Ici commence une </w:t>
      </w:r>
      <w:r w:rsidRPr="008A399F">
        <w:rPr>
          <w:b/>
        </w:rPr>
        <w:t>sous-partie</w:t>
      </w:r>
      <w:r w:rsidRPr="00AC4FAF">
        <w:t xml:space="preserve"> (donc « </w:t>
      </w:r>
      <w:r w:rsidRPr="008A399F">
        <w:rPr>
          <w:b/>
        </w:rPr>
        <w:t>Titre 2</w:t>
      </w:r>
      <w:r w:rsidRPr="00AC4FAF">
        <w:t xml:space="preserve"> » est le style à appliquer </w:t>
      </w:r>
      <w:r>
        <w:t>au</w:t>
      </w:r>
      <w:r w:rsidRPr="00AC4FAF">
        <w:t xml:space="preserve"> titre</w:t>
      </w:r>
      <w:r>
        <w:t xml:space="preserve"> ci-dessus</w:t>
      </w:r>
      <w:r w:rsidRPr="00AC4FAF">
        <w:t>).</w:t>
      </w:r>
      <w:r>
        <w:t xml:space="preserve"> Vous pouvez faire apparaître vos titres dans un volet à gauche de votre document en cochant la case « </w:t>
      </w:r>
      <w:r w:rsidRPr="008A399F">
        <w:rPr>
          <w:b/>
        </w:rPr>
        <w:t>Volet de navigation</w:t>
      </w:r>
      <w:r>
        <w:t> » (onglet « </w:t>
      </w:r>
      <w:r w:rsidRPr="008A399F">
        <w:rPr>
          <w:b/>
        </w:rPr>
        <w:t xml:space="preserve">Modèle </w:t>
      </w:r>
      <w:proofErr w:type="spellStart"/>
      <w:r w:rsidRPr="008A399F">
        <w:rPr>
          <w:b/>
        </w:rPr>
        <w:t>Unilim</w:t>
      </w:r>
      <w:proofErr w:type="spellEnd"/>
      <w:r>
        <w:t> »). Cela vous permettra d’avoir votre plan sous les yeux en permanence, et de vous déplacer dans votre mémoire en cliquant sur les titres. Vous pouvez également déplacer des parties en faisant glisser les titres dans ce volet de navigation.</w:t>
      </w:r>
    </w:p>
    <w:p w14:paraId="6AA1EC89" w14:textId="77777777" w:rsidR="009E5051" w:rsidRPr="00AC4FAF" w:rsidRDefault="009E5051" w:rsidP="009E5051">
      <w:pPr>
        <w:pStyle w:val="ListeTitreunilim"/>
      </w:pPr>
      <w:r w:rsidRPr="00AC4FAF">
        <w:t xml:space="preserve">Voici un exemple de </w:t>
      </w:r>
      <w:r w:rsidRPr="008A399F">
        <w:rPr>
          <w:b/>
        </w:rPr>
        <w:t>liste à puces</w:t>
      </w:r>
      <w:r w:rsidRPr="00AC4FAF">
        <w:t xml:space="preserve"> (</w:t>
      </w:r>
      <w:r w:rsidRPr="008A399F">
        <w:rPr>
          <w:b/>
          <w:i/>
        </w:rPr>
        <w:t xml:space="preserve">Modèle </w:t>
      </w:r>
      <w:proofErr w:type="spellStart"/>
      <w:r w:rsidRPr="008A399F">
        <w:rPr>
          <w:b/>
          <w:i/>
        </w:rPr>
        <w:t>Unilim</w:t>
      </w:r>
      <w:proofErr w:type="spellEnd"/>
      <w:r w:rsidRPr="008A399F">
        <w:rPr>
          <w:b/>
          <w:i/>
        </w:rPr>
        <w:t xml:space="preserve"> &gt; Corps du mémoire &gt; Listes</w:t>
      </w:r>
      <w:r w:rsidRPr="00AC4FAF">
        <w:t>) :</w:t>
      </w:r>
    </w:p>
    <w:p w14:paraId="60FC3249" w14:textId="77777777" w:rsidR="009E5051" w:rsidRPr="00AC4FAF" w:rsidRDefault="009E5051" w:rsidP="009E5051">
      <w:pPr>
        <w:pStyle w:val="ListePuce1unilim"/>
        <w:rPr>
          <w:noProof w:val="0"/>
          <w:lang w:val="fr-FR"/>
        </w:rPr>
      </w:pPr>
      <w:r w:rsidRPr="00AC4FAF">
        <w:rPr>
          <w:noProof w:val="0"/>
          <w:lang w:val="fr-FR"/>
        </w:rPr>
        <w:t>Liste à puces de niveau 1</w:t>
      </w:r>
    </w:p>
    <w:p w14:paraId="462217A6" w14:textId="77777777" w:rsidR="009E5051" w:rsidRPr="00AC4FAF" w:rsidRDefault="009E5051" w:rsidP="009E5051">
      <w:pPr>
        <w:pStyle w:val="ListePuce2unilim"/>
        <w:rPr>
          <w:noProof w:val="0"/>
        </w:rPr>
      </w:pPr>
      <w:r w:rsidRPr="00AC4FAF">
        <w:rPr>
          <w:noProof w:val="0"/>
        </w:rPr>
        <w:t>Liste à puces de niveau 2</w:t>
      </w:r>
    </w:p>
    <w:p w14:paraId="24F2222F" w14:textId="77777777" w:rsidR="009E5051" w:rsidRPr="00AC4FAF" w:rsidRDefault="009E5051" w:rsidP="009E5051">
      <w:pPr>
        <w:pStyle w:val="ListePuce2unilim"/>
        <w:rPr>
          <w:noProof w:val="0"/>
        </w:rPr>
      </w:pPr>
      <w:r w:rsidRPr="00AC4FAF">
        <w:rPr>
          <w:noProof w:val="0"/>
        </w:rPr>
        <w:t>Liste à puces de niveau 2</w:t>
      </w:r>
    </w:p>
    <w:p w14:paraId="7816279C" w14:textId="77777777" w:rsidR="005232D1" w:rsidRPr="00160D8E" w:rsidRDefault="009E5051" w:rsidP="009E5051">
      <w:pPr>
        <w:pStyle w:val="ListePuce1unilim"/>
        <w:rPr>
          <w:noProof w:val="0"/>
          <w:lang w:val="fr-FR"/>
        </w:rPr>
      </w:pPr>
      <w:r w:rsidRPr="00AC4FAF">
        <w:rPr>
          <w:noProof w:val="0"/>
          <w:lang w:val="fr-FR"/>
        </w:rPr>
        <w:t>Liste à puces de niveau 1</w:t>
      </w:r>
    </w:p>
    <w:p w14:paraId="04FA70E7" w14:textId="77777777" w:rsidR="005232D1" w:rsidRPr="00160D8E" w:rsidRDefault="005232D1" w:rsidP="001D1DAE">
      <w:pPr>
        <w:pStyle w:val="Titre3"/>
      </w:pPr>
      <w:bookmarkStart w:id="29" w:name="_Toc404243968"/>
      <w:bookmarkStart w:id="30" w:name="_Toc404254975"/>
      <w:bookmarkStart w:id="31" w:name="_Toc404322790"/>
      <w:bookmarkStart w:id="32" w:name="_Toc405986537"/>
      <w:bookmarkStart w:id="33" w:name="_Toc21701534"/>
      <w:r w:rsidRPr="00160D8E">
        <w:t>Titre de niveau 3</w:t>
      </w:r>
      <w:bookmarkEnd w:id="29"/>
      <w:bookmarkEnd w:id="30"/>
      <w:bookmarkEnd w:id="31"/>
      <w:bookmarkEnd w:id="32"/>
      <w:bookmarkEnd w:id="33"/>
    </w:p>
    <w:p w14:paraId="16CA10AF" w14:textId="77777777" w:rsidR="005232D1" w:rsidRPr="00160D8E" w:rsidRDefault="009E5051" w:rsidP="008D3E37">
      <w:pPr>
        <w:pStyle w:val="Texteunilim"/>
      </w:pPr>
      <w:r w:rsidRPr="00AC4FAF">
        <w:t xml:space="preserve">Voici le texte d’une sous-sous-partie, donc le titre </w:t>
      </w:r>
      <w:r>
        <w:t xml:space="preserve">ci-dessus </w:t>
      </w:r>
      <w:r w:rsidRPr="00AC4FAF">
        <w:t>est stylé en « </w:t>
      </w:r>
      <w:r w:rsidRPr="008A399F">
        <w:rPr>
          <w:b/>
        </w:rPr>
        <w:t>Titre 3</w:t>
      </w:r>
      <w:r w:rsidRPr="00AC4FAF">
        <w:t> ».</w:t>
      </w:r>
    </w:p>
    <w:p w14:paraId="60EEB6FB" w14:textId="77777777" w:rsidR="00CC53B9" w:rsidRPr="00160D8E" w:rsidRDefault="00CC53B9" w:rsidP="00CC53B9">
      <w:pPr>
        <w:pStyle w:val="Titre3"/>
      </w:pPr>
      <w:bookmarkStart w:id="34" w:name="_Toc21701535"/>
      <w:r w:rsidRPr="00160D8E">
        <w:t>Titre de niveau 3</w:t>
      </w:r>
      <w:bookmarkEnd w:id="34"/>
    </w:p>
    <w:p w14:paraId="40EE97DF" w14:textId="77777777" w:rsidR="009E5051" w:rsidRPr="00AC4FAF" w:rsidRDefault="009E5051" w:rsidP="009E5051">
      <w:pPr>
        <w:pStyle w:val="Texteunilim"/>
      </w:pPr>
      <w:r>
        <w:t xml:space="preserve">Voici maintenant un exemple de paragraphe au style particulier, la </w:t>
      </w:r>
      <w:r w:rsidRPr="008A399F">
        <w:rPr>
          <w:b/>
        </w:rPr>
        <w:t>citation</w:t>
      </w:r>
      <w:r>
        <w:t> :</w:t>
      </w:r>
    </w:p>
    <w:p w14:paraId="1C4513F1" w14:textId="77777777" w:rsidR="009E5051" w:rsidRPr="0048599E" w:rsidRDefault="009E5051" w:rsidP="009E5051">
      <w:pPr>
        <w:pStyle w:val="CitationDetacheeunilim"/>
      </w:pPr>
      <w:r w:rsidRPr="0048599E">
        <w:t xml:space="preserve"> « </w:t>
      </w:r>
      <w:r w:rsidRPr="00AE5F82">
        <w:t>Ceci est un exemple de citation extraite d’un document externe comme un article ou un livre. Sur ce type de paragraphe, vous devez utiliser le style "</w:t>
      </w:r>
      <w:r w:rsidRPr="00AE5F82">
        <w:rPr>
          <w:b/>
        </w:rPr>
        <w:t>Citation détachée</w:t>
      </w:r>
      <w:r w:rsidRPr="00AE5F82">
        <w:t>" (</w:t>
      </w:r>
      <w:r w:rsidRPr="00AE5F82">
        <w:rPr>
          <w:b/>
        </w:rPr>
        <w:t xml:space="preserve">Modèle </w:t>
      </w:r>
      <w:proofErr w:type="spellStart"/>
      <w:r w:rsidRPr="00AE5F82">
        <w:rPr>
          <w:b/>
        </w:rPr>
        <w:t>Unilim</w:t>
      </w:r>
      <w:proofErr w:type="spellEnd"/>
      <w:r w:rsidRPr="00AE5F82">
        <w:rPr>
          <w:b/>
        </w:rPr>
        <w:t xml:space="preserve"> &gt; </w:t>
      </w:r>
      <w:r w:rsidR="00E70C15">
        <w:rPr>
          <w:b/>
        </w:rPr>
        <w:t xml:space="preserve">Corps du Mémoire &gt; </w:t>
      </w:r>
      <w:r w:rsidRPr="00AE5F82">
        <w:rPr>
          <w:b/>
        </w:rPr>
        <w:t>Citations &gt; Citation détachée</w:t>
      </w:r>
      <w:r w:rsidRPr="00AE5F82">
        <w:t xml:space="preserve">). N’oubliez pas </w:t>
      </w:r>
      <w:r w:rsidRPr="00AE5F82">
        <w:lastRenderedPageBreak/>
        <w:t>de référencer votre citation</w:t>
      </w:r>
      <w:r>
        <w:t>, soit en note, soit avec un système Auteur-Date (APA ou autre), soit avec un système numérique (Vancouver ou autre).</w:t>
      </w:r>
      <w:r w:rsidRPr="0048599E">
        <w:t> »</w:t>
      </w:r>
    </w:p>
    <w:p w14:paraId="211AB46F" w14:textId="77777777" w:rsidR="009E5051" w:rsidRDefault="009E5051" w:rsidP="009E5051">
      <w:pPr>
        <w:pStyle w:val="Texteunilim"/>
      </w:pPr>
      <w:r>
        <w:t xml:space="preserve">Consultez cette page pour savoir comment utiliser les différents systèmes de référencement bibliographique : </w:t>
      </w:r>
      <w:hyperlink r:id="rId13" w:history="1">
        <w:r>
          <w:rPr>
            <w:rStyle w:val="Lienhypertexte"/>
          </w:rPr>
          <w:t>https://www.unilim.fr/scd/formation/rediger-vos-travaux/</w:t>
        </w:r>
      </w:hyperlink>
    </w:p>
    <w:p w14:paraId="1888BC6D" w14:textId="77777777" w:rsidR="009E5051" w:rsidRDefault="009E5051" w:rsidP="009E5051">
      <w:pPr>
        <w:pStyle w:val="Texteunilim"/>
      </w:pPr>
      <w:r w:rsidRPr="00AC4FAF">
        <w:t xml:space="preserve">Vous pouvez également référencer des parties de votre texte sans qu’il s’agisse d’extraits entre guillemets. Dès que vous manipulez un concept ou une notion qui vient d’un auteur </w:t>
      </w:r>
      <w:r>
        <w:t>particulier, notez la référence</w:t>
      </w:r>
      <w:r w:rsidRPr="00AC4FAF">
        <w:t>.</w:t>
      </w:r>
    </w:p>
    <w:p w14:paraId="50B15A9E" w14:textId="77777777" w:rsidR="005232D1" w:rsidRPr="00160D8E" w:rsidRDefault="009E5051" w:rsidP="009E5051">
      <w:pPr>
        <w:pStyle w:val="Texteunilim"/>
      </w:pPr>
      <w:r>
        <w:t xml:space="preserve">Vous pouvez insérer automatiquement vos références bibliographiques en utilisant le logiciel libre </w:t>
      </w:r>
      <w:proofErr w:type="spellStart"/>
      <w:r w:rsidRPr="008A399F">
        <w:rPr>
          <w:i/>
        </w:rPr>
        <w:t>Zotero</w:t>
      </w:r>
      <w:proofErr w:type="spellEnd"/>
      <w:r>
        <w:t>. Une formation à ce logiciel par la BU est prévue dans votre cursus.</w:t>
      </w:r>
    </w:p>
    <w:p w14:paraId="3EEE4201" w14:textId="77777777" w:rsidR="00A05FF9" w:rsidRPr="00160D8E" w:rsidRDefault="00A815C4" w:rsidP="00A815C4">
      <w:pPr>
        <w:pStyle w:val="Titre2"/>
      </w:pPr>
      <w:bookmarkStart w:id="35" w:name="_Toc21701536"/>
      <w:r w:rsidRPr="00160D8E">
        <w:t>Titre de niveau 2</w:t>
      </w:r>
      <w:bookmarkEnd w:id="35"/>
    </w:p>
    <w:p w14:paraId="5566FBB3" w14:textId="77777777" w:rsidR="00A05FF9" w:rsidRPr="00160D8E" w:rsidRDefault="009E5051" w:rsidP="008D3E37">
      <w:pPr>
        <w:pStyle w:val="Texteunilim"/>
      </w:pPr>
      <w:r w:rsidRPr="00AC4FAF">
        <w:t>Deuxième sous-partie (titre en « </w:t>
      </w:r>
      <w:r w:rsidRPr="008A399F">
        <w:rPr>
          <w:b/>
        </w:rPr>
        <w:t>Titre 2</w:t>
      </w:r>
      <w:r w:rsidRPr="00AC4FAF">
        <w:t> »).</w:t>
      </w:r>
    </w:p>
    <w:p w14:paraId="6AD2EBF9" w14:textId="77777777" w:rsidR="005232D1" w:rsidRPr="00160D8E" w:rsidRDefault="005232D1" w:rsidP="005232D1">
      <w:pPr>
        <w:pStyle w:val="Titre1"/>
      </w:pPr>
      <w:bookmarkStart w:id="36" w:name="_Toc404243969"/>
      <w:bookmarkStart w:id="37" w:name="_Toc404254976"/>
      <w:bookmarkStart w:id="38" w:name="_Toc404322780"/>
      <w:bookmarkStart w:id="39" w:name="_Toc404322791"/>
      <w:bookmarkStart w:id="40" w:name="_Toc405986538"/>
      <w:bookmarkStart w:id="41" w:name="_Toc21701537"/>
      <w:r w:rsidRPr="00160D8E">
        <w:lastRenderedPageBreak/>
        <w:t>Titre de niveau 1</w:t>
      </w:r>
      <w:bookmarkEnd w:id="36"/>
      <w:bookmarkEnd w:id="37"/>
      <w:bookmarkEnd w:id="38"/>
      <w:bookmarkEnd w:id="39"/>
      <w:bookmarkEnd w:id="40"/>
      <w:bookmarkEnd w:id="41"/>
    </w:p>
    <w:p w14:paraId="38B3A984" w14:textId="77777777" w:rsidR="009E5051" w:rsidRPr="00274A92" w:rsidRDefault="009E5051" w:rsidP="009E5051">
      <w:pPr>
        <w:pStyle w:val="ListeTitreunilim"/>
      </w:pPr>
      <w:r w:rsidRPr="00274A92">
        <w:t xml:space="preserve">Nous sommes maintenant dans la </w:t>
      </w:r>
      <w:r w:rsidRPr="00AC4B2F">
        <w:rPr>
          <w:b/>
        </w:rPr>
        <w:t>2</w:t>
      </w:r>
      <w:r w:rsidRPr="00AC4B2F">
        <w:rPr>
          <w:b/>
          <w:vertAlign w:val="superscript"/>
        </w:rPr>
        <w:t>e</w:t>
      </w:r>
      <w:r w:rsidRPr="00AC4B2F">
        <w:rPr>
          <w:b/>
        </w:rPr>
        <w:t xml:space="preserve"> partie</w:t>
      </w:r>
      <w:r w:rsidRPr="00274A92">
        <w:t xml:space="preserve"> de votre </w:t>
      </w:r>
      <w:r>
        <w:t>mémoire</w:t>
      </w:r>
      <w:r w:rsidRPr="00274A92">
        <w:t>, le titre ci-dessus est donc stylé en « </w:t>
      </w:r>
      <w:r w:rsidRPr="008A399F">
        <w:rPr>
          <w:b/>
        </w:rPr>
        <w:t>Titre 1</w:t>
      </w:r>
      <w:r w:rsidRPr="00274A92">
        <w:t> »</w:t>
      </w:r>
      <w:r>
        <w:t>, comme celui de la 1</w:t>
      </w:r>
      <w:r w:rsidRPr="008A399F">
        <w:rPr>
          <w:vertAlign w:val="superscript"/>
        </w:rPr>
        <w:t>e</w:t>
      </w:r>
      <w:r>
        <w:t xml:space="preserve"> partie.</w:t>
      </w:r>
    </w:p>
    <w:p w14:paraId="5F7B02BF" w14:textId="77777777" w:rsidR="009E5051" w:rsidRPr="00274A92" w:rsidRDefault="009E5051" w:rsidP="009E5051">
      <w:pPr>
        <w:pStyle w:val="ListeTitreunilim"/>
      </w:pPr>
      <w:r w:rsidRPr="00274A92">
        <w:t xml:space="preserve">Voici un exemple de texte en </w:t>
      </w:r>
      <w:r w:rsidRPr="008A399F">
        <w:rPr>
          <w:b/>
        </w:rPr>
        <w:t>liste numérotée</w:t>
      </w:r>
      <w:r w:rsidRPr="00274A92">
        <w:t xml:space="preserve"> (</w:t>
      </w:r>
      <w:r w:rsidRPr="008A399F">
        <w:rPr>
          <w:b/>
          <w:i/>
        </w:rPr>
        <w:t xml:space="preserve">Modèle </w:t>
      </w:r>
      <w:proofErr w:type="spellStart"/>
      <w:r w:rsidRPr="008A399F">
        <w:rPr>
          <w:b/>
          <w:i/>
        </w:rPr>
        <w:t>Unilim</w:t>
      </w:r>
      <w:proofErr w:type="spellEnd"/>
      <w:r w:rsidRPr="008A399F">
        <w:rPr>
          <w:b/>
          <w:i/>
        </w:rPr>
        <w:t xml:space="preserve"> &gt; Corps du mémoire &gt; Listes</w:t>
      </w:r>
      <w:r w:rsidRPr="00274A92">
        <w:t>) :</w:t>
      </w:r>
    </w:p>
    <w:p w14:paraId="0D253268" w14:textId="77777777" w:rsidR="009E5051" w:rsidRPr="00274A92" w:rsidRDefault="009E5051" w:rsidP="009E5051">
      <w:pPr>
        <w:pStyle w:val="ListeNum1unilim"/>
        <w:rPr>
          <w:noProof w:val="0"/>
        </w:rPr>
      </w:pPr>
      <w:r w:rsidRPr="00274A92">
        <w:rPr>
          <w:noProof w:val="0"/>
        </w:rPr>
        <w:t>Liste numérotée de niveau 1</w:t>
      </w:r>
    </w:p>
    <w:p w14:paraId="670B6B2A" w14:textId="77777777" w:rsidR="009E5051" w:rsidRPr="00274A92" w:rsidRDefault="009E5051" w:rsidP="009E5051">
      <w:pPr>
        <w:pStyle w:val="ListeNum2unilim"/>
        <w:rPr>
          <w:noProof w:val="0"/>
        </w:rPr>
      </w:pPr>
      <w:r w:rsidRPr="00274A92">
        <w:rPr>
          <w:noProof w:val="0"/>
        </w:rPr>
        <w:t>Liste numérotée de niveau 2</w:t>
      </w:r>
    </w:p>
    <w:p w14:paraId="3C1B0A9E" w14:textId="77777777" w:rsidR="009E5051" w:rsidRPr="00274A92" w:rsidRDefault="009E5051" w:rsidP="009E5051">
      <w:pPr>
        <w:pStyle w:val="ListeNum2unilim"/>
        <w:rPr>
          <w:noProof w:val="0"/>
        </w:rPr>
      </w:pPr>
      <w:r w:rsidRPr="00274A92">
        <w:rPr>
          <w:noProof w:val="0"/>
        </w:rPr>
        <w:t>Liste numérotée de niveau 2</w:t>
      </w:r>
    </w:p>
    <w:p w14:paraId="74731980" w14:textId="77777777" w:rsidR="009E5051" w:rsidRPr="00274A92" w:rsidRDefault="009E5051" w:rsidP="009E5051">
      <w:pPr>
        <w:pStyle w:val="ListeNum1unilim"/>
        <w:rPr>
          <w:noProof w:val="0"/>
        </w:rPr>
      </w:pPr>
      <w:r w:rsidRPr="00274A92">
        <w:rPr>
          <w:noProof w:val="0"/>
        </w:rPr>
        <w:t>Liste numérotée de niveau 1</w:t>
      </w:r>
    </w:p>
    <w:p w14:paraId="7EA635FD" w14:textId="77777777" w:rsidR="005232D1" w:rsidRPr="00160D8E" w:rsidRDefault="009E5051" w:rsidP="009E5051">
      <w:pPr>
        <w:pStyle w:val="Texteunilim"/>
      </w:pPr>
      <w:r w:rsidRPr="00274A92">
        <w:t xml:space="preserve">Et voici à nouveau un </w:t>
      </w:r>
      <w:r w:rsidRPr="008A399F">
        <w:rPr>
          <w:b/>
        </w:rPr>
        <w:t>paragraphe simple</w:t>
      </w:r>
      <w:r w:rsidRPr="00274A92">
        <w:t>.</w:t>
      </w:r>
    </w:p>
    <w:p w14:paraId="497219BB" w14:textId="77777777" w:rsidR="005232D1" w:rsidRPr="00160D8E" w:rsidRDefault="005232D1" w:rsidP="005232D1">
      <w:pPr>
        <w:pStyle w:val="Titre2"/>
      </w:pPr>
      <w:bookmarkStart w:id="42" w:name="_Toc404243970"/>
      <w:bookmarkStart w:id="43" w:name="_Toc404254977"/>
      <w:bookmarkStart w:id="44" w:name="_Toc404322781"/>
      <w:bookmarkStart w:id="45" w:name="_Toc404322792"/>
      <w:bookmarkStart w:id="46" w:name="_Toc405986539"/>
      <w:bookmarkStart w:id="47" w:name="_Toc21701538"/>
      <w:r w:rsidRPr="00160D8E">
        <w:t>Titre de niveau 2</w:t>
      </w:r>
      <w:bookmarkEnd w:id="42"/>
      <w:bookmarkEnd w:id="43"/>
      <w:bookmarkEnd w:id="44"/>
      <w:bookmarkEnd w:id="45"/>
      <w:bookmarkEnd w:id="46"/>
      <w:bookmarkEnd w:id="47"/>
    </w:p>
    <w:p w14:paraId="3951E749" w14:textId="77777777" w:rsidR="009E5051" w:rsidRPr="00274A92" w:rsidRDefault="009E5051" w:rsidP="009E5051">
      <w:pPr>
        <w:pStyle w:val="Texteunilim"/>
      </w:pPr>
      <w:r w:rsidRPr="00274A92">
        <w:t>Début de la 1</w:t>
      </w:r>
      <w:r w:rsidRPr="00274A92">
        <w:rPr>
          <w:vertAlign w:val="superscript"/>
        </w:rPr>
        <w:t>e</w:t>
      </w:r>
      <w:r w:rsidRPr="00274A92">
        <w:t xml:space="preserve"> sous-partie.</w:t>
      </w:r>
    </w:p>
    <w:p w14:paraId="1622B8E2" w14:textId="77777777" w:rsidR="005232D1" w:rsidRPr="00160D8E" w:rsidRDefault="009E5051" w:rsidP="009E5051">
      <w:pPr>
        <w:pStyle w:val="Texteunilim"/>
      </w:pPr>
      <w:r w:rsidRPr="00274A92">
        <w:t xml:space="preserve">Voici maintenant un exemple de </w:t>
      </w:r>
      <w:r w:rsidRPr="008A399F">
        <w:rPr>
          <w:b/>
        </w:rPr>
        <w:t>tableau</w:t>
      </w:r>
      <w:r w:rsidRPr="00274A92">
        <w:t xml:space="preserve">. Pour associer une </w:t>
      </w:r>
      <w:r w:rsidRPr="008A399F">
        <w:rPr>
          <w:b/>
        </w:rPr>
        <w:t>légende</w:t>
      </w:r>
      <w:r w:rsidRPr="00274A92">
        <w:t xml:space="preserve"> à ce tableau, cliquez à l’intérieur, puis cliquez sur « </w:t>
      </w:r>
      <w:r w:rsidRPr="008A399F">
        <w:rPr>
          <w:b/>
        </w:rPr>
        <w:t>Insérer une légende</w:t>
      </w:r>
      <w:r w:rsidRPr="00274A92">
        <w:t> » sous l’onglet « </w:t>
      </w:r>
      <w:r w:rsidRPr="008A399F">
        <w:rPr>
          <w:b/>
        </w:rPr>
        <w:t xml:space="preserve">Modèle </w:t>
      </w:r>
      <w:proofErr w:type="spellStart"/>
      <w:r w:rsidRPr="008A399F">
        <w:rPr>
          <w:b/>
        </w:rPr>
        <w:t>Unilim</w:t>
      </w:r>
      <w:proofErr w:type="spellEnd"/>
      <w:r w:rsidRPr="00274A92">
        <w:t xml:space="preserve"> ». Si ça ne se fait pas automatiquement, précisez dans le menu déroulant qu’il s’agit d’un tableau. Les légendes de tableau apparaissent au-dessus du tableau. Mettez ensuite à jour la </w:t>
      </w:r>
      <w:r w:rsidRPr="008A399F">
        <w:rPr>
          <w:b/>
        </w:rPr>
        <w:t>table des tableaux</w:t>
      </w:r>
      <w:r w:rsidRPr="00274A92">
        <w:t xml:space="preserve"> pour voir votre légende répertoriée</w:t>
      </w:r>
      <w:r w:rsidR="005232D1" w:rsidRPr="00160D8E">
        <w:t>.</w:t>
      </w:r>
    </w:p>
    <w:p w14:paraId="4D1B7604" w14:textId="33169AC5" w:rsidR="005232D1" w:rsidRPr="00160D8E" w:rsidRDefault="005232D1" w:rsidP="005232D1">
      <w:pPr>
        <w:pStyle w:val="Lgende"/>
        <w:keepNext/>
      </w:pPr>
      <w:bookmarkStart w:id="48" w:name="_Toc430788160"/>
      <w:bookmarkStart w:id="49" w:name="_Toc21701547"/>
      <w:r w:rsidRPr="00160D8E">
        <w:t xml:space="preserve">Tableau </w:t>
      </w:r>
      <w:fldSimple w:instr=" SEQ Tableau \* ARABIC ">
        <w:r w:rsidR="00BA6F4D">
          <w:rPr>
            <w:noProof/>
          </w:rPr>
          <w:t>1</w:t>
        </w:r>
      </w:fldSimple>
      <w:r w:rsidRPr="00160D8E">
        <w:t xml:space="preserve"> : [légende de tableau]</w:t>
      </w:r>
      <w:bookmarkEnd w:id="48"/>
      <w:bookmarkEnd w:id="49"/>
    </w:p>
    <w:tbl>
      <w:tblPr>
        <w:tblStyle w:val="Grilledutableau"/>
        <w:tblW w:w="0" w:type="auto"/>
        <w:tblLook w:val="04A0" w:firstRow="1" w:lastRow="0" w:firstColumn="1" w:lastColumn="0" w:noHBand="0" w:noVBand="1"/>
      </w:tblPr>
      <w:tblGrid>
        <w:gridCol w:w="4531"/>
        <w:gridCol w:w="4531"/>
      </w:tblGrid>
      <w:tr w:rsidR="005232D1" w:rsidRPr="00160D8E" w14:paraId="5AA9ED26" w14:textId="77777777" w:rsidTr="00D33F50">
        <w:tc>
          <w:tcPr>
            <w:tcW w:w="4606" w:type="dxa"/>
          </w:tcPr>
          <w:p w14:paraId="318B4EF8" w14:textId="77777777" w:rsidR="005232D1" w:rsidRPr="00160D8E" w:rsidRDefault="005232D1" w:rsidP="00D33F50"/>
        </w:tc>
        <w:tc>
          <w:tcPr>
            <w:tcW w:w="4606" w:type="dxa"/>
          </w:tcPr>
          <w:p w14:paraId="48615FED" w14:textId="77777777" w:rsidR="005232D1" w:rsidRPr="00160D8E" w:rsidRDefault="005232D1" w:rsidP="00D33F50"/>
        </w:tc>
      </w:tr>
      <w:tr w:rsidR="005232D1" w:rsidRPr="00160D8E" w14:paraId="12A13157" w14:textId="77777777" w:rsidTr="00D33F50">
        <w:tc>
          <w:tcPr>
            <w:tcW w:w="4606" w:type="dxa"/>
          </w:tcPr>
          <w:p w14:paraId="43FBB3C8" w14:textId="77777777" w:rsidR="005232D1" w:rsidRPr="00160D8E" w:rsidRDefault="005232D1" w:rsidP="00D33F50"/>
        </w:tc>
        <w:tc>
          <w:tcPr>
            <w:tcW w:w="4606" w:type="dxa"/>
          </w:tcPr>
          <w:p w14:paraId="2A2CC57E" w14:textId="77777777" w:rsidR="005232D1" w:rsidRPr="00160D8E" w:rsidRDefault="005232D1" w:rsidP="00D33F50"/>
        </w:tc>
      </w:tr>
    </w:tbl>
    <w:p w14:paraId="4CEEA3C8" w14:textId="77777777" w:rsidR="00223DE8" w:rsidRPr="00160D8E" w:rsidRDefault="00223DE8" w:rsidP="00223DE8">
      <w:pPr>
        <w:pStyle w:val="Titre2"/>
        <w:numPr>
          <w:ilvl w:val="1"/>
          <w:numId w:val="25"/>
        </w:numPr>
      </w:pPr>
      <w:bookmarkStart w:id="50" w:name="_Toc21701539"/>
      <w:r w:rsidRPr="00160D8E">
        <w:t>Titre de niveau 2</w:t>
      </w:r>
      <w:bookmarkEnd w:id="50"/>
    </w:p>
    <w:p w14:paraId="7A0E0CF0" w14:textId="77777777" w:rsidR="00F5556E" w:rsidRPr="00160D8E" w:rsidRDefault="008A2798" w:rsidP="008D3E37">
      <w:pPr>
        <w:pStyle w:val="Texteunilim"/>
      </w:pPr>
      <w:r w:rsidRPr="00274A92">
        <w:t>Texte de la 2</w:t>
      </w:r>
      <w:r w:rsidRPr="00274A92">
        <w:rPr>
          <w:vertAlign w:val="superscript"/>
        </w:rPr>
        <w:t>e</w:t>
      </w:r>
      <w:r w:rsidRPr="00274A92">
        <w:t xml:space="preserve"> sous-partie</w:t>
      </w:r>
      <w:r w:rsidR="00F5556E" w:rsidRPr="00160D8E">
        <w:t>.</w:t>
      </w:r>
    </w:p>
    <w:p w14:paraId="081358DD" w14:textId="77777777" w:rsidR="005232D1" w:rsidRPr="00160D8E" w:rsidRDefault="005232D1" w:rsidP="005232D1">
      <w:pPr>
        <w:pStyle w:val="Conclusionunilim"/>
      </w:pPr>
      <w:bookmarkStart w:id="51" w:name="_Toc404243971"/>
      <w:bookmarkStart w:id="52" w:name="_Toc404254978"/>
      <w:bookmarkStart w:id="53" w:name="_Toc404322782"/>
      <w:bookmarkStart w:id="54" w:name="_Toc404322793"/>
      <w:bookmarkStart w:id="55" w:name="_Toc405986540"/>
      <w:bookmarkStart w:id="56" w:name="_Toc21701540"/>
      <w:r w:rsidRPr="00160D8E">
        <w:lastRenderedPageBreak/>
        <w:t>Conclusion</w:t>
      </w:r>
      <w:bookmarkEnd w:id="51"/>
      <w:bookmarkEnd w:id="52"/>
      <w:bookmarkEnd w:id="53"/>
      <w:bookmarkEnd w:id="54"/>
      <w:bookmarkEnd w:id="55"/>
      <w:bookmarkEnd w:id="56"/>
    </w:p>
    <w:p w14:paraId="6944CB8F" w14:textId="77777777" w:rsidR="005232D1" w:rsidRPr="00160D8E" w:rsidRDefault="00A82BD3" w:rsidP="008D3E37">
      <w:pPr>
        <w:pStyle w:val="Texteunilim"/>
      </w:pPr>
      <w:r w:rsidRPr="00164FCE">
        <w:t xml:space="preserve">Si vous êtes </w:t>
      </w:r>
      <w:proofErr w:type="spellStart"/>
      <w:proofErr w:type="gramStart"/>
      <w:r w:rsidRPr="00164FCE">
        <w:t>arrivé.e</w:t>
      </w:r>
      <w:proofErr w:type="spellEnd"/>
      <w:proofErr w:type="gramEnd"/>
      <w:r w:rsidRPr="00164FCE">
        <w:t xml:space="preserve"> ici indemne, c’est que votre </w:t>
      </w:r>
      <w:r>
        <w:t>mémoire</w:t>
      </w:r>
      <w:r w:rsidRPr="00164FCE">
        <w:t xml:space="preserve"> est bientôt terminé, félicitations ! N’oubliez pas d’insérer votre bibliographie automatiquement avec </w:t>
      </w:r>
      <w:proofErr w:type="spellStart"/>
      <w:r w:rsidRPr="00164FCE">
        <w:rPr>
          <w:i/>
        </w:rPr>
        <w:t>Zotero</w:t>
      </w:r>
      <w:proofErr w:type="spellEnd"/>
      <w:r w:rsidRPr="00164FCE">
        <w:t xml:space="preserve"> dans la partie suivante</w:t>
      </w:r>
      <w:r w:rsidR="005232D1" w:rsidRPr="00160D8E">
        <w:t>.</w:t>
      </w:r>
    </w:p>
    <w:p w14:paraId="0F420C69" w14:textId="77777777" w:rsidR="00C4695F" w:rsidRPr="00733661" w:rsidRDefault="005232D1" w:rsidP="005821EE">
      <w:pPr>
        <w:pStyle w:val="BibliographieTitre1unilim"/>
        <w:rPr>
          <w:noProof/>
        </w:rPr>
      </w:pPr>
      <w:bookmarkStart w:id="57" w:name="_Toc404243972"/>
      <w:bookmarkStart w:id="58" w:name="_Toc404322783"/>
      <w:bookmarkStart w:id="59" w:name="_Toc404322794"/>
      <w:bookmarkStart w:id="60" w:name="_Toc405986541"/>
      <w:bookmarkStart w:id="61" w:name="_Toc21701541"/>
      <w:r w:rsidRPr="00733661">
        <w:rPr>
          <w:noProof/>
        </w:rPr>
        <w:lastRenderedPageBreak/>
        <w:t xml:space="preserve">Références </w:t>
      </w:r>
      <w:r w:rsidRPr="005821EE">
        <w:rPr>
          <w:noProof/>
        </w:rPr>
        <w:t>bibliographi</w:t>
      </w:r>
      <w:bookmarkEnd w:id="57"/>
      <w:bookmarkEnd w:id="58"/>
      <w:bookmarkEnd w:id="59"/>
      <w:bookmarkEnd w:id="60"/>
      <w:r w:rsidRPr="005821EE">
        <w:rPr>
          <w:noProof/>
        </w:rPr>
        <w:t>ques</w:t>
      </w:r>
      <w:bookmarkEnd w:id="61"/>
    </w:p>
    <w:p w14:paraId="73E2DB5A" w14:textId="77777777" w:rsidR="00A82BD3" w:rsidRDefault="00A82BD3" w:rsidP="00A82BD3">
      <w:pPr>
        <w:pStyle w:val="Texteunilim"/>
      </w:pPr>
      <w:r>
        <w:t xml:space="preserve">Vos références bibliographiques peuvent prendre différentes formes selon le système de référencement appliqué. Voici quelques exemples, </w:t>
      </w:r>
      <w:r w:rsidRPr="00FD08F4">
        <w:rPr>
          <w:b/>
        </w:rPr>
        <w:t xml:space="preserve">référez-vous à votre </w:t>
      </w:r>
      <w:proofErr w:type="spellStart"/>
      <w:proofErr w:type="gramStart"/>
      <w:r w:rsidRPr="00FD08F4">
        <w:rPr>
          <w:b/>
        </w:rPr>
        <w:t>encadrant.e</w:t>
      </w:r>
      <w:proofErr w:type="spellEnd"/>
      <w:proofErr w:type="gramEnd"/>
      <w:r w:rsidRPr="00FD08F4">
        <w:rPr>
          <w:b/>
        </w:rPr>
        <w:t xml:space="preserve"> pour savoir quel système convient le mieux à votre discipline</w:t>
      </w:r>
      <w:r>
        <w:t>.</w:t>
      </w:r>
    </w:p>
    <w:p w14:paraId="61060946" w14:textId="77777777" w:rsidR="00A82BD3" w:rsidRDefault="00A82BD3" w:rsidP="00A82BD3">
      <w:pPr>
        <w:pStyle w:val="Texteunilim"/>
        <w:jc w:val="left"/>
      </w:pPr>
      <w:r>
        <w:rPr>
          <w:b/>
        </w:rPr>
        <w:t>Tutoriel N</w:t>
      </w:r>
      <w:r w:rsidRPr="00EF2E38">
        <w:rPr>
          <w:b/>
        </w:rPr>
        <w:t>otes de bas de page :</w:t>
      </w:r>
      <w:r>
        <w:br/>
      </w:r>
      <w:r w:rsidRPr="00EF2E38">
        <w:t>https://www.unilim.fr/scd/formation/rediger-vos-travaux/bibliographie-gestion-par-notes-de-bas-de-page/</w:t>
      </w:r>
    </w:p>
    <w:p w14:paraId="3F9EACC1" w14:textId="77777777" w:rsidR="00A82BD3" w:rsidRDefault="00A82BD3" w:rsidP="00A82BD3">
      <w:pPr>
        <w:pStyle w:val="Texteunilim"/>
        <w:jc w:val="left"/>
      </w:pPr>
      <w:r w:rsidRPr="00EF2E38">
        <w:rPr>
          <w:b/>
        </w:rPr>
        <w:t>Tutoriel APA :</w:t>
      </w:r>
      <w:r>
        <w:br/>
      </w:r>
      <w:r w:rsidRPr="00EF2E38">
        <w:t>https://www.unilim.fr/scd/formation/rediger-vos-travaux/bibliographie-style-apa/</w:t>
      </w:r>
    </w:p>
    <w:p w14:paraId="45563849" w14:textId="77777777" w:rsidR="00A82BD3" w:rsidRDefault="00A82BD3" w:rsidP="00A82BD3">
      <w:pPr>
        <w:pStyle w:val="Texteunilim"/>
        <w:jc w:val="left"/>
      </w:pPr>
      <w:r w:rsidRPr="00EF2E38">
        <w:rPr>
          <w:b/>
        </w:rPr>
        <w:t>Tutoriel Vancouver :</w:t>
      </w:r>
      <w:r>
        <w:br/>
      </w:r>
      <w:hyperlink r:id="rId14" w:history="1">
        <w:r w:rsidRPr="00AC0F47">
          <w:rPr>
            <w:rStyle w:val="Lienhypertexte"/>
          </w:rPr>
          <w:t>https://www.unilim.fr/scd/formation/rediger-vos-travaux/bibliographie-style-vancouver/</w:t>
        </w:r>
      </w:hyperlink>
    </w:p>
    <w:p w14:paraId="17BA3000" w14:textId="77777777" w:rsidR="00A82BD3" w:rsidRDefault="00A82BD3" w:rsidP="00A82BD3">
      <w:pPr>
        <w:pStyle w:val="Texteunilim"/>
        <w:jc w:val="left"/>
      </w:pPr>
    </w:p>
    <w:p w14:paraId="5CD01D8E" w14:textId="77777777" w:rsidR="00A82BD3" w:rsidRPr="00EF2E38" w:rsidRDefault="00A82BD3" w:rsidP="00A82BD3">
      <w:pPr>
        <w:pStyle w:val="Texteunilim"/>
        <w:rPr>
          <w:b/>
          <w:i/>
          <w:color w:val="FF0000"/>
        </w:rPr>
      </w:pPr>
      <w:r w:rsidRPr="00EF2E38">
        <w:rPr>
          <w:b/>
          <w:i/>
          <w:color w:val="FF0000"/>
        </w:rPr>
        <w:t>Réf</w:t>
      </w:r>
      <w:r>
        <w:rPr>
          <w:b/>
          <w:i/>
          <w:color w:val="FF0000"/>
        </w:rPr>
        <w:t>érences en notes de bas de page</w:t>
      </w:r>
      <w:r w:rsidRPr="00EF2E38">
        <w:rPr>
          <w:b/>
          <w:i/>
          <w:color w:val="FF0000"/>
        </w:rPr>
        <w:t xml:space="preserve">, bibliographie alphabétique (style </w:t>
      </w:r>
      <w:proofErr w:type="spellStart"/>
      <w:r w:rsidRPr="00EF2E38">
        <w:rPr>
          <w:b/>
          <w:i/>
          <w:color w:val="FF0000"/>
        </w:rPr>
        <w:t>Zotero</w:t>
      </w:r>
      <w:proofErr w:type="spellEnd"/>
      <w:r w:rsidRPr="00EF2E38">
        <w:rPr>
          <w:b/>
          <w:i/>
          <w:color w:val="FF0000"/>
        </w:rPr>
        <w:t xml:space="preserve"> EHESS) :</w:t>
      </w:r>
    </w:p>
    <w:p w14:paraId="370ABB36" w14:textId="77777777" w:rsidR="00A82BD3" w:rsidRPr="0007463D" w:rsidRDefault="00A82BD3" w:rsidP="00A82BD3">
      <w:pPr>
        <w:pStyle w:val="BibliographieTitre2unilim"/>
      </w:pPr>
      <w:r w:rsidRPr="0007463D">
        <w:t>Corpus</w:t>
      </w:r>
    </w:p>
    <w:p w14:paraId="31BCCC4D" w14:textId="77777777" w:rsidR="00A82BD3" w:rsidRPr="00F55C61" w:rsidRDefault="00A82BD3" w:rsidP="00A82BD3">
      <w:pPr>
        <w:pStyle w:val="Bibliographie"/>
      </w:pPr>
      <w:proofErr w:type="spellStart"/>
      <w:r w:rsidRPr="00F55C61">
        <w:rPr>
          <w:smallCaps/>
        </w:rPr>
        <w:t>Declerck</w:t>
      </w:r>
      <w:proofErr w:type="spellEnd"/>
      <w:r w:rsidRPr="00F55C61">
        <w:t xml:space="preserve"> Patrick, </w:t>
      </w:r>
      <w:r w:rsidRPr="00F55C61">
        <w:rPr>
          <w:i/>
          <w:iCs/>
        </w:rPr>
        <w:t>Socrate dans la nuit</w:t>
      </w:r>
      <w:r w:rsidRPr="00F55C61">
        <w:t>, Paris, Gallimard (coll. « Folio »), 2009, 305 p.</w:t>
      </w:r>
    </w:p>
    <w:p w14:paraId="32F67CF7" w14:textId="77777777" w:rsidR="00A82BD3" w:rsidRPr="00F55C61" w:rsidRDefault="00A82BD3" w:rsidP="00A82BD3">
      <w:pPr>
        <w:pStyle w:val="Bibliographie"/>
      </w:pPr>
      <w:r w:rsidRPr="00F55C61">
        <w:rPr>
          <w:smallCaps/>
        </w:rPr>
        <w:t>Farge</w:t>
      </w:r>
      <w:r w:rsidRPr="00F55C61">
        <w:t xml:space="preserve"> Arlette, « Écriture historique, écriture cinématographique » dans Antoine de </w:t>
      </w:r>
      <w:proofErr w:type="spellStart"/>
      <w:r w:rsidRPr="00F55C61">
        <w:t>Baecque</w:t>
      </w:r>
      <w:proofErr w:type="spellEnd"/>
      <w:r w:rsidRPr="00F55C61">
        <w:t xml:space="preserve"> et Christian Delage (</w:t>
      </w:r>
      <w:proofErr w:type="spellStart"/>
      <w:r w:rsidRPr="00F55C61">
        <w:t>eds</w:t>
      </w:r>
      <w:proofErr w:type="spellEnd"/>
      <w:r w:rsidRPr="00F55C61">
        <w:t xml:space="preserve">.), </w:t>
      </w:r>
      <w:r w:rsidRPr="00F55C61">
        <w:rPr>
          <w:i/>
          <w:iCs/>
        </w:rPr>
        <w:t>De l’histoire au cinéma</w:t>
      </w:r>
      <w:r w:rsidRPr="00F55C61">
        <w:t>, Paris, Complexe (coll. « Historiques »), 2009, p. 111</w:t>
      </w:r>
      <w:r w:rsidRPr="00F55C61">
        <w:rPr>
          <w:rFonts w:ascii="Cambria Math" w:hAnsi="Cambria Math" w:cs="Cambria Math"/>
        </w:rPr>
        <w:t>‑</w:t>
      </w:r>
      <w:r w:rsidRPr="00F55C61">
        <w:t>126.</w:t>
      </w:r>
    </w:p>
    <w:p w14:paraId="3524E526" w14:textId="77777777" w:rsidR="00A82BD3" w:rsidRPr="0007463D" w:rsidRDefault="00A82BD3" w:rsidP="00A82BD3">
      <w:pPr>
        <w:pStyle w:val="BibliographieTitre2unilim"/>
      </w:pPr>
      <w:r w:rsidRPr="0007463D">
        <w:t>Critique</w:t>
      </w:r>
    </w:p>
    <w:p w14:paraId="6377BF57" w14:textId="77777777" w:rsidR="00A82BD3" w:rsidRPr="00787C68" w:rsidRDefault="00A82BD3" w:rsidP="00A82BD3">
      <w:pPr>
        <w:pStyle w:val="Bibliographie"/>
      </w:pPr>
      <w:r w:rsidRPr="00F55C61">
        <w:rPr>
          <w:smallCaps/>
        </w:rPr>
        <w:t>Katz</w:t>
      </w:r>
      <w:r w:rsidRPr="00F55C61">
        <w:t xml:space="preserve"> David, </w:t>
      </w:r>
      <w:r w:rsidRPr="00F55C61">
        <w:rPr>
          <w:i/>
          <w:iCs/>
        </w:rPr>
        <w:t>Juge administratif et droit de la concurrence</w:t>
      </w:r>
      <w:r w:rsidRPr="00F55C61">
        <w:t>, Thèse de doctorat, Droit, Université Bordeaux 4, Bordeaux, 2003, 540 p</w:t>
      </w:r>
      <w:r w:rsidRPr="00787C68">
        <w:t>.</w:t>
      </w:r>
    </w:p>
    <w:p w14:paraId="03F452F6" w14:textId="77777777" w:rsidR="00A82BD3" w:rsidRPr="00787C68" w:rsidRDefault="00A82BD3" w:rsidP="00A82BD3">
      <w:pPr>
        <w:pStyle w:val="Bibliographie"/>
      </w:pPr>
      <w:proofErr w:type="spellStart"/>
      <w:r>
        <w:rPr>
          <w:smallCaps/>
        </w:rPr>
        <w:t>La</w:t>
      </w:r>
      <w:r w:rsidRPr="00F55C61">
        <w:rPr>
          <w:smallCaps/>
        </w:rPr>
        <w:t>cabarats</w:t>
      </w:r>
      <w:proofErr w:type="spellEnd"/>
      <w:r w:rsidRPr="00F55C61">
        <w:t xml:space="preserve"> Alain, </w:t>
      </w:r>
      <w:r w:rsidRPr="00F55C61">
        <w:rPr>
          <w:i/>
          <w:iCs/>
        </w:rPr>
        <w:t>L’avenir des juridictions du travail : Vers un tribunal prud’homal du XXIème siècle, Rapport à Madame la Garde des Sceaux, Ministre de la Justice</w:t>
      </w:r>
      <w:r w:rsidRPr="00F55C61">
        <w:t>, Paris, Cour de cassation, 2014</w:t>
      </w:r>
    </w:p>
    <w:p w14:paraId="4F1F5F7D" w14:textId="77777777" w:rsidR="00A82BD3" w:rsidRDefault="00A82BD3" w:rsidP="00A82BD3">
      <w:pPr>
        <w:pStyle w:val="Bibliographie"/>
      </w:pPr>
      <w:r w:rsidRPr="00F55C61">
        <w:rPr>
          <w:smallCaps/>
        </w:rPr>
        <w:t>Schmitt</w:t>
      </w:r>
      <w:r w:rsidRPr="00F55C61">
        <w:t xml:space="preserve"> Olivier, « La commande publique et le développement durable », </w:t>
      </w:r>
      <w:r w:rsidRPr="00F55C61">
        <w:rPr>
          <w:i/>
          <w:iCs/>
        </w:rPr>
        <w:t>La gazette du palais</w:t>
      </w:r>
      <w:r w:rsidRPr="00F55C61">
        <w:t>, 2005, n</w:t>
      </w:r>
      <w:r w:rsidRPr="00F55C61">
        <w:rPr>
          <w:vertAlign w:val="superscript"/>
        </w:rPr>
        <w:t>o</w:t>
      </w:r>
      <w:r w:rsidRPr="00F55C61">
        <w:t> 168, p. 4</w:t>
      </w:r>
      <w:r w:rsidRPr="00F55C61">
        <w:rPr>
          <w:rFonts w:ascii="Cambria Math" w:hAnsi="Cambria Math" w:cs="Cambria Math"/>
        </w:rPr>
        <w:t>‑</w:t>
      </w:r>
      <w:r w:rsidRPr="00F55C61">
        <w:t>19.</w:t>
      </w:r>
    </w:p>
    <w:p w14:paraId="019F1A20" w14:textId="77777777" w:rsidR="00A82BD3" w:rsidRDefault="00A82BD3" w:rsidP="00A82BD3">
      <w:pPr>
        <w:pStyle w:val="Bibliographie"/>
      </w:pPr>
      <w:proofErr w:type="spellStart"/>
      <w:r w:rsidRPr="00F55C61">
        <w:rPr>
          <w:smallCaps/>
        </w:rPr>
        <w:t>Vibert</w:t>
      </w:r>
      <w:proofErr w:type="spellEnd"/>
      <w:r w:rsidRPr="00F55C61">
        <w:t xml:space="preserve"> Olivier, </w:t>
      </w:r>
      <w:r w:rsidRPr="00F55C61">
        <w:rPr>
          <w:i/>
          <w:iCs/>
        </w:rPr>
        <w:t>Le préjudice moral des sociétés commerciales</w:t>
      </w:r>
      <w:r w:rsidRPr="00F55C61">
        <w:t xml:space="preserve">, </w:t>
      </w:r>
      <w:proofErr w:type="gramStart"/>
      <w:r w:rsidRPr="00F55C61">
        <w:t>https://www.village-justice.com/articles/prejudice-moral-societes-commerciales,12864.html ,</w:t>
      </w:r>
      <w:proofErr w:type="gramEnd"/>
      <w:r w:rsidRPr="00F55C61">
        <w:t xml:space="preserve"> 2012, consulté le 11 octobre 2019</w:t>
      </w:r>
      <w:r>
        <w:t>.</w:t>
      </w:r>
    </w:p>
    <w:p w14:paraId="4FB9FDB0" w14:textId="77777777" w:rsidR="00A82BD3" w:rsidRDefault="00A82BD3" w:rsidP="00A82BD3">
      <w:pPr>
        <w:pStyle w:val="Texteunilim"/>
      </w:pPr>
    </w:p>
    <w:p w14:paraId="2D462E65" w14:textId="77777777" w:rsidR="00A82BD3" w:rsidRPr="00EF2E38" w:rsidRDefault="00A82BD3" w:rsidP="00A82BD3">
      <w:pPr>
        <w:pStyle w:val="Texteunilim"/>
        <w:rPr>
          <w:b/>
          <w:i/>
          <w:color w:val="FF0000"/>
        </w:rPr>
      </w:pPr>
      <w:r w:rsidRPr="00EF2E38">
        <w:rPr>
          <w:b/>
          <w:i/>
          <w:color w:val="FF0000"/>
        </w:rPr>
        <w:t xml:space="preserve">Références en </w:t>
      </w:r>
      <w:r>
        <w:rPr>
          <w:b/>
          <w:i/>
          <w:color w:val="FF0000"/>
        </w:rPr>
        <w:t>système Auteur-Date</w:t>
      </w:r>
      <w:r w:rsidRPr="00EF2E38">
        <w:rPr>
          <w:b/>
          <w:i/>
          <w:color w:val="FF0000"/>
        </w:rPr>
        <w:t xml:space="preserve">, bibliographie alphabétique (style </w:t>
      </w:r>
      <w:proofErr w:type="spellStart"/>
      <w:r w:rsidRPr="00EF2E38">
        <w:rPr>
          <w:b/>
          <w:i/>
          <w:color w:val="FF0000"/>
        </w:rPr>
        <w:t>Zotero</w:t>
      </w:r>
      <w:proofErr w:type="spellEnd"/>
      <w:r w:rsidRPr="00EF2E38">
        <w:rPr>
          <w:b/>
          <w:i/>
          <w:color w:val="FF0000"/>
        </w:rPr>
        <w:t xml:space="preserve"> </w:t>
      </w:r>
      <w:r>
        <w:rPr>
          <w:b/>
          <w:i/>
          <w:color w:val="FF0000"/>
        </w:rPr>
        <w:t>APA</w:t>
      </w:r>
      <w:r w:rsidRPr="00EF2E38">
        <w:rPr>
          <w:b/>
          <w:i/>
          <w:color w:val="FF0000"/>
        </w:rPr>
        <w:t>) :</w:t>
      </w:r>
    </w:p>
    <w:p w14:paraId="786E9561" w14:textId="77777777" w:rsidR="00A82BD3" w:rsidRDefault="00A82BD3" w:rsidP="00A82BD3">
      <w:pPr>
        <w:pStyle w:val="Bibliographie"/>
        <w:ind w:left="397" w:hanging="397"/>
      </w:pPr>
      <w:proofErr w:type="spellStart"/>
      <w:r>
        <w:t>Declerck</w:t>
      </w:r>
      <w:proofErr w:type="spellEnd"/>
      <w:r>
        <w:t xml:space="preserve">, P. (2009). </w:t>
      </w:r>
      <w:r>
        <w:rPr>
          <w:i/>
          <w:iCs/>
        </w:rPr>
        <w:t>Socrate dans la nuit</w:t>
      </w:r>
      <w:r>
        <w:t xml:space="preserve">. </w:t>
      </w:r>
      <w:proofErr w:type="gramStart"/>
      <w:r>
        <w:t>Paris:</w:t>
      </w:r>
      <w:proofErr w:type="gramEnd"/>
      <w:r>
        <w:t xml:space="preserve"> Gallimard.</w:t>
      </w:r>
    </w:p>
    <w:p w14:paraId="4565AF63" w14:textId="77777777" w:rsidR="00A82BD3" w:rsidRDefault="00A82BD3" w:rsidP="00A82BD3">
      <w:pPr>
        <w:pStyle w:val="Bibliographie"/>
        <w:ind w:left="397" w:hanging="397"/>
      </w:pPr>
      <w:r>
        <w:t xml:space="preserve">Farge, A. (2009). Écriture historique, écriture cinématographique. In A. de </w:t>
      </w:r>
      <w:proofErr w:type="spellStart"/>
      <w:r>
        <w:t>Baecque</w:t>
      </w:r>
      <w:proofErr w:type="spellEnd"/>
      <w:r>
        <w:t xml:space="preserve"> &amp; C. Delage (Éd.), </w:t>
      </w:r>
      <w:r>
        <w:rPr>
          <w:i/>
          <w:iCs/>
        </w:rPr>
        <w:t>De l’histoire au cinéma</w:t>
      </w:r>
      <w:r>
        <w:t xml:space="preserve"> (p. 111</w:t>
      </w:r>
      <w:r>
        <w:noBreakHyphen/>
        <w:t xml:space="preserve">126). </w:t>
      </w:r>
      <w:proofErr w:type="gramStart"/>
      <w:r>
        <w:t>Paris:</w:t>
      </w:r>
      <w:proofErr w:type="gramEnd"/>
      <w:r>
        <w:t xml:space="preserve"> Complexe.</w:t>
      </w:r>
    </w:p>
    <w:p w14:paraId="69063A43" w14:textId="77777777" w:rsidR="00A82BD3" w:rsidRDefault="00A82BD3" w:rsidP="00A82BD3">
      <w:pPr>
        <w:pStyle w:val="Bibliographie"/>
        <w:ind w:left="397" w:hanging="397"/>
      </w:pPr>
      <w:r>
        <w:lastRenderedPageBreak/>
        <w:t xml:space="preserve">Katz, D. (2003). </w:t>
      </w:r>
      <w:r>
        <w:rPr>
          <w:i/>
          <w:iCs/>
        </w:rPr>
        <w:t>Juge administratif et droit de la concurrence</w:t>
      </w:r>
      <w:r>
        <w:t xml:space="preserve"> (Thèse de doctorat, Droit). Université Bordeaux 4, Bordeaux.</w:t>
      </w:r>
    </w:p>
    <w:p w14:paraId="2EF5F941" w14:textId="77777777" w:rsidR="00A82BD3" w:rsidRDefault="00A82BD3" w:rsidP="00A82BD3">
      <w:pPr>
        <w:pStyle w:val="Bibliographie"/>
        <w:ind w:left="397" w:hanging="397"/>
      </w:pPr>
      <w:proofErr w:type="spellStart"/>
      <w:r>
        <w:t>Lacabarats</w:t>
      </w:r>
      <w:proofErr w:type="spellEnd"/>
      <w:r>
        <w:t xml:space="preserve">, A. (2014). </w:t>
      </w:r>
      <w:r>
        <w:rPr>
          <w:i/>
          <w:iCs/>
        </w:rPr>
        <w:t>L’avenir des juridictions du travail : Vers un tribunal prud’homal du XXIème siècle</w:t>
      </w:r>
      <w:r>
        <w:t xml:space="preserve">. [Rapport à Madame la Garde des Sceaux, Ministre de la Justice]. </w:t>
      </w:r>
      <w:proofErr w:type="gramStart"/>
      <w:r>
        <w:t>Paris:</w:t>
      </w:r>
      <w:proofErr w:type="gramEnd"/>
      <w:r>
        <w:t xml:space="preserve"> Cour de cassation.</w:t>
      </w:r>
    </w:p>
    <w:p w14:paraId="2D67EF15" w14:textId="77777777" w:rsidR="00A82BD3" w:rsidRDefault="00A82BD3" w:rsidP="00A82BD3">
      <w:pPr>
        <w:pStyle w:val="Bibliographie"/>
        <w:ind w:left="397" w:hanging="397"/>
      </w:pPr>
      <w:r>
        <w:t xml:space="preserve">Schmitt, O. (2005). La commande publique et le développement durable. </w:t>
      </w:r>
      <w:r>
        <w:rPr>
          <w:i/>
          <w:iCs/>
        </w:rPr>
        <w:t>La gazette du palais</w:t>
      </w:r>
      <w:r>
        <w:t>, (168), 4</w:t>
      </w:r>
      <w:r>
        <w:noBreakHyphen/>
        <w:t>19.</w:t>
      </w:r>
    </w:p>
    <w:p w14:paraId="074BC283" w14:textId="77777777" w:rsidR="00A82BD3" w:rsidRDefault="00A82BD3" w:rsidP="00A82BD3">
      <w:pPr>
        <w:pStyle w:val="Bibliographie"/>
        <w:ind w:left="397" w:hanging="397"/>
      </w:pPr>
      <w:proofErr w:type="spellStart"/>
      <w:r>
        <w:t>Vibert</w:t>
      </w:r>
      <w:proofErr w:type="spellEnd"/>
      <w:r>
        <w:t xml:space="preserve">, O. (2012). Le préjudice moral des sociétés commerciales. Consulté 11 octobre 2019, à l’adresse Le village de la justice </w:t>
      </w:r>
      <w:proofErr w:type="spellStart"/>
      <w:proofErr w:type="gramStart"/>
      <w:r>
        <w:t>website</w:t>
      </w:r>
      <w:proofErr w:type="spellEnd"/>
      <w:r>
        <w:t>:</w:t>
      </w:r>
      <w:proofErr w:type="gramEnd"/>
      <w:r>
        <w:t xml:space="preserve"> </w:t>
      </w:r>
      <w:hyperlink r:id="rId15" w:history="1">
        <w:r>
          <w:rPr>
            <w:rStyle w:val="Lienhypertexte"/>
            <w:rFonts w:eastAsiaTheme="majorEastAsia"/>
          </w:rPr>
          <w:t>https://www.village-justice.com/articles/prejudice-moral-societes-commerciales,12864.html</w:t>
        </w:r>
      </w:hyperlink>
    </w:p>
    <w:p w14:paraId="0071D2D1" w14:textId="77777777" w:rsidR="00A82BD3" w:rsidRDefault="00A82BD3" w:rsidP="00A82BD3">
      <w:pPr>
        <w:pStyle w:val="Texteunilim"/>
      </w:pPr>
    </w:p>
    <w:p w14:paraId="29B14A62" w14:textId="77777777" w:rsidR="00A82BD3" w:rsidRPr="00EF2E38" w:rsidRDefault="00A82BD3" w:rsidP="00A82BD3">
      <w:pPr>
        <w:pStyle w:val="Texteunilim"/>
        <w:rPr>
          <w:b/>
          <w:i/>
          <w:color w:val="FF0000"/>
        </w:rPr>
      </w:pPr>
      <w:r w:rsidRPr="00EF2E38">
        <w:rPr>
          <w:b/>
          <w:i/>
          <w:color w:val="FF0000"/>
        </w:rPr>
        <w:t xml:space="preserve">Références en </w:t>
      </w:r>
      <w:r>
        <w:rPr>
          <w:b/>
          <w:i/>
          <w:color w:val="FF0000"/>
        </w:rPr>
        <w:t>système Vancouver</w:t>
      </w:r>
      <w:r w:rsidRPr="00EF2E38">
        <w:rPr>
          <w:b/>
          <w:i/>
          <w:color w:val="FF0000"/>
        </w:rPr>
        <w:t xml:space="preserve">, bibliographie </w:t>
      </w:r>
      <w:r>
        <w:rPr>
          <w:b/>
          <w:i/>
          <w:color w:val="FF0000"/>
        </w:rPr>
        <w:t>numérotée</w:t>
      </w:r>
      <w:r w:rsidRPr="00EF2E38">
        <w:rPr>
          <w:b/>
          <w:i/>
          <w:color w:val="FF0000"/>
        </w:rPr>
        <w:t xml:space="preserve"> (style </w:t>
      </w:r>
      <w:proofErr w:type="spellStart"/>
      <w:r w:rsidRPr="00EF2E38">
        <w:rPr>
          <w:b/>
          <w:i/>
          <w:color w:val="FF0000"/>
        </w:rPr>
        <w:t>Zotero</w:t>
      </w:r>
      <w:proofErr w:type="spellEnd"/>
      <w:r w:rsidRPr="00EF2E38">
        <w:rPr>
          <w:b/>
          <w:i/>
          <w:color w:val="FF0000"/>
        </w:rPr>
        <w:t xml:space="preserve"> </w:t>
      </w:r>
      <w:r>
        <w:rPr>
          <w:b/>
          <w:i/>
          <w:color w:val="FF0000"/>
        </w:rPr>
        <w:t>Vancouver</w:t>
      </w:r>
      <w:r w:rsidRPr="00EF2E38">
        <w:rPr>
          <w:b/>
          <w:i/>
          <w:color w:val="FF0000"/>
        </w:rPr>
        <w:t>) :</w:t>
      </w:r>
    </w:p>
    <w:p w14:paraId="117F5CC2" w14:textId="77777777" w:rsidR="00A82BD3" w:rsidRPr="005162A9" w:rsidRDefault="00A82BD3" w:rsidP="00A82BD3">
      <w:pPr>
        <w:pStyle w:val="Bibliographie"/>
        <w:ind w:left="426" w:hanging="426"/>
      </w:pPr>
      <w:r w:rsidRPr="005162A9">
        <w:t xml:space="preserve">1. </w:t>
      </w:r>
      <w:r w:rsidRPr="005162A9">
        <w:tab/>
      </w:r>
      <w:proofErr w:type="spellStart"/>
      <w:r w:rsidRPr="005162A9">
        <w:t>Declerck</w:t>
      </w:r>
      <w:proofErr w:type="spellEnd"/>
      <w:r w:rsidRPr="005162A9">
        <w:t xml:space="preserve"> P. Socrate dans la nuit. </w:t>
      </w:r>
      <w:proofErr w:type="gramStart"/>
      <w:r w:rsidRPr="005162A9">
        <w:t>Paris:</w:t>
      </w:r>
      <w:proofErr w:type="gramEnd"/>
      <w:r w:rsidRPr="005162A9">
        <w:t xml:space="preserve"> Gallimard; 2009. 305 p. (Folio). </w:t>
      </w:r>
    </w:p>
    <w:p w14:paraId="5E164492" w14:textId="77777777" w:rsidR="00A82BD3" w:rsidRPr="005162A9" w:rsidRDefault="00A82BD3" w:rsidP="00A82BD3">
      <w:pPr>
        <w:pStyle w:val="Bibliographie"/>
        <w:ind w:left="426" w:hanging="426"/>
      </w:pPr>
      <w:r w:rsidRPr="005162A9">
        <w:t xml:space="preserve">2. </w:t>
      </w:r>
      <w:r w:rsidRPr="005162A9">
        <w:tab/>
        <w:t>Katz D. Juge administratif et droit de la concurrence [Thèse de doctorat, Droit]. [Bordeaux</w:t>
      </w:r>
      <w:proofErr w:type="gramStart"/>
      <w:r w:rsidRPr="005162A9">
        <w:t>]:</w:t>
      </w:r>
      <w:proofErr w:type="gramEnd"/>
      <w:r w:rsidRPr="005162A9">
        <w:t xml:space="preserve"> Université Bordeaux 4; 2003. </w:t>
      </w:r>
    </w:p>
    <w:p w14:paraId="17517F2E" w14:textId="77777777" w:rsidR="00A82BD3" w:rsidRPr="005162A9" w:rsidRDefault="00A82BD3" w:rsidP="00A82BD3">
      <w:pPr>
        <w:pStyle w:val="Bibliographie"/>
        <w:ind w:left="426" w:hanging="426"/>
      </w:pPr>
      <w:r w:rsidRPr="005162A9">
        <w:t xml:space="preserve">3. </w:t>
      </w:r>
      <w:r w:rsidRPr="005162A9">
        <w:tab/>
      </w:r>
      <w:proofErr w:type="spellStart"/>
      <w:r w:rsidRPr="005162A9">
        <w:t>Lacabarats</w:t>
      </w:r>
      <w:proofErr w:type="spellEnd"/>
      <w:r w:rsidRPr="005162A9">
        <w:t xml:space="preserve"> A. L’avenir des juridictions du travail : Vers un tribunal prud’homal du XXIème siècle, Rapport à Madame la Garde des Sceaux, Ministre de la Justice. </w:t>
      </w:r>
      <w:proofErr w:type="gramStart"/>
      <w:r w:rsidRPr="005162A9">
        <w:t>Paris:</w:t>
      </w:r>
      <w:proofErr w:type="gramEnd"/>
      <w:r w:rsidRPr="005162A9">
        <w:t xml:space="preserve"> Cour de cassation; 2014. </w:t>
      </w:r>
    </w:p>
    <w:p w14:paraId="2C88B352" w14:textId="77777777" w:rsidR="00A82BD3" w:rsidRPr="005162A9" w:rsidRDefault="00A82BD3" w:rsidP="00A82BD3">
      <w:pPr>
        <w:pStyle w:val="Bibliographie"/>
        <w:ind w:left="426" w:hanging="426"/>
      </w:pPr>
      <w:r w:rsidRPr="005162A9">
        <w:t xml:space="preserve">4. </w:t>
      </w:r>
      <w:r w:rsidRPr="005162A9">
        <w:tab/>
        <w:t xml:space="preserve">Farge A. Écriture historique, écriture cinématographique. </w:t>
      </w:r>
      <w:proofErr w:type="gramStart"/>
      <w:r w:rsidRPr="005162A9">
        <w:t>In:</w:t>
      </w:r>
      <w:proofErr w:type="gramEnd"/>
      <w:r w:rsidRPr="005162A9">
        <w:t xml:space="preserve"> </w:t>
      </w:r>
      <w:proofErr w:type="spellStart"/>
      <w:r w:rsidRPr="005162A9">
        <w:t>Baecque</w:t>
      </w:r>
      <w:proofErr w:type="spellEnd"/>
      <w:r w:rsidRPr="005162A9">
        <w:t xml:space="preserve"> A de, Delage C, éditeurs. De l’histoire au cinéma. </w:t>
      </w:r>
      <w:proofErr w:type="gramStart"/>
      <w:r w:rsidRPr="005162A9">
        <w:t>Paris:</w:t>
      </w:r>
      <w:proofErr w:type="gramEnd"/>
      <w:r w:rsidRPr="005162A9">
        <w:t xml:space="preserve"> Complexe; 2009. p. 111</w:t>
      </w:r>
      <w:r w:rsidRPr="005162A9">
        <w:rPr>
          <w:rFonts w:ascii="Cambria Math" w:hAnsi="Cambria Math" w:cs="Cambria Math"/>
        </w:rPr>
        <w:t>‑</w:t>
      </w:r>
      <w:r w:rsidRPr="005162A9">
        <w:t xml:space="preserve">26. (Historiques). </w:t>
      </w:r>
    </w:p>
    <w:p w14:paraId="13541FB1" w14:textId="77777777" w:rsidR="00A82BD3" w:rsidRPr="005162A9" w:rsidRDefault="00A82BD3" w:rsidP="00A82BD3">
      <w:pPr>
        <w:pStyle w:val="Bibliographie"/>
        <w:ind w:left="426" w:hanging="426"/>
      </w:pPr>
      <w:r w:rsidRPr="005162A9">
        <w:t xml:space="preserve">5. </w:t>
      </w:r>
      <w:r w:rsidRPr="005162A9">
        <w:tab/>
      </w:r>
      <w:proofErr w:type="spellStart"/>
      <w:r w:rsidRPr="005162A9">
        <w:t>Vibert</w:t>
      </w:r>
      <w:proofErr w:type="spellEnd"/>
      <w:r w:rsidRPr="005162A9">
        <w:t xml:space="preserve"> O. Le préjudice moral des sociétés commerciales [Internet]. Le village de la justice. 2012 [cité 11 </w:t>
      </w:r>
      <w:proofErr w:type="spellStart"/>
      <w:r w:rsidRPr="005162A9">
        <w:t>oct</w:t>
      </w:r>
      <w:proofErr w:type="spellEnd"/>
      <w:r w:rsidRPr="005162A9">
        <w:t xml:space="preserve"> 2019]. Disponible </w:t>
      </w:r>
      <w:proofErr w:type="gramStart"/>
      <w:r w:rsidRPr="005162A9">
        <w:t>sur:</w:t>
      </w:r>
      <w:proofErr w:type="gramEnd"/>
      <w:r w:rsidRPr="005162A9">
        <w:t xml:space="preserve"> https://www.village-justice.com/articles/prejudice-moral-societes-commerciales,12864.html</w:t>
      </w:r>
    </w:p>
    <w:p w14:paraId="1D50870B" w14:textId="77777777" w:rsidR="005535AE" w:rsidRDefault="00A82BD3" w:rsidP="00A82BD3">
      <w:pPr>
        <w:pStyle w:val="Bibliographie"/>
        <w:ind w:left="426" w:hanging="426"/>
      </w:pPr>
      <w:r w:rsidRPr="005162A9">
        <w:t xml:space="preserve">6. </w:t>
      </w:r>
      <w:r w:rsidRPr="005162A9">
        <w:tab/>
        <w:t>Schmitt O. La commande publique et le développement durable. Gaz Palais. 2005;(168</w:t>
      </w:r>
      <w:proofErr w:type="gramStart"/>
      <w:r w:rsidRPr="005162A9">
        <w:t>):</w:t>
      </w:r>
      <w:proofErr w:type="gramEnd"/>
      <w:r w:rsidRPr="005162A9">
        <w:t>4</w:t>
      </w:r>
      <w:r w:rsidRPr="005162A9">
        <w:rPr>
          <w:rFonts w:ascii="Cambria Math" w:hAnsi="Cambria Math" w:cs="Cambria Math"/>
        </w:rPr>
        <w:t>‑</w:t>
      </w:r>
      <w:r>
        <w:t>19.</w:t>
      </w:r>
    </w:p>
    <w:p w14:paraId="35597E40" w14:textId="77777777" w:rsidR="005232D1" w:rsidRDefault="005232D1" w:rsidP="00F77857">
      <w:pPr>
        <w:pStyle w:val="AnnexesTitre1unilim"/>
      </w:pPr>
      <w:bookmarkStart w:id="62" w:name="_Toc404322784"/>
      <w:bookmarkStart w:id="63" w:name="_Toc404322797"/>
      <w:bookmarkStart w:id="64" w:name="_Toc405986544"/>
      <w:bookmarkStart w:id="65" w:name="_Toc21701542"/>
      <w:r>
        <w:lastRenderedPageBreak/>
        <w:t>Annexes</w:t>
      </w:r>
      <w:bookmarkEnd w:id="62"/>
      <w:bookmarkEnd w:id="63"/>
      <w:bookmarkEnd w:id="64"/>
      <w:bookmarkEnd w:id="65"/>
    </w:p>
    <w:bookmarkStart w:id="66" w:name="_Toc404254981"/>
    <w:bookmarkStart w:id="67" w:name="_Toc404322798"/>
    <w:bookmarkStart w:id="68" w:name="_Toc405986545"/>
    <w:p w14:paraId="454D1B24" w14:textId="1D868446" w:rsidR="00A82BD3" w:rsidRDefault="005232D1">
      <w:pPr>
        <w:pStyle w:val="TM2"/>
        <w:rPr>
          <w:rFonts w:asciiTheme="minorHAnsi" w:eastAsiaTheme="minorEastAsia" w:hAnsiTheme="minorHAnsi" w:cstheme="minorBidi"/>
          <w:noProof/>
          <w:szCs w:val="22"/>
        </w:rPr>
      </w:pPr>
      <w:r>
        <w:fldChar w:fldCharType="begin"/>
      </w:r>
      <w:r>
        <w:instrText xml:space="preserve"> TOC \h \z \t "AnnexesTitre2_unilim;2;AnnexesTitre3_unilim;3;AnnexesTitre4_unilim;4" </w:instrText>
      </w:r>
      <w:r>
        <w:fldChar w:fldCharType="separate"/>
      </w:r>
      <w:hyperlink w:anchor="_Toc21701543" w:history="1">
        <w:r w:rsidR="00A82BD3" w:rsidRPr="00B808E9">
          <w:rPr>
            <w:rStyle w:val="Lienhypertexte"/>
            <w:noProof/>
          </w:rPr>
          <w:t>Annexe 1. Titre de niveau 2</w:t>
        </w:r>
        <w:r w:rsidR="00A82BD3">
          <w:rPr>
            <w:noProof/>
            <w:webHidden/>
          </w:rPr>
          <w:tab/>
        </w:r>
        <w:r w:rsidR="00A82BD3">
          <w:rPr>
            <w:noProof/>
            <w:webHidden/>
          </w:rPr>
          <w:fldChar w:fldCharType="begin"/>
        </w:r>
        <w:r w:rsidR="00A82BD3">
          <w:rPr>
            <w:noProof/>
            <w:webHidden/>
          </w:rPr>
          <w:instrText xml:space="preserve"> PAGEREF _Toc21701543 \h </w:instrText>
        </w:r>
        <w:r w:rsidR="00A82BD3">
          <w:rPr>
            <w:noProof/>
            <w:webHidden/>
          </w:rPr>
        </w:r>
        <w:r w:rsidR="00A82BD3">
          <w:rPr>
            <w:noProof/>
            <w:webHidden/>
          </w:rPr>
          <w:fldChar w:fldCharType="separate"/>
        </w:r>
        <w:r w:rsidR="00BA6F4D">
          <w:rPr>
            <w:noProof/>
            <w:webHidden/>
          </w:rPr>
          <w:t>16</w:t>
        </w:r>
        <w:r w:rsidR="00A82BD3">
          <w:rPr>
            <w:noProof/>
            <w:webHidden/>
          </w:rPr>
          <w:fldChar w:fldCharType="end"/>
        </w:r>
      </w:hyperlink>
    </w:p>
    <w:p w14:paraId="3A170F44" w14:textId="62233808" w:rsidR="00A82BD3" w:rsidRDefault="005F3829">
      <w:pPr>
        <w:pStyle w:val="TM3"/>
        <w:rPr>
          <w:rFonts w:asciiTheme="minorHAnsi" w:eastAsiaTheme="minorEastAsia" w:hAnsiTheme="minorHAnsi" w:cstheme="minorBidi"/>
          <w:noProof/>
          <w:szCs w:val="22"/>
        </w:rPr>
      </w:pPr>
      <w:hyperlink w:anchor="_Toc21701544" w:history="1">
        <w:r w:rsidR="00A82BD3" w:rsidRPr="00B808E9">
          <w:rPr>
            <w:rStyle w:val="Lienhypertexte"/>
            <w:noProof/>
          </w:rPr>
          <w:t>Annexe 1.1. Titre de niveau 3</w:t>
        </w:r>
        <w:r w:rsidR="00A82BD3">
          <w:rPr>
            <w:noProof/>
            <w:webHidden/>
          </w:rPr>
          <w:tab/>
        </w:r>
        <w:r w:rsidR="00A82BD3">
          <w:rPr>
            <w:noProof/>
            <w:webHidden/>
          </w:rPr>
          <w:fldChar w:fldCharType="begin"/>
        </w:r>
        <w:r w:rsidR="00A82BD3">
          <w:rPr>
            <w:noProof/>
            <w:webHidden/>
          </w:rPr>
          <w:instrText xml:space="preserve"> PAGEREF _Toc21701544 \h </w:instrText>
        </w:r>
        <w:r w:rsidR="00A82BD3">
          <w:rPr>
            <w:noProof/>
            <w:webHidden/>
          </w:rPr>
        </w:r>
        <w:r w:rsidR="00A82BD3">
          <w:rPr>
            <w:noProof/>
            <w:webHidden/>
          </w:rPr>
          <w:fldChar w:fldCharType="separate"/>
        </w:r>
        <w:r w:rsidR="00BA6F4D">
          <w:rPr>
            <w:noProof/>
            <w:webHidden/>
          </w:rPr>
          <w:t>16</w:t>
        </w:r>
        <w:r w:rsidR="00A82BD3">
          <w:rPr>
            <w:noProof/>
            <w:webHidden/>
          </w:rPr>
          <w:fldChar w:fldCharType="end"/>
        </w:r>
      </w:hyperlink>
    </w:p>
    <w:p w14:paraId="21B17FB8" w14:textId="5E0D2266" w:rsidR="00A82BD3" w:rsidRDefault="005F3829">
      <w:pPr>
        <w:pStyle w:val="TM2"/>
        <w:rPr>
          <w:rFonts w:asciiTheme="minorHAnsi" w:eastAsiaTheme="minorEastAsia" w:hAnsiTheme="minorHAnsi" w:cstheme="minorBidi"/>
          <w:noProof/>
          <w:szCs w:val="22"/>
        </w:rPr>
      </w:pPr>
      <w:hyperlink w:anchor="_Toc21701545" w:history="1">
        <w:r w:rsidR="00A82BD3" w:rsidRPr="00B808E9">
          <w:rPr>
            <w:rStyle w:val="Lienhypertexte"/>
            <w:noProof/>
          </w:rPr>
          <w:t>Annexe 2. Titre de niveau 2</w:t>
        </w:r>
        <w:r w:rsidR="00A82BD3">
          <w:rPr>
            <w:noProof/>
            <w:webHidden/>
          </w:rPr>
          <w:tab/>
        </w:r>
        <w:r w:rsidR="00A82BD3">
          <w:rPr>
            <w:noProof/>
            <w:webHidden/>
          </w:rPr>
          <w:fldChar w:fldCharType="begin"/>
        </w:r>
        <w:r w:rsidR="00A82BD3">
          <w:rPr>
            <w:noProof/>
            <w:webHidden/>
          </w:rPr>
          <w:instrText xml:space="preserve"> PAGEREF _Toc21701545 \h </w:instrText>
        </w:r>
        <w:r w:rsidR="00A82BD3">
          <w:rPr>
            <w:noProof/>
            <w:webHidden/>
          </w:rPr>
        </w:r>
        <w:r w:rsidR="00A82BD3">
          <w:rPr>
            <w:noProof/>
            <w:webHidden/>
          </w:rPr>
          <w:fldChar w:fldCharType="separate"/>
        </w:r>
        <w:r w:rsidR="00BA6F4D">
          <w:rPr>
            <w:noProof/>
            <w:webHidden/>
          </w:rPr>
          <w:t>17</w:t>
        </w:r>
        <w:r w:rsidR="00A82BD3">
          <w:rPr>
            <w:noProof/>
            <w:webHidden/>
          </w:rPr>
          <w:fldChar w:fldCharType="end"/>
        </w:r>
      </w:hyperlink>
    </w:p>
    <w:p w14:paraId="317D6B6B" w14:textId="77777777" w:rsidR="005232D1" w:rsidRDefault="005232D1" w:rsidP="008D3E37">
      <w:pPr>
        <w:pStyle w:val="Texteunilim"/>
      </w:pPr>
      <w:r>
        <w:fldChar w:fldCharType="end"/>
      </w:r>
    </w:p>
    <w:p w14:paraId="338EBCD7" w14:textId="77777777" w:rsidR="005232D1" w:rsidRPr="00AB5CBB" w:rsidRDefault="005232D1" w:rsidP="00B573CD">
      <w:pPr>
        <w:pStyle w:val="AnnexesTitre2unilim"/>
      </w:pPr>
      <w:bookmarkStart w:id="69" w:name="_Toc21701543"/>
      <w:r>
        <w:lastRenderedPageBreak/>
        <w:t>Titre de niveau 2</w:t>
      </w:r>
      <w:bookmarkEnd w:id="66"/>
      <w:bookmarkEnd w:id="67"/>
      <w:bookmarkEnd w:id="68"/>
      <w:bookmarkEnd w:id="69"/>
    </w:p>
    <w:p w14:paraId="05EF5D33" w14:textId="77777777" w:rsidR="005232D1" w:rsidRDefault="00A82BD3" w:rsidP="008D3E37">
      <w:pPr>
        <w:pStyle w:val="Texteunilim"/>
      </w:pPr>
      <w:r w:rsidRPr="00AE5F82">
        <w:t xml:space="preserve">Les styles à appliquer à vos titres d’annexes se trouvent ici : </w:t>
      </w:r>
      <w:r w:rsidRPr="00F10958">
        <w:rPr>
          <w:b/>
          <w:i/>
        </w:rPr>
        <w:t xml:space="preserve">Modèle </w:t>
      </w:r>
      <w:proofErr w:type="spellStart"/>
      <w:r w:rsidRPr="00F10958">
        <w:rPr>
          <w:b/>
          <w:i/>
        </w:rPr>
        <w:t>Unilim</w:t>
      </w:r>
      <w:proofErr w:type="spellEnd"/>
      <w:r w:rsidRPr="00F10958">
        <w:rPr>
          <w:b/>
          <w:i/>
        </w:rPr>
        <w:t xml:space="preserve"> &gt; Bibliographie et annexes</w:t>
      </w:r>
      <w:r w:rsidR="005232D1">
        <w:t>.</w:t>
      </w:r>
    </w:p>
    <w:p w14:paraId="4AD71FE1" w14:textId="77777777" w:rsidR="00E9659F" w:rsidRDefault="00F77857" w:rsidP="00F77857">
      <w:pPr>
        <w:pStyle w:val="AnnexesTitre3unilim"/>
      </w:pPr>
      <w:bookmarkStart w:id="70" w:name="_Toc21701544"/>
      <w:r>
        <w:t>Titre de niveau 3</w:t>
      </w:r>
      <w:bookmarkEnd w:id="70"/>
    </w:p>
    <w:p w14:paraId="39EED6FA" w14:textId="77777777" w:rsidR="00E10B19" w:rsidRDefault="00A82BD3" w:rsidP="008D3E37">
      <w:pPr>
        <w:pStyle w:val="Texteunilim"/>
      </w:pPr>
      <w:r>
        <w:t>Comme le reste de votre mémoire, les annexes peuvent comporter des sous-annexes</w:t>
      </w:r>
      <w:r w:rsidR="005232D1">
        <w:t>.</w:t>
      </w:r>
    </w:p>
    <w:p w14:paraId="1AB9FF4D" w14:textId="77777777" w:rsidR="005232D1" w:rsidRDefault="005232D1" w:rsidP="00B573CD">
      <w:pPr>
        <w:pStyle w:val="AnnexesTitre2unilim"/>
      </w:pPr>
      <w:bookmarkStart w:id="71" w:name="_Toc404254982"/>
      <w:bookmarkStart w:id="72" w:name="_Toc404322799"/>
      <w:bookmarkStart w:id="73" w:name="_Toc405986546"/>
      <w:bookmarkStart w:id="74" w:name="_Toc21701545"/>
      <w:r>
        <w:lastRenderedPageBreak/>
        <w:t>Titre de niveau 2</w:t>
      </w:r>
      <w:bookmarkEnd w:id="71"/>
      <w:bookmarkEnd w:id="72"/>
      <w:bookmarkEnd w:id="73"/>
      <w:bookmarkEnd w:id="74"/>
    </w:p>
    <w:p w14:paraId="6C83F593" w14:textId="77777777" w:rsidR="005232D1" w:rsidRDefault="00A82BD3" w:rsidP="008D3E37">
      <w:pPr>
        <w:pStyle w:val="Texteunilim"/>
      </w:pPr>
      <w:r>
        <w:t>Voici le texte votre Annexe 2</w:t>
      </w:r>
      <w:r w:rsidR="005232D1">
        <w:t>.</w:t>
      </w:r>
    </w:p>
    <w:p w14:paraId="1D7108FB" w14:textId="77777777" w:rsidR="00F97B1A" w:rsidRDefault="00F97B1A" w:rsidP="008D3E37">
      <w:pPr>
        <w:pStyle w:val="Texteunilim"/>
      </w:pPr>
    </w:p>
    <w:p w14:paraId="14725356" w14:textId="77777777" w:rsidR="00F97B1A" w:rsidRDefault="00F97B1A" w:rsidP="008D3E37">
      <w:pPr>
        <w:pStyle w:val="Texteunilim"/>
      </w:pPr>
    </w:p>
    <w:p w14:paraId="00F3CF08" w14:textId="77777777" w:rsidR="00F97B1A" w:rsidRDefault="00F97B1A" w:rsidP="008D3E37">
      <w:pPr>
        <w:pStyle w:val="Texteunilim"/>
      </w:pPr>
    </w:p>
    <w:p w14:paraId="245A0FA5" w14:textId="77777777" w:rsidR="00F97B1A" w:rsidRDefault="00636EF6" w:rsidP="008D3E37">
      <w:pPr>
        <w:pStyle w:val="Texteunilim"/>
      </w:pPr>
      <w:r w:rsidRPr="00010F8D">
        <w:rPr>
          <w:color w:val="C00000"/>
        </w:rPr>
        <w:t>Attention, ne supprimez pas le saut de section suivant (</w:t>
      </w:r>
      <w:r>
        <w:rPr>
          <w:color w:val="C00000"/>
        </w:rPr>
        <w:t>pied de page différent</w:t>
      </w:r>
      <w:r w:rsidRPr="00010F8D">
        <w:rPr>
          <w:color w:val="C00000"/>
        </w:rPr>
        <w:t>)</w:t>
      </w:r>
    </w:p>
    <w:p w14:paraId="2E16E717" w14:textId="77777777" w:rsidR="00236B3B" w:rsidRDefault="00236B3B" w:rsidP="008D3E37">
      <w:pPr>
        <w:pStyle w:val="Texteunilim"/>
      </w:pPr>
    </w:p>
    <w:p w14:paraId="3FAC1A89" w14:textId="77777777" w:rsidR="00FE08C1" w:rsidRDefault="00FE08C1" w:rsidP="00AC2A90">
      <w:pPr>
        <w:sectPr w:rsidR="00FE08C1" w:rsidSect="00C85C93">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9" w:footer="794" w:gutter="0"/>
          <w:cols w:space="708"/>
          <w:formProt w:val="0"/>
          <w:titlePg/>
          <w:docGrid w:linePitch="360"/>
        </w:sectPr>
      </w:pPr>
    </w:p>
    <w:sdt>
      <w:sdtPr>
        <w:alias w:val="Titre"/>
        <w:tag w:val="Titre"/>
        <w:id w:val="-2090685002"/>
      </w:sdtPr>
      <w:sdtEndPr>
        <w:rPr>
          <w:rStyle w:val="Textedelespacerserv"/>
          <w:color w:val="DF5B03"/>
        </w:rPr>
      </w:sdtEndPr>
      <w:sdtContent>
        <w:sdt>
          <w:sdtPr>
            <w:rPr>
              <w:rStyle w:val="Titre4Couverture"/>
            </w:rPr>
            <w:alias w:val="Titre "/>
            <w:tag w:val=""/>
            <w:id w:val="1412269632"/>
            <w:dataBinding w:prefixMappings="xmlns:ns0='http://purl.org/dc/elements/1.1/' xmlns:ns1='http://schemas.openxmlformats.org/package/2006/metadata/core-properties' " w:xpath="/ns1:coreProperties[1]/ns0:title[1]" w:storeItemID="{6C3C8BC8-F283-45AE-878A-BAB7291924A1}"/>
            <w:text/>
          </w:sdtPr>
          <w:sdtEndPr>
            <w:rPr>
              <w:rStyle w:val="Titre4Couverture"/>
            </w:rPr>
          </w:sdtEndPr>
          <w:sdtContent>
            <w:p w14:paraId="4882CC4E" w14:textId="28E2AE07" w:rsidR="005232D1" w:rsidRDefault="00E31F12" w:rsidP="005232D1">
              <w:pPr>
                <w:pStyle w:val="PageResumesTitreunilim"/>
              </w:pPr>
              <w:r>
                <w:rPr>
                  <w:rStyle w:val="Titre4Couverture"/>
                </w:rPr>
                <w:t>Calculs d’éphémérides avec Python</w:t>
              </w:r>
            </w:p>
          </w:sdtContent>
        </w:sdt>
      </w:sdtContent>
    </w:sdt>
    <w:sdt>
      <w:sdtPr>
        <w:alias w:val="Resume"/>
        <w:tag w:val="Resume1"/>
        <w:id w:val="786155254"/>
        <w:placeholder>
          <w:docPart w:val="D8F90DF429E564478B63A91514C89202"/>
        </w:placeholder>
      </w:sdtPr>
      <w:sdtEndPr/>
      <w:sdtContent>
        <w:p w14:paraId="5CE495EA" w14:textId="189E4DA9" w:rsidR="003008B4" w:rsidRDefault="00E31F12" w:rsidP="00E31F12">
          <w:pPr>
            <w:pStyle w:val="PageResumesResumeunilim"/>
          </w:pPr>
          <w:r>
            <w:t>Lors de la réforme du lycée en 2019, la programmation a fait son entrée dans les nouveaux programmes. C’est le langage Python qui est recommandé</w:t>
          </w:r>
          <w:r w:rsidR="001529A0">
            <w:t xml:space="preserve"> en raison notamment de sa syntaxe épurée. </w:t>
          </w:r>
          <w:r>
            <w:t>Cet article présente un module Python permettant de calculer la position de nombreux objets du système solaire et son utilisation dans le cadre des nouveaux programmes de lycée, où la programmation est devenue incontournable. La première partie présente le cadre théorique dans lequel sont réalisés les calculs de position. La deuxième décrit sommairement le fonctionnement général du modul</w:t>
          </w:r>
          <w:r w:rsidR="001529A0">
            <w:t>e</w:t>
          </w:r>
          <w:r>
            <w:t>. Enfin, plusieurs applications directement exploitables en classe par l’enseignant et les élèves sont présentées, notamment dans le cadre du thème mouvement et interaction des programmes de lycée.</w:t>
          </w:r>
          <w:r w:rsidR="001529A0">
            <w:t xml:space="preserve"> Le module, des tutoriels </w:t>
          </w:r>
          <w:r w:rsidR="000B15F4">
            <w:t>ainsi que</w:t>
          </w:r>
          <w:r w:rsidR="001529A0">
            <w:t xml:space="preserve"> de nombreuses autres ressources sont disponibles en ligne</w:t>
          </w:r>
          <w:r w:rsidR="000B15F4">
            <w:t xml:space="preserve"> sur le site de partage GitHub</w:t>
          </w:r>
          <w:r w:rsidR="001529A0">
            <w:t>.</w:t>
          </w:r>
        </w:p>
      </w:sdtContent>
    </w:sdt>
    <w:p w14:paraId="48581A15" w14:textId="2F72DDB2" w:rsidR="00976400" w:rsidRDefault="005232D1" w:rsidP="005232D1">
      <w:pPr>
        <w:pStyle w:val="PageResumesMotsClesunilim"/>
      </w:pPr>
      <w:r>
        <w:t>Mots-clés :</w:t>
      </w:r>
      <w:r w:rsidR="00601F78">
        <w:t xml:space="preserve"> </w:t>
      </w:r>
      <w:sdt>
        <w:sdtPr>
          <w:alias w:val="Liste de mots-clés"/>
          <w:tag w:val="Keywords1"/>
          <w:id w:val="-692378024"/>
          <w:placeholder>
            <w:docPart w:val="B88D0F7D7D8711408FE5099568B17DF7"/>
          </w:placeholder>
          <w:text/>
        </w:sdtPr>
        <w:sdtEndPr>
          <w:rPr>
            <w:b/>
          </w:rPr>
        </w:sdtEndPr>
        <w:sdtContent>
          <w:r w:rsidR="00E31F12">
            <w:t xml:space="preserve">Python, programmation, lycée, mécanique, éphémérides, </w:t>
          </w:r>
          <w:proofErr w:type="spellStart"/>
          <w:r w:rsidR="00E31F12">
            <w:t>celestialbody</w:t>
          </w:r>
          <w:proofErr w:type="spellEnd"/>
          <w:r w:rsidR="00E31F12">
            <w:t>.</w:t>
          </w:r>
        </w:sdtContent>
      </w:sdt>
    </w:p>
    <w:sdt>
      <w:sdtPr>
        <w:alias w:val="Title"/>
        <w:tag w:val="Title"/>
        <w:id w:val="-449253073"/>
        <w:placeholder>
          <w:docPart w:val="13DCFE3DC430B8418FB4FD693AB9C925"/>
        </w:placeholder>
      </w:sdtPr>
      <w:sdtEndPr/>
      <w:sdtContent>
        <w:p w14:paraId="76ED7CEE" w14:textId="57AA61F5" w:rsidR="005232D1" w:rsidRPr="00E31F12" w:rsidRDefault="00E31F12" w:rsidP="00976400">
          <w:pPr>
            <w:pStyle w:val="PageResumesTitleunilim"/>
            <w:rPr>
              <w:lang w:val="en-US"/>
            </w:rPr>
          </w:pPr>
          <w:r w:rsidRPr="00E31F12">
            <w:rPr>
              <w:lang w:val="en-US"/>
            </w:rPr>
            <w:t>Ephemeris computation with Python</w:t>
          </w:r>
        </w:p>
      </w:sdtContent>
    </w:sdt>
    <w:sdt>
      <w:sdtPr>
        <w:alias w:val="Abstract"/>
        <w:tag w:val="Abstract"/>
        <w:id w:val="-1987850396"/>
        <w:placeholder>
          <w:docPart w:val="B4F52F2AEB72AA44929CC3B853B56B08"/>
        </w:placeholder>
      </w:sdtPr>
      <w:sdtEndPr/>
      <w:sdtContent>
        <w:p w14:paraId="0FDEA67B" w14:textId="77C13801" w:rsidR="005232D1" w:rsidRPr="003B3730" w:rsidRDefault="00E31F12" w:rsidP="003B3730">
          <w:pPr>
            <w:pStyle w:val="PageResumesResumeunilim"/>
            <w:rPr>
              <w:lang w:val="en-US"/>
            </w:rPr>
          </w:pPr>
          <w:r>
            <w:rPr>
              <w:lang w:val="en-US"/>
            </w:rPr>
            <w:t xml:space="preserve">Back in 2019, programming appeared in </w:t>
          </w:r>
          <w:r w:rsidR="003B3730">
            <w:rPr>
              <w:lang w:val="en-US"/>
            </w:rPr>
            <w:t>high school syllabuses thanks to the reform. It is recommended to use Python because of its simple syntax and high efficiency.</w:t>
          </w:r>
          <w:r w:rsidR="000B15F4">
            <w:rPr>
              <w:lang w:val="en-US"/>
            </w:rPr>
            <w:t xml:space="preserve"> </w:t>
          </w:r>
          <w:r w:rsidR="003B3730">
            <w:rPr>
              <w:lang w:val="en-US"/>
            </w:rPr>
            <w:t>This article describes a Python module</w:t>
          </w:r>
          <w:r w:rsidR="000B15F4">
            <w:rPr>
              <w:lang w:val="en-US"/>
            </w:rPr>
            <w:t xml:space="preserve">, conveniently named </w:t>
          </w:r>
          <w:proofErr w:type="spellStart"/>
          <w:r w:rsidR="000B15F4">
            <w:rPr>
              <w:lang w:val="en-US"/>
            </w:rPr>
            <w:t>celestialbody</w:t>
          </w:r>
          <w:proofErr w:type="spellEnd"/>
          <w:r w:rsidR="000B15F4">
            <w:rPr>
              <w:lang w:val="en-US"/>
            </w:rPr>
            <w:t>,</w:t>
          </w:r>
          <w:r w:rsidR="003B3730">
            <w:rPr>
              <w:lang w:val="en-US"/>
            </w:rPr>
            <w:t xml:space="preserve"> designed to compute the position of various solar system objects. </w:t>
          </w:r>
          <w:r w:rsidR="001529A0">
            <w:rPr>
              <w:lang w:val="en-US"/>
            </w:rPr>
            <w:t>Its use is developed now that</w:t>
          </w:r>
          <w:r w:rsidR="003B3730">
            <w:rPr>
              <w:lang w:val="en-US"/>
            </w:rPr>
            <w:t xml:space="preserve"> programming is essential in high school syllabuse</w:t>
          </w:r>
          <w:r w:rsidR="001529A0">
            <w:rPr>
              <w:lang w:val="en-US"/>
            </w:rPr>
            <w:t>s</w:t>
          </w:r>
          <w:r w:rsidR="003B3730">
            <w:rPr>
              <w:lang w:val="en-US"/>
            </w:rPr>
            <w:t xml:space="preserve">. </w:t>
          </w:r>
          <w:r w:rsidR="001529A0">
            <w:rPr>
              <w:lang w:val="en-US"/>
            </w:rPr>
            <w:t xml:space="preserve">Celestial bodies positions are computed in the </w:t>
          </w:r>
          <w:r w:rsidR="003B3730">
            <w:rPr>
              <w:lang w:val="en-US"/>
            </w:rPr>
            <w:t xml:space="preserve">theoretical framework </w:t>
          </w:r>
          <w:r w:rsidR="001529A0">
            <w:rPr>
              <w:lang w:val="en-US"/>
            </w:rPr>
            <w:t>of the two-body problem</w:t>
          </w:r>
          <w:r w:rsidR="000B15F4">
            <w:rPr>
              <w:lang w:val="en-US"/>
            </w:rPr>
            <w:t>. A first part describes the algorithm implemented in the module to perform this computation</w:t>
          </w:r>
          <w:r w:rsidR="001529A0">
            <w:rPr>
              <w:lang w:val="en-US"/>
            </w:rPr>
            <w:t xml:space="preserve">. </w:t>
          </w:r>
          <w:r w:rsidR="00E41BD8">
            <w:rPr>
              <w:lang w:val="en-US"/>
            </w:rPr>
            <w:t>A brief guide then explains how to use the module</w:t>
          </w:r>
          <w:r w:rsidR="001529A0">
            <w:rPr>
              <w:lang w:val="en-US"/>
            </w:rPr>
            <w:t xml:space="preserve">. </w:t>
          </w:r>
          <w:r w:rsidR="000B15F4">
            <w:rPr>
              <w:lang w:val="en-US"/>
            </w:rPr>
            <w:t xml:space="preserve">Finally, a few examples show the potential of this module in class, for pupils and teachers, mainly oriented toward the motion and interaction theme. </w:t>
          </w:r>
          <w:r w:rsidR="001529A0">
            <w:rPr>
              <w:lang w:val="en-US"/>
            </w:rPr>
            <w:t>The module, tutorials</w:t>
          </w:r>
          <w:r w:rsidR="000B15F4">
            <w:rPr>
              <w:lang w:val="en-US"/>
            </w:rPr>
            <w:t xml:space="preserve"> and many other resources are available online on GitHub. </w:t>
          </w:r>
        </w:p>
      </w:sdtContent>
    </w:sdt>
    <w:p w14:paraId="6BA58570" w14:textId="0AB87F98" w:rsidR="00B36B84" w:rsidRPr="00E31F12" w:rsidRDefault="005232D1" w:rsidP="00A31A3F">
      <w:pPr>
        <w:pStyle w:val="PageResumesMotsClesunilim"/>
        <w:rPr>
          <w:lang w:val="en-US"/>
        </w:rPr>
      </w:pPr>
      <w:r w:rsidRPr="00E31F12">
        <w:rPr>
          <w:lang w:val="en-US"/>
        </w:rPr>
        <w:t xml:space="preserve">Keywords : </w:t>
      </w:r>
      <w:sdt>
        <w:sdtPr>
          <w:alias w:val="Liste de mots-clés"/>
          <w:tag w:val="Keywords2"/>
          <w:id w:val="-660308137"/>
          <w:placeholder>
            <w:docPart w:val="140A2AB85710E44F806481F803B2F3A9"/>
          </w:placeholder>
        </w:sdtPr>
        <w:sdtEndPr/>
        <w:sdtContent>
          <w:r w:rsidR="00E31F12" w:rsidRPr="00E31F12">
            <w:rPr>
              <w:lang w:val="en-US"/>
            </w:rPr>
            <w:t xml:space="preserve">Python, programming, </w:t>
          </w:r>
          <w:r w:rsidR="003B3730">
            <w:rPr>
              <w:lang w:val="en-US"/>
            </w:rPr>
            <w:t xml:space="preserve">high school, </w:t>
          </w:r>
          <w:r w:rsidR="00E31F12" w:rsidRPr="00E31F12">
            <w:rPr>
              <w:lang w:val="en-US"/>
            </w:rPr>
            <w:t>mechanics, ephemeri</w:t>
          </w:r>
          <w:r w:rsidR="00E31F12">
            <w:rPr>
              <w:lang w:val="en-US"/>
            </w:rPr>
            <w:t>s</w:t>
          </w:r>
          <w:r w:rsidR="00E31F12" w:rsidRPr="00E31F12">
            <w:rPr>
              <w:lang w:val="en-US"/>
            </w:rPr>
            <w:t xml:space="preserve">, </w:t>
          </w:r>
          <w:proofErr w:type="spellStart"/>
          <w:r w:rsidR="00E31F12" w:rsidRPr="00E31F12">
            <w:rPr>
              <w:lang w:val="en-US"/>
            </w:rPr>
            <w:t>celestialbody</w:t>
          </w:r>
          <w:proofErr w:type="spellEnd"/>
          <w:r w:rsidR="000B15F4">
            <w:rPr>
              <w:lang w:val="en-US"/>
            </w:rPr>
            <w:t>.</w:t>
          </w:r>
        </w:sdtContent>
      </w:sdt>
    </w:p>
    <w:sectPr w:rsidR="00B36B84" w:rsidRPr="00E31F12" w:rsidSect="00D33F50">
      <w:footerReference w:type="default" r:id="rId22"/>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F9C54" w14:textId="77777777" w:rsidR="005F3829" w:rsidRDefault="005F3829" w:rsidP="005232D1">
      <w:pPr>
        <w:spacing w:line="240" w:lineRule="auto"/>
      </w:pPr>
      <w:r>
        <w:separator/>
      </w:r>
    </w:p>
    <w:p w14:paraId="437D2D83" w14:textId="77777777" w:rsidR="005F3829" w:rsidRDefault="005F3829"/>
  </w:endnote>
  <w:endnote w:type="continuationSeparator" w:id="0">
    <w:p w14:paraId="44E0B849" w14:textId="77777777" w:rsidR="005F3829" w:rsidRDefault="005F3829" w:rsidP="005232D1">
      <w:pPr>
        <w:spacing w:line="240" w:lineRule="auto"/>
      </w:pPr>
      <w:r>
        <w:continuationSeparator/>
      </w:r>
    </w:p>
    <w:p w14:paraId="7C0A9FCF" w14:textId="77777777" w:rsidR="005F3829" w:rsidRDefault="005F38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37328" w14:textId="77777777" w:rsidR="008A2798" w:rsidRDefault="008A27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A72DE" w14:textId="2043AD0D" w:rsidR="008A2798" w:rsidRDefault="005F3829" w:rsidP="00686F29">
    <w:pPr>
      <w:pStyle w:val="Pieddepage"/>
      <w:tabs>
        <w:tab w:val="clear" w:pos="4536"/>
      </w:tabs>
    </w:pPr>
    <w:sdt>
      <w:sdtPr>
        <w:rPr>
          <w:szCs w:val="16"/>
        </w:rPr>
        <w:alias w:val="Auteur "/>
        <w:tag w:val=""/>
        <w:id w:val="1044565756"/>
        <w:dataBinding w:prefixMappings="xmlns:ns0='http://purl.org/dc/elements/1.1/' xmlns:ns1='http://schemas.openxmlformats.org/package/2006/metadata/core-properties' " w:xpath="/ns1:coreProperties[1]/ns0:creator[1]" w:storeItemID="{6C3C8BC8-F283-45AE-878A-BAB7291924A1}"/>
        <w:text/>
      </w:sdtPr>
      <w:sdtEndPr/>
      <w:sdtContent>
        <w:r w:rsidR="009F12CD">
          <w:rPr>
            <w:szCs w:val="16"/>
          </w:rPr>
          <w:t xml:space="preserve">Remi </w:t>
        </w:r>
        <w:proofErr w:type="spellStart"/>
        <w:r w:rsidR="009F12CD">
          <w:rPr>
            <w:szCs w:val="16"/>
          </w:rPr>
          <w:t>Metzdorff</w:t>
        </w:r>
        <w:proofErr w:type="spellEnd"/>
      </w:sdtContent>
    </w:sdt>
    <w:r w:rsidR="008A2798">
      <w:rPr>
        <w:szCs w:val="16"/>
      </w:rPr>
      <w:t xml:space="preserve"> </w:t>
    </w:r>
    <w:r w:rsidR="008A2798" w:rsidRPr="00070B23">
      <w:rPr>
        <w:szCs w:val="16"/>
      </w:rPr>
      <w:t xml:space="preserve">| </w:t>
    </w:r>
    <w:r w:rsidR="008A2798">
      <w:rPr>
        <w:szCs w:val="16"/>
      </w:rPr>
      <w:t xml:space="preserve">Mémoire de Master </w:t>
    </w:r>
    <w:r w:rsidR="008A2798" w:rsidRPr="00070B23">
      <w:rPr>
        <w:szCs w:val="16"/>
      </w:rPr>
      <w:t>|</w:t>
    </w:r>
    <w:r w:rsidR="008A2798">
      <w:rPr>
        <w:szCs w:val="16"/>
      </w:rPr>
      <w:t xml:space="preserve"> Université de Limoges</w:t>
    </w:r>
    <w:r w:rsidR="008A2798" w:rsidRPr="00070B23">
      <w:rPr>
        <w:szCs w:val="16"/>
      </w:rPr>
      <w:t xml:space="preserve"> |</w:t>
    </w:r>
    <w:r w:rsidR="008A2798">
      <w:rPr>
        <w:szCs w:val="16"/>
      </w:rPr>
      <w:t xml:space="preserve"> </w:t>
    </w:r>
    <w:r w:rsidR="008A2798">
      <w:rPr>
        <w:szCs w:val="16"/>
      </w:rPr>
      <w:fldChar w:fldCharType="begin"/>
    </w:r>
    <w:r w:rsidR="008A2798">
      <w:rPr>
        <w:szCs w:val="16"/>
      </w:rPr>
      <w:instrText xml:space="preserve"> STYLEREF  AnneeUniversitaire_unilim  \* MERGEFORMAT </w:instrText>
    </w:r>
    <w:r w:rsidR="008A2798">
      <w:rPr>
        <w:szCs w:val="16"/>
      </w:rPr>
      <w:fldChar w:fldCharType="separate"/>
    </w:r>
    <w:r w:rsidR="00E41BD8">
      <w:rPr>
        <w:noProof/>
        <w:szCs w:val="16"/>
      </w:rPr>
      <w:t>2020/2021</w:t>
    </w:r>
    <w:r w:rsidR="008A2798">
      <w:rPr>
        <w:szCs w:val="16"/>
      </w:rPr>
      <w:fldChar w:fldCharType="end"/>
    </w:r>
    <w:r w:rsidR="008A2798">
      <w:rPr>
        <w:szCs w:val="16"/>
      </w:rPr>
      <w:tab/>
    </w:r>
    <w:r w:rsidR="008A2798" w:rsidRPr="00B056C9">
      <w:rPr>
        <w:sz w:val="20"/>
        <w:szCs w:val="20"/>
      </w:rPr>
      <w:fldChar w:fldCharType="begin"/>
    </w:r>
    <w:r w:rsidR="008A2798" w:rsidRPr="00B056C9">
      <w:rPr>
        <w:sz w:val="20"/>
        <w:szCs w:val="20"/>
      </w:rPr>
      <w:instrText xml:space="preserve"> PAGE   \* MERGEFORMAT </w:instrText>
    </w:r>
    <w:r w:rsidR="008A2798" w:rsidRPr="00B056C9">
      <w:rPr>
        <w:sz w:val="20"/>
        <w:szCs w:val="20"/>
      </w:rPr>
      <w:fldChar w:fldCharType="separate"/>
    </w:r>
    <w:r w:rsidR="0060001F">
      <w:rPr>
        <w:noProof/>
        <w:sz w:val="20"/>
        <w:szCs w:val="20"/>
      </w:rPr>
      <w:t>3</w:t>
    </w:r>
    <w:r w:rsidR="008A2798" w:rsidRPr="00B056C9">
      <w:rPr>
        <w:sz w:val="20"/>
        <w:szCs w:val="20"/>
      </w:rPr>
      <w:fldChar w:fldCharType="end"/>
    </w:r>
    <w:r w:rsidR="008A2798">
      <w:rPr>
        <w:szCs w:val="20"/>
      </w:rPr>
      <w:br/>
    </w:r>
    <w:r w:rsidR="008A2798" w:rsidRPr="00F857B1">
      <w:rPr>
        <w:szCs w:val="20"/>
      </w:rPr>
      <w:t>Licence CC BY-NC-ND 3.0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ADE2C" w14:textId="77777777" w:rsidR="008A2798" w:rsidRDefault="008A2798">
    <w:pPr>
      <w:pStyle w:val="Pieddepage"/>
    </w:pPr>
    <w:r>
      <w:rPr>
        <w:noProof/>
      </w:rPr>
      <w:drawing>
        <wp:anchor distT="0" distB="0" distL="114300" distR="114300" simplePos="0" relativeHeight="251675648" behindDoc="0" locked="0" layoutInCell="1" allowOverlap="1" wp14:anchorId="472550B9" wp14:editId="7D9697F4">
          <wp:simplePos x="0" y="0"/>
          <wp:positionH relativeFrom="rightMargin">
            <wp:posOffset>-1457960</wp:posOffset>
          </wp:positionH>
          <wp:positionV relativeFrom="bottomMargin">
            <wp:posOffset>0</wp:posOffset>
          </wp:positionV>
          <wp:extent cx="1440000" cy="1800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l_source_roug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80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8C934" w14:textId="77777777" w:rsidR="008A2798" w:rsidRDefault="008A2798" w:rsidP="00D33F50">
    <w:pPr>
      <w:pStyle w:val="Pieddepage"/>
      <w:ind w:right="360"/>
    </w:pPr>
    <w:r>
      <w:rPr>
        <w:noProof/>
      </w:rPr>
      <w:drawing>
        <wp:anchor distT="0" distB="0" distL="114300" distR="114300" simplePos="0" relativeHeight="251677696" behindDoc="0" locked="0" layoutInCell="1" allowOverlap="1" wp14:anchorId="1550682D" wp14:editId="48B935A1">
          <wp:simplePos x="0" y="0"/>
          <wp:positionH relativeFrom="rightMargin">
            <wp:posOffset>-1457960</wp:posOffset>
          </wp:positionH>
          <wp:positionV relativeFrom="bottomMargin">
            <wp:posOffset>0</wp:posOffset>
          </wp:positionV>
          <wp:extent cx="1440000" cy="18000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l_source_rouge.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18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CC8985" w14:textId="77777777" w:rsidR="005F3829" w:rsidRDefault="005F3829" w:rsidP="005232D1">
      <w:pPr>
        <w:spacing w:line="240" w:lineRule="auto"/>
      </w:pPr>
      <w:r>
        <w:separator/>
      </w:r>
    </w:p>
  </w:footnote>
  <w:footnote w:type="continuationSeparator" w:id="0">
    <w:p w14:paraId="11036DBC" w14:textId="77777777" w:rsidR="005F3829" w:rsidRDefault="005F3829" w:rsidP="005232D1">
      <w:pPr>
        <w:spacing w:line="240" w:lineRule="auto"/>
      </w:pPr>
      <w:r>
        <w:continuationSeparator/>
      </w:r>
    </w:p>
    <w:p w14:paraId="4B956F2E" w14:textId="77777777" w:rsidR="005F3829" w:rsidRDefault="005F3829"/>
  </w:footnote>
  <w:footnote w:id="1">
    <w:p w14:paraId="17D510D2" w14:textId="77777777" w:rsidR="00C037D2" w:rsidRDefault="00C037D2" w:rsidP="00C037D2">
      <w:pPr>
        <w:pStyle w:val="Notedebasdepage"/>
      </w:pPr>
      <w:r>
        <w:rPr>
          <w:rStyle w:val="Appelnotedebasdep"/>
        </w:rPr>
        <w:footnoteRef/>
      </w:r>
      <w:r>
        <w:t xml:space="preserve"> </w:t>
      </w:r>
      <w:r w:rsidRPr="00957438">
        <w:rPr>
          <w:i/>
          <w:iCs/>
        </w:rPr>
        <w:t>Pour écrire un article</w:t>
      </w:r>
      <w:r>
        <w:t xml:space="preserve">, </w:t>
      </w:r>
      <w:hyperlink r:id="rId1" w:history="1">
        <w:r w:rsidRPr="008F5679">
          <w:rPr>
            <w:rStyle w:val="Lienhypertexte"/>
          </w:rPr>
          <w:t>https://national.udppc.asso.fr/le-bup/5-pour-ecrire-un-article-2.html</w:t>
        </w:r>
      </w:hyperlink>
      <w:r>
        <w:t xml:space="preserve">, consulté le 6 mai 2021. </w:t>
      </w:r>
    </w:p>
  </w:footnote>
  <w:footnote w:id="2">
    <w:p w14:paraId="044B2C92" w14:textId="77777777" w:rsidR="008A2798" w:rsidRDefault="008A2798" w:rsidP="009E5051">
      <w:pPr>
        <w:pStyle w:val="Notedebasdepage"/>
      </w:pPr>
      <w:r>
        <w:rPr>
          <w:rStyle w:val="Appelnotedebasdep"/>
        </w:rPr>
        <w:footnoteRef/>
      </w:r>
      <w:r>
        <w:t xml:space="preserve"> L’Arial est l’une des polices officielles de l’Université, elle est aussi utilisée parce qu’elle est facile à lire sur un écran d’ordinateur.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355F1" w14:textId="77777777" w:rsidR="008A2798" w:rsidRDefault="008A279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DAF9D" w14:textId="77777777" w:rsidR="008A2798" w:rsidRDefault="008A279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87DD2" w14:textId="77777777" w:rsidR="008A2798" w:rsidRDefault="008A279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34485F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04E1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A024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82769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EE67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23C1BB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33E76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E247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39E05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2AE5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6324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590671C"/>
    <w:multiLevelType w:val="multilevel"/>
    <w:tmpl w:val="D450B2D4"/>
    <w:numStyleLink w:val="StyleListeTitresunilim"/>
  </w:abstractNum>
  <w:abstractNum w:abstractNumId="12" w15:restartNumberingAfterBreak="0">
    <w:nsid w:val="17DA3EE6"/>
    <w:multiLevelType w:val="multilevel"/>
    <w:tmpl w:val="D450B2D4"/>
    <w:numStyleLink w:val="StyleListeTitresunilim"/>
  </w:abstractNum>
  <w:abstractNum w:abstractNumId="13" w15:restartNumberingAfterBreak="0">
    <w:nsid w:val="1DFF6B1B"/>
    <w:multiLevelType w:val="multilevel"/>
    <w:tmpl w:val="F1247E40"/>
    <w:numStyleLink w:val="StyleListeAnnexes"/>
  </w:abstractNum>
  <w:abstractNum w:abstractNumId="14" w15:restartNumberingAfterBreak="0">
    <w:nsid w:val="25A61699"/>
    <w:multiLevelType w:val="multilevel"/>
    <w:tmpl w:val="362209E0"/>
    <w:numStyleLink w:val="StyleListeNumunilim"/>
  </w:abstractNum>
  <w:abstractNum w:abstractNumId="15" w15:restartNumberingAfterBreak="0">
    <w:nsid w:val="2B3311E2"/>
    <w:multiLevelType w:val="multilevel"/>
    <w:tmpl w:val="FD761CA6"/>
    <w:lvl w:ilvl="0">
      <w:start w:val="1"/>
      <w:numFmt w:val="decimal"/>
      <w:lvlText w:val="%1."/>
      <w:lvlJc w:val="left"/>
      <w:pPr>
        <w:tabs>
          <w:tab w:val="num" w:pos="851"/>
        </w:tabs>
        <w:ind w:left="567" w:hanging="567"/>
      </w:pPr>
      <w:rPr>
        <w:rFonts w:hint="default"/>
        <w:color w:val="808080" w:themeColor="background1" w:themeShade="80"/>
      </w:rPr>
    </w:lvl>
    <w:lvl w:ilvl="1">
      <w:start w:val="2"/>
      <w:numFmt w:val="decimal"/>
      <w:isLgl/>
      <w:lvlText w:val="%1%2"/>
      <w:lvlJc w:val="left"/>
      <w:pPr>
        <w:ind w:left="567" w:hanging="567"/>
      </w:pPr>
      <w:rPr>
        <w:rFonts w:hint="default"/>
      </w:rPr>
    </w:lvl>
    <w:lvl w:ilvl="2">
      <w:start w:val="1"/>
      <w:numFmt w:val="none"/>
      <w:lvlText w:val=""/>
      <w:lvlJc w:val="left"/>
      <w:pPr>
        <w:ind w:left="567" w:hanging="567"/>
      </w:pPr>
      <w:rPr>
        <w:rFonts w:hint="default"/>
      </w:rPr>
    </w:lvl>
    <w:lvl w:ilvl="3">
      <w:start w:val="1"/>
      <w:numFmt w:val="none"/>
      <w:lvlText w:val=""/>
      <w:lvlJc w:val="left"/>
      <w:pPr>
        <w:ind w:left="567" w:hanging="567"/>
      </w:pPr>
      <w:rPr>
        <w:rFonts w:hint="default"/>
      </w:rPr>
    </w:lvl>
    <w:lvl w:ilvl="4">
      <w:start w:val="1"/>
      <w:numFmt w:val="none"/>
      <w:lvlText w:val=""/>
      <w:lvlJc w:val="left"/>
      <w:pPr>
        <w:ind w:left="567" w:hanging="567"/>
      </w:pPr>
      <w:rPr>
        <w:rFonts w:hint="default"/>
      </w:rPr>
    </w:lvl>
    <w:lvl w:ilvl="5">
      <w:start w:val="1"/>
      <w:numFmt w:val="none"/>
      <w:lvlText w:val=""/>
      <w:lvlJc w:val="left"/>
      <w:pPr>
        <w:ind w:left="567" w:hanging="567"/>
      </w:pPr>
      <w:rPr>
        <w:rFonts w:hint="default"/>
      </w:rPr>
    </w:lvl>
    <w:lvl w:ilvl="6">
      <w:start w:val="1"/>
      <w:numFmt w:val="none"/>
      <w:lvlText w:val=""/>
      <w:lvlJc w:val="left"/>
      <w:pPr>
        <w:ind w:left="567" w:hanging="567"/>
      </w:pPr>
      <w:rPr>
        <w:rFonts w:hint="default"/>
      </w:rPr>
    </w:lvl>
    <w:lvl w:ilvl="7">
      <w:start w:val="1"/>
      <w:numFmt w:val="none"/>
      <w:lvlText w:val=""/>
      <w:lvlJc w:val="left"/>
      <w:pPr>
        <w:ind w:left="567" w:hanging="567"/>
      </w:pPr>
      <w:rPr>
        <w:rFonts w:hint="default"/>
      </w:rPr>
    </w:lvl>
    <w:lvl w:ilvl="8">
      <w:start w:val="1"/>
      <w:numFmt w:val="none"/>
      <w:lvlText w:val=""/>
      <w:lvlJc w:val="left"/>
      <w:pPr>
        <w:ind w:left="567" w:hanging="567"/>
      </w:pPr>
      <w:rPr>
        <w:rFonts w:hint="default"/>
      </w:rPr>
    </w:lvl>
  </w:abstractNum>
  <w:abstractNum w:abstractNumId="16" w15:restartNumberingAfterBreak="0">
    <w:nsid w:val="2C6F5E7E"/>
    <w:multiLevelType w:val="multilevel"/>
    <w:tmpl w:val="D450B2D4"/>
    <w:styleLink w:val="StyleListeTitresunilim"/>
    <w:lvl w:ilvl="0">
      <w:start w:val="1"/>
      <w:numFmt w:val="decimal"/>
      <w:pStyle w:val="Titre1"/>
      <w:suff w:val="space"/>
      <w:lvlText w:val="%1."/>
      <w:lvlJc w:val="left"/>
      <w:pPr>
        <w:ind w:left="0" w:firstLine="0"/>
      </w:pPr>
      <w:rPr>
        <w:rFonts w:hint="default"/>
      </w:rPr>
    </w:lvl>
    <w:lvl w:ilvl="1">
      <w:start w:val="1"/>
      <w:numFmt w:val="decimal"/>
      <w:pStyle w:val="Titre2"/>
      <w:suff w:val="space"/>
      <w:lvlText w:val="%1.%2."/>
      <w:lvlJc w:val="left"/>
      <w:pPr>
        <w:ind w:left="0" w:firstLine="0"/>
      </w:pPr>
      <w:rPr>
        <w:rFonts w:hint="default"/>
      </w:rPr>
    </w:lvl>
    <w:lvl w:ilvl="2">
      <w:start w:val="1"/>
      <w:numFmt w:val="decimal"/>
      <w:pStyle w:val="Titre3"/>
      <w:suff w:val="space"/>
      <w:lvlText w:val="%1.%2.%3."/>
      <w:lvlJc w:val="left"/>
      <w:pPr>
        <w:ind w:left="0" w:firstLine="0"/>
      </w:pPr>
      <w:rPr>
        <w:rFonts w:hint="default"/>
      </w:rPr>
    </w:lvl>
    <w:lvl w:ilvl="3">
      <w:start w:val="1"/>
      <w:numFmt w:val="decimal"/>
      <w:pStyle w:val="Titre4"/>
      <w:suff w:val="space"/>
      <w:lvlText w:val="%1.%2.%3.%4."/>
      <w:lvlJc w:val="left"/>
      <w:pPr>
        <w:ind w:left="0" w:firstLine="0"/>
      </w:pPr>
      <w:rPr>
        <w:rFonts w:hint="default"/>
      </w:rPr>
    </w:lvl>
    <w:lvl w:ilvl="4">
      <w:start w:val="1"/>
      <w:numFmt w:val="decimal"/>
      <w:pStyle w:val="Titre5"/>
      <w:suff w:val="space"/>
      <w:lvlText w:val="%1.%2.%3.%4.%5."/>
      <w:lvlJc w:val="left"/>
      <w:pPr>
        <w:ind w:left="0" w:firstLine="0"/>
      </w:pPr>
      <w:rPr>
        <w:rFonts w:hint="default"/>
        <w:color w:val="auto"/>
      </w:rPr>
    </w:lvl>
    <w:lvl w:ilvl="5">
      <w:start w:val="1"/>
      <w:numFmt w:val="none"/>
      <w:pStyle w:val="Titre6"/>
      <w:suff w:val="space"/>
      <w:lvlText w:val=""/>
      <w:lvlJc w:val="left"/>
      <w:pPr>
        <w:ind w:left="0" w:firstLine="0"/>
      </w:pPr>
      <w:rPr>
        <w:rFonts w:hint="default"/>
      </w:rPr>
    </w:lvl>
    <w:lvl w:ilvl="6">
      <w:start w:val="1"/>
      <w:numFmt w:val="none"/>
      <w:pStyle w:val="Titre7"/>
      <w:suff w:val="space"/>
      <w:lvlText w:val=""/>
      <w:lvlJc w:val="left"/>
      <w:pPr>
        <w:ind w:left="0" w:firstLine="0"/>
      </w:pPr>
      <w:rPr>
        <w:rFonts w:hint="default"/>
      </w:rPr>
    </w:lvl>
    <w:lvl w:ilvl="7">
      <w:start w:val="1"/>
      <w:numFmt w:val="none"/>
      <w:pStyle w:val="Titre8"/>
      <w:suff w:val="space"/>
      <w:lvlText w:val=""/>
      <w:lvlJc w:val="left"/>
      <w:pPr>
        <w:ind w:left="0" w:firstLine="0"/>
      </w:pPr>
      <w:rPr>
        <w:rFonts w:hint="default"/>
      </w:rPr>
    </w:lvl>
    <w:lvl w:ilvl="8">
      <w:start w:val="1"/>
      <w:numFmt w:val="none"/>
      <w:pStyle w:val="Titre9"/>
      <w:suff w:val="space"/>
      <w:lvlText w:val=""/>
      <w:lvlJc w:val="left"/>
      <w:pPr>
        <w:ind w:left="0" w:firstLine="0"/>
      </w:pPr>
      <w:rPr>
        <w:rFonts w:hint="default"/>
      </w:rPr>
    </w:lvl>
  </w:abstractNum>
  <w:abstractNum w:abstractNumId="17" w15:restartNumberingAfterBreak="0">
    <w:nsid w:val="2D8D2FD5"/>
    <w:multiLevelType w:val="multilevel"/>
    <w:tmpl w:val="362209E0"/>
    <w:styleLink w:val="StyleListeNumunilim"/>
    <w:lvl w:ilvl="0">
      <w:start w:val="1"/>
      <w:numFmt w:val="decimal"/>
      <w:pStyle w:val="ListeNum1unilim"/>
      <w:suff w:val="space"/>
      <w:lvlText w:val="%1."/>
      <w:lvlJc w:val="left"/>
      <w:pPr>
        <w:ind w:left="567" w:firstLine="0"/>
      </w:pPr>
      <w:rPr>
        <w:rFonts w:hint="default"/>
      </w:rPr>
    </w:lvl>
    <w:lvl w:ilvl="1">
      <w:start w:val="1"/>
      <w:numFmt w:val="lowerLetter"/>
      <w:pStyle w:val="ListeNum2unilim"/>
      <w:suff w:val="space"/>
      <w:lvlText w:val="%2."/>
      <w:lvlJc w:val="left"/>
      <w:pPr>
        <w:ind w:left="851" w:firstLine="0"/>
      </w:pPr>
      <w:rPr>
        <w:rFonts w:hint="default"/>
      </w:rPr>
    </w:lvl>
    <w:lvl w:ilvl="2">
      <w:start w:val="1"/>
      <w:numFmt w:val="lowerRoman"/>
      <w:pStyle w:val="ListeNum3unilim"/>
      <w:suff w:val="space"/>
      <w:lvlText w:val="%3."/>
      <w:lvlJc w:val="left"/>
      <w:pPr>
        <w:ind w:left="1134" w:firstLine="0"/>
      </w:pPr>
      <w:rPr>
        <w:rFonts w:hint="default"/>
      </w:rPr>
    </w:lvl>
    <w:lvl w:ilvl="3">
      <w:start w:val="1"/>
      <w:numFmt w:val="decimal"/>
      <w:pStyle w:val="ListeNum4unilim"/>
      <w:suff w:val="space"/>
      <w:lvlText w:val="%4)"/>
      <w:lvlJc w:val="left"/>
      <w:pPr>
        <w:ind w:left="1418"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10A770B"/>
    <w:multiLevelType w:val="multilevel"/>
    <w:tmpl w:val="FD761CA6"/>
    <w:lvl w:ilvl="0">
      <w:start w:val="1"/>
      <w:numFmt w:val="decimal"/>
      <w:lvlText w:val="%1."/>
      <w:lvlJc w:val="left"/>
      <w:pPr>
        <w:tabs>
          <w:tab w:val="num" w:pos="851"/>
        </w:tabs>
        <w:ind w:left="567" w:hanging="567"/>
      </w:pPr>
      <w:rPr>
        <w:rFonts w:hint="default"/>
        <w:color w:val="808080" w:themeColor="background1" w:themeShade="80"/>
      </w:rPr>
    </w:lvl>
    <w:lvl w:ilvl="1">
      <w:start w:val="2"/>
      <w:numFmt w:val="decimal"/>
      <w:isLgl/>
      <w:lvlText w:val="%1%2"/>
      <w:lvlJc w:val="left"/>
      <w:pPr>
        <w:ind w:left="567" w:hanging="567"/>
      </w:pPr>
      <w:rPr>
        <w:rFonts w:hint="default"/>
      </w:rPr>
    </w:lvl>
    <w:lvl w:ilvl="2">
      <w:start w:val="1"/>
      <w:numFmt w:val="none"/>
      <w:lvlText w:val=""/>
      <w:lvlJc w:val="left"/>
      <w:pPr>
        <w:ind w:left="567" w:hanging="567"/>
      </w:pPr>
      <w:rPr>
        <w:rFonts w:hint="default"/>
      </w:rPr>
    </w:lvl>
    <w:lvl w:ilvl="3">
      <w:start w:val="1"/>
      <w:numFmt w:val="none"/>
      <w:lvlText w:val=""/>
      <w:lvlJc w:val="left"/>
      <w:pPr>
        <w:ind w:left="567" w:hanging="567"/>
      </w:pPr>
      <w:rPr>
        <w:rFonts w:hint="default"/>
      </w:rPr>
    </w:lvl>
    <w:lvl w:ilvl="4">
      <w:start w:val="1"/>
      <w:numFmt w:val="none"/>
      <w:lvlText w:val=""/>
      <w:lvlJc w:val="left"/>
      <w:pPr>
        <w:ind w:left="567" w:hanging="567"/>
      </w:pPr>
      <w:rPr>
        <w:rFonts w:hint="default"/>
      </w:rPr>
    </w:lvl>
    <w:lvl w:ilvl="5">
      <w:start w:val="1"/>
      <w:numFmt w:val="none"/>
      <w:lvlText w:val=""/>
      <w:lvlJc w:val="left"/>
      <w:pPr>
        <w:ind w:left="567" w:hanging="567"/>
      </w:pPr>
      <w:rPr>
        <w:rFonts w:hint="default"/>
      </w:rPr>
    </w:lvl>
    <w:lvl w:ilvl="6">
      <w:start w:val="1"/>
      <w:numFmt w:val="none"/>
      <w:lvlText w:val=""/>
      <w:lvlJc w:val="left"/>
      <w:pPr>
        <w:ind w:left="567" w:hanging="567"/>
      </w:pPr>
      <w:rPr>
        <w:rFonts w:hint="default"/>
      </w:rPr>
    </w:lvl>
    <w:lvl w:ilvl="7">
      <w:start w:val="1"/>
      <w:numFmt w:val="none"/>
      <w:lvlText w:val=""/>
      <w:lvlJc w:val="left"/>
      <w:pPr>
        <w:ind w:left="567" w:hanging="567"/>
      </w:pPr>
      <w:rPr>
        <w:rFonts w:hint="default"/>
      </w:rPr>
    </w:lvl>
    <w:lvl w:ilvl="8">
      <w:start w:val="1"/>
      <w:numFmt w:val="none"/>
      <w:lvlText w:val=""/>
      <w:lvlJc w:val="left"/>
      <w:pPr>
        <w:ind w:left="567" w:hanging="567"/>
      </w:pPr>
      <w:rPr>
        <w:rFonts w:hint="default"/>
      </w:rPr>
    </w:lvl>
  </w:abstractNum>
  <w:abstractNum w:abstractNumId="19" w15:restartNumberingAfterBreak="0">
    <w:nsid w:val="32B05992"/>
    <w:multiLevelType w:val="multilevel"/>
    <w:tmpl w:val="FD761CA6"/>
    <w:lvl w:ilvl="0">
      <w:start w:val="1"/>
      <w:numFmt w:val="decimal"/>
      <w:lvlText w:val="%1."/>
      <w:lvlJc w:val="left"/>
      <w:pPr>
        <w:tabs>
          <w:tab w:val="num" w:pos="851"/>
        </w:tabs>
        <w:ind w:left="567" w:hanging="567"/>
      </w:pPr>
      <w:rPr>
        <w:rFonts w:hint="default"/>
        <w:color w:val="808080" w:themeColor="background1" w:themeShade="80"/>
      </w:rPr>
    </w:lvl>
    <w:lvl w:ilvl="1">
      <w:start w:val="2"/>
      <w:numFmt w:val="decimal"/>
      <w:isLgl/>
      <w:lvlText w:val="%1%2"/>
      <w:lvlJc w:val="left"/>
      <w:pPr>
        <w:ind w:left="567" w:hanging="567"/>
      </w:pPr>
      <w:rPr>
        <w:rFonts w:hint="default"/>
      </w:rPr>
    </w:lvl>
    <w:lvl w:ilvl="2">
      <w:start w:val="1"/>
      <w:numFmt w:val="none"/>
      <w:lvlText w:val=""/>
      <w:lvlJc w:val="left"/>
      <w:pPr>
        <w:ind w:left="567" w:hanging="567"/>
      </w:pPr>
      <w:rPr>
        <w:rFonts w:hint="default"/>
      </w:rPr>
    </w:lvl>
    <w:lvl w:ilvl="3">
      <w:start w:val="1"/>
      <w:numFmt w:val="none"/>
      <w:lvlText w:val=""/>
      <w:lvlJc w:val="left"/>
      <w:pPr>
        <w:ind w:left="567" w:hanging="567"/>
      </w:pPr>
      <w:rPr>
        <w:rFonts w:hint="default"/>
      </w:rPr>
    </w:lvl>
    <w:lvl w:ilvl="4">
      <w:start w:val="1"/>
      <w:numFmt w:val="none"/>
      <w:lvlText w:val=""/>
      <w:lvlJc w:val="left"/>
      <w:pPr>
        <w:ind w:left="567" w:hanging="567"/>
      </w:pPr>
      <w:rPr>
        <w:rFonts w:hint="default"/>
      </w:rPr>
    </w:lvl>
    <w:lvl w:ilvl="5">
      <w:start w:val="1"/>
      <w:numFmt w:val="none"/>
      <w:lvlText w:val=""/>
      <w:lvlJc w:val="left"/>
      <w:pPr>
        <w:ind w:left="567" w:hanging="567"/>
      </w:pPr>
      <w:rPr>
        <w:rFonts w:hint="default"/>
      </w:rPr>
    </w:lvl>
    <w:lvl w:ilvl="6">
      <w:start w:val="1"/>
      <w:numFmt w:val="none"/>
      <w:lvlText w:val=""/>
      <w:lvlJc w:val="left"/>
      <w:pPr>
        <w:ind w:left="567" w:hanging="567"/>
      </w:pPr>
      <w:rPr>
        <w:rFonts w:hint="default"/>
      </w:rPr>
    </w:lvl>
    <w:lvl w:ilvl="7">
      <w:start w:val="1"/>
      <w:numFmt w:val="none"/>
      <w:lvlText w:val=""/>
      <w:lvlJc w:val="left"/>
      <w:pPr>
        <w:ind w:left="567" w:hanging="567"/>
      </w:pPr>
      <w:rPr>
        <w:rFonts w:hint="default"/>
      </w:rPr>
    </w:lvl>
    <w:lvl w:ilvl="8">
      <w:start w:val="1"/>
      <w:numFmt w:val="none"/>
      <w:lvlText w:val=""/>
      <w:lvlJc w:val="left"/>
      <w:pPr>
        <w:ind w:left="567" w:hanging="567"/>
      </w:pPr>
      <w:rPr>
        <w:rFonts w:hint="default"/>
      </w:rPr>
    </w:lvl>
  </w:abstractNum>
  <w:abstractNum w:abstractNumId="20" w15:restartNumberingAfterBreak="0">
    <w:nsid w:val="3D2B6847"/>
    <w:multiLevelType w:val="multilevel"/>
    <w:tmpl w:val="FD761CA6"/>
    <w:lvl w:ilvl="0">
      <w:start w:val="1"/>
      <w:numFmt w:val="decimal"/>
      <w:lvlText w:val="%1."/>
      <w:lvlJc w:val="left"/>
      <w:pPr>
        <w:tabs>
          <w:tab w:val="num" w:pos="851"/>
        </w:tabs>
        <w:ind w:left="567" w:hanging="567"/>
      </w:pPr>
      <w:rPr>
        <w:rFonts w:hint="default"/>
        <w:color w:val="808080" w:themeColor="background1" w:themeShade="80"/>
      </w:rPr>
    </w:lvl>
    <w:lvl w:ilvl="1">
      <w:start w:val="2"/>
      <w:numFmt w:val="decimal"/>
      <w:isLgl/>
      <w:lvlText w:val="%1%2"/>
      <w:lvlJc w:val="left"/>
      <w:pPr>
        <w:ind w:left="567" w:hanging="567"/>
      </w:pPr>
      <w:rPr>
        <w:rFonts w:hint="default"/>
      </w:rPr>
    </w:lvl>
    <w:lvl w:ilvl="2">
      <w:start w:val="1"/>
      <w:numFmt w:val="none"/>
      <w:lvlText w:val=""/>
      <w:lvlJc w:val="left"/>
      <w:pPr>
        <w:ind w:left="567" w:hanging="567"/>
      </w:pPr>
      <w:rPr>
        <w:rFonts w:hint="default"/>
      </w:rPr>
    </w:lvl>
    <w:lvl w:ilvl="3">
      <w:start w:val="1"/>
      <w:numFmt w:val="none"/>
      <w:lvlText w:val=""/>
      <w:lvlJc w:val="left"/>
      <w:pPr>
        <w:ind w:left="567" w:hanging="567"/>
      </w:pPr>
      <w:rPr>
        <w:rFonts w:hint="default"/>
      </w:rPr>
    </w:lvl>
    <w:lvl w:ilvl="4">
      <w:start w:val="1"/>
      <w:numFmt w:val="none"/>
      <w:lvlText w:val=""/>
      <w:lvlJc w:val="left"/>
      <w:pPr>
        <w:ind w:left="567" w:hanging="567"/>
      </w:pPr>
      <w:rPr>
        <w:rFonts w:hint="default"/>
      </w:rPr>
    </w:lvl>
    <w:lvl w:ilvl="5">
      <w:start w:val="1"/>
      <w:numFmt w:val="none"/>
      <w:lvlText w:val=""/>
      <w:lvlJc w:val="left"/>
      <w:pPr>
        <w:ind w:left="567" w:hanging="567"/>
      </w:pPr>
      <w:rPr>
        <w:rFonts w:hint="default"/>
      </w:rPr>
    </w:lvl>
    <w:lvl w:ilvl="6">
      <w:start w:val="1"/>
      <w:numFmt w:val="none"/>
      <w:lvlText w:val=""/>
      <w:lvlJc w:val="left"/>
      <w:pPr>
        <w:ind w:left="567" w:hanging="567"/>
      </w:pPr>
      <w:rPr>
        <w:rFonts w:hint="default"/>
      </w:rPr>
    </w:lvl>
    <w:lvl w:ilvl="7">
      <w:start w:val="1"/>
      <w:numFmt w:val="none"/>
      <w:lvlText w:val=""/>
      <w:lvlJc w:val="left"/>
      <w:pPr>
        <w:ind w:left="567" w:hanging="567"/>
      </w:pPr>
      <w:rPr>
        <w:rFonts w:hint="default"/>
      </w:rPr>
    </w:lvl>
    <w:lvl w:ilvl="8">
      <w:start w:val="1"/>
      <w:numFmt w:val="none"/>
      <w:lvlText w:val=""/>
      <w:lvlJc w:val="left"/>
      <w:pPr>
        <w:ind w:left="567" w:hanging="567"/>
      </w:pPr>
      <w:rPr>
        <w:rFonts w:hint="default"/>
      </w:rPr>
    </w:lvl>
  </w:abstractNum>
  <w:abstractNum w:abstractNumId="21" w15:restartNumberingAfterBreak="0">
    <w:nsid w:val="3F892320"/>
    <w:multiLevelType w:val="multilevel"/>
    <w:tmpl w:val="FD761CA6"/>
    <w:lvl w:ilvl="0">
      <w:start w:val="1"/>
      <w:numFmt w:val="decimal"/>
      <w:lvlText w:val="%1."/>
      <w:lvlJc w:val="left"/>
      <w:pPr>
        <w:tabs>
          <w:tab w:val="num" w:pos="851"/>
        </w:tabs>
        <w:ind w:left="567" w:hanging="567"/>
      </w:pPr>
      <w:rPr>
        <w:rFonts w:hint="default"/>
        <w:color w:val="808080" w:themeColor="background1" w:themeShade="80"/>
      </w:rPr>
    </w:lvl>
    <w:lvl w:ilvl="1">
      <w:start w:val="2"/>
      <w:numFmt w:val="decimal"/>
      <w:isLgl/>
      <w:lvlText w:val="%1%2"/>
      <w:lvlJc w:val="left"/>
      <w:pPr>
        <w:ind w:left="567" w:hanging="567"/>
      </w:pPr>
      <w:rPr>
        <w:rFonts w:hint="default"/>
      </w:rPr>
    </w:lvl>
    <w:lvl w:ilvl="2">
      <w:start w:val="1"/>
      <w:numFmt w:val="none"/>
      <w:lvlText w:val=""/>
      <w:lvlJc w:val="left"/>
      <w:pPr>
        <w:ind w:left="567" w:hanging="567"/>
      </w:pPr>
      <w:rPr>
        <w:rFonts w:hint="default"/>
      </w:rPr>
    </w:lvl>
    <w:lvl w:ilvl="3">
      <w:start w:val="1"/>
      <w:numFmt w:val="none"/>
      <w:lvlText w:val=""/>
      <w:lvlJc w:val="left"/>
      <w:pPr>
        <w:ind w:left="567" w:hanging="567"/>
      </w:pPr>
      <w:rPr>
        <w:rFonts w:hint="default"/>
      </w:rPr>
    </w:lvl>
    <w:lvl w:ilvl="4">
      <w:start w:val="1"/>
      <w:numFmt w:val="none"/>
      <w:lvlText w:val=""/>
      <w:lvlJc w:val="left"/>
      <w:pPr>
        <w:ind w:left="567" w:hanging="567"/>
      </w:pPr>
      <w:rPr>
        <w:rFonts w:hint="default"/>
      </w:rPr>
    </w:lvl>
    <w:lvl w:ilvl="5">
      <w:start w:val="1"/>
      <w:numFmt w:val="none"/>
      <w:lvlText w:val=""/>
      <w:lvlJc w:val="left"/>
      <w:pPr>
        <w:ind w:left="567" w:hanging="567"/>
      </w:pPr>
      <w:rPr>
        <w:rFonts w:hint="default"/>
      </w:rPr>
    </w:lvl>
    <w:lvl w:ilvl="6">
      <w:start w:val="1"/>
      <w:numFmt w:val="none"/>
      <w:lvlText w:val=""/>
      <w:lvlJc w:val="left"/>
      <w:pPr>
        <w:ind w:left="567" w:hanging="567"/>
      </w:pPr>
      <w:rPr>
        <w:rFonts w:hint="default"/>
      </w:rPr>
    </w:lvl>
    <w:lvl w:ilvl="7">
      <w:start w:val="1"/>
      <w:numFmt w:val="none"/>
      <w:lvlText w:val=""/>
      <w:lvlJc w:val="left"/>
      <w:pPr>
        <w:ind w:left="567" w:hanging="567"/>
      </w:pPr>
      <w:rPr>
        <w:rFonts w:hint="default"/>
      </w:rPr>
    </w:lvl>
    <w:lvl w:ilvl="8">
      <w:start w:val="1"/>
      <w:numFmt w:val="none"/>
      <w:lvlText w:val=""/>
      <w:lvlJc w:val="left"/>
      <w:pPr>
        <w:ind w:left="567" w:hanging="567"/>
      </w:pPr>
      <w:rPr>
        <w:rFonts w:hint="default"/>
      </w:rPr>
    </w:lvl>
  </w:abstractNum>
  <w:abstractNum w:abstractNumId="22" w15:restartNumberingAfterBreak="0">
    <w:nsid w:val="4E3C0D34"/>
    <w:multiLevelType w:val="multilevel"/>
    <w:tmpl w:val="F1247E40"/>
    <w:numStyleLink w:val="StyleListeAnnexes"/>
  </w:abstractNum>
  <w:abstractNum w:abstractNumId="23" w15:restartNumberingAfterBreak="0">
    <w:nsid w:val="4F39046D"/>
    <w:multiLevelType w:val="multilevel"/>
    <w:tmpl w:val="D450B2D4"/>
    <w:numStyleLink w:val="StyleListeTitresunilim"/>
  </w:abstractNum>
  <w:abstractNum w:abstractNumId="24" w15:restartNumberingAfterBreak="0">
    <w:nsid w:val="5474379A"/>
    <w:multiLevelType w:val="multilevel"/>
    <w:tmpl w:val="DD36E4F8"/>
    <w:numStyleLink w:val="StyleListePuceunilim"/>
  </w:abstractNum>
  <w:abstractNum w:abstractNumId="25" w15:restartNumberingAfterBreak="0">
    <w:nsid w:val="5BC966E0"/>
    <w:multiLevelType w:val="multilevel"/>
    <w:tmpl w:val="F1247E40"/>
    <w:styleLink w:val="StyleListeAnnexes"/>
    <w:lvl w:ilvl="0">
      <w:start w:val="1"/>
      <w:numFmt w:val="none"/>
      <w:pStyle w:val="AnnexesTitre1unilim"/>
      <w:suff w:val="nothing"/>
      <w:lvlText w:val=""/>
      <w:lvlJc w:val="left"/>
      <w:pPr>
        <w:ind w:left="0" w:firstLine="0"/>
      </w:pPr>
      <w:rPr>
        <w:rFonts w:hint="default"/>
      </w:rPr>
    </w:lvl>
    <w:lvl w:ilvl="1">
      <w:start w:val="1"/>
      <w:numFmt w:val="decimal"/>
      <w:pStyle w:val="AnnexesTitre2unilim"/>
      <w:suff w:val="space"/>
      <w:lvlText w:val="Annexe %2."/>
      <w:lvlJc w:val="left"/>
      <w:pPr>
        <w:ind w:left="0" w:firstLine="0"/>
      </w:pPr>
      <w:rPr>
        <w:rFonts w:hint="default"/>
      </w:rPr>
    </w:lvl>
    <w:lvl w:ilvl="2">
      <w:start w:val="1"/>
      <w:numFmt w:val="decimal"/>
      <w:pStyle w:val="AnnexesTitre3unilim"/>
      <w:suff w:val="space"/>
      <w:lvlText w:val="Annexe %2.%3."/>
      <w:lvlJc w:val="left"/>
      <w:pPr>
        <w:ind w:left="0" w:firstLine="0"/>
      </w:pPr>
      <w:rPr>
        <w:rFonts w:hint="default"/>
      </w:rPr>
    </w:lvl>
    <w:lvl w:ilvl="3">
      <w:start w:val="1"/>
      <w:numFmt w:val="decimal"/>
      <w:suff w:val="space"/>
      <w:lvlText w:val="Annexe %2.%3.%4."/>
      <w:lvlJc w:val="left"/>
      <w:pPr>
        <w:ind w:left="0" w:firstLine="0"/>
      </w:pPr>
      <w:rPr>
        <w:rFonts w:hint="default"/>
      </w:rPr>
    </w:lvl>
    <w:lvl w:ilvl="4">
      <w:start w:val="1"/>
      <w:numFmt w:val="decimal"/>
      <w:suff w:val="space"/>
      <w:lvlText w:val="Annexe %2.%3.%4.%5"/>
      <w:lvlJc w:val="left"/>
      <w:pPr>
        <w:ind w:left="0" w:firstLine="0"/>
      </w:pPr>
      <w:rPr>
        <w:rFonts w:hint="default"/>
      </w:rPr>
    </w:lvl>
    <w:lvl w:ilvl="5">
      <w:start w:val="1"/>
      <w:numFmt w:val="decimal"/>
      <w:suff w:val="space"/>
      <w:lvlText w:val="Annexe %2.%3.%4.%5.%6"/>
      <w:lvlJc w:val="left"/>
      <w:pPr>
        <w:ind w:left="0" w:firstLine="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2577515"/>
    <w:multiLevelType w:val="multilevel"/>
    <w:tmpl w:val="D450B2D4"/>
    <w:numStyleLink w:val="StyleListeTitresunilim"/>
  </w:abstractNum>
  <w:abstractNum w:abstractNumId="27" w15:restartNumberingAfterBreak="0">
    <w:nsid w:val="62D71DA0"/>
    <w:multiLevelType w:val="multilevel"/>
    <w:tmpl w:val="F1247E40"/>
    <w:numStyleLink w:val="StyleListeAnnexes"/>
  </w:abstractNum>
  <w:abstractNum w:abstractNumId="28" w15:restartNumberingAfterBreak="0">
    <w:nsid w:val="63626D93"/>
    <w:multiLevelType w:val="multilevel"/>
    <w:tmpl w:val="DD36E4F8"/>
    <w:styleLink w:val="StyleListePuceunilim"/>
    <w:lvl w:ilvl="0">
      <w:start w:val="1"/>
      <w:numFmt w:val="bullet"/>
      <w:pStyle w:val="ListePuce1unilim"/>
      <w:suff w:val="space"/>
      <w:lvlText w:val=""/>
      <w:lvlJc w:val="left"/>
      <w:pPr>
        <w:ind w:left="567" w:firstLine="0"/>
      </w:pPr>
      <w:rPr>
        <w:rFonts w:ascii="Symbol" w:hAnsi="Symbol" w:hint="default"/>
        <w:color w:val="auto"/>
      </w:rPr>
    </w:lvl>
    <w:lvl w:ilvl="1">
      <w:start w:val="1"/>
      <w:numFmt w:val="bullet"/>
      <w:pStyle w:val="ListePuce2unilim"/>
      <w:suff w:val="space"/>
      <w:lvlText w:val=""/>
      <w:lvlJc w:val="left"/>
      <w:pPr>
        <w:ind w:left="851" w:firstLine="0"/>
      </w:pPr>
      <w:rPr>
        <w:rFonts w:ascii="Symbol" w:hAnsi="Symbol" w:hint="default"/>
        <w:color w:val="auto"/>
      </w:rPr>
    </w:lvl>
    <w:lvl w:ilvl="2">
      <w:start w:val="1"/>
      <w:numFmt w:val="bullet"/>
      <w:pStyle w:val="ListePuce3unilim"/>
      <w:suff w:val="space"/>
      <w:lvlText w:val=""/>
      <w:lvlJc w:val="left"/>
      <w:pPr>
        <w:ind w:left="1134" w:firstLine="0"/>
      </w:pPr>
      <w:rPr>
        <w:rFonts w:ascii="Symbol" w:hAnsi="Symbol" w:hint="default"/>
        <w:color w:val="auto"/>
      </w:rPr>
    </w:lvl>
    <w:lvl w:ilvl="3">
      <w:start w:val="1"/>
      <w:numFmt w:val="bullet"/>
      <w:pStyle w:val="ListePuce4unilim"/>
      <w:suff w:val="space"/>
      <w:lvlText w:val=""/>
      <w:lvlJc w:val="left"/>
      <w:pPr>
        <w:ind w:left="1418" w:firstLine="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4C2350E"/>
    <w:multiLevelType w:val="multilevel"/>
    <w:tmpl w:val="D450B2D4"/>
    <w:numStyleLink w:val="StyleListeTitresunilim"/>
  </w:abstractNum>
  <w:abstractNum w:abstractNumId="30" w15:restartNumberingAfterBreak="0">
    <w:nsid w:val="6B457AF6"/>
    <w:multiLevelType w:val="multilevel"/>
    <w:tmpl w:val="D450B2D4"/>
    <w:numStyleLink w:val="StyleListeTitresunilim"/>
  </w:abstractNum>
  <w:abstractNum w:abstractNumId="31" w15:restartNumberingAfterBreak="0">
    <w:nsid w:val="74A07CE0"/>
    <w:multiLevelType w:val="multilevel"/>
    <w:tmpl w:val="F1247E40"/>
    <w:numStyleLink w:val="StyleListeAnnexes"/>
  </w:abstractNum>
  <w:num w:numId="1">
    <w:abstractNumId w:val="17"/>
  </w:num>
  <w:num w:numId="2">
    <w:abstractNumId w:val="28"/>
  </w:num>
  <w:num w:numId="3">
    <w:abstractNumId w:val="16"/>
  </w:num>
  <w:num w:numId="4">
    <w:abstractNumId w:val="25"/>
  </w:num>
  <w:num w:numId="5">
    <w:abstractNumId w:val="24"/>
  </w:num>
  <w:num w:numId="6">
    <w:abstractNumId w:val="14"/>
  </w:num>
  <w:num w:numId="7">
    <w:abstractNumId w:val="26"/>
  </w:num>
  <w:num w:numId="8">
    <w:abstractNumId w:val="22"/>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7"/>
  </w:num>
  <w:num w:numId="20">
    <w:abstractNumId w:val="12"/>
  </w:num>
  <w:num w:numId="21">
    <w:abstractNumId w:val="23"/>
  </w:num>
  <w:num w:numId="22">
    <w:abstractNumId w:val="11"/>
  </w:num>
  <w:num w:numId="23">
    <w:abstractNumId w:val="29"/>
  </w:num>
  <w:num w:numId="24">
    <w:abstractNumId w:val="30"/>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9"/>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5"/>
  </w:num>
  <w:num w:numId="31">
    <w:abstractNumId w:val="18"/>
  </w:num>
  <w:num w:numId="32">
    <w:abstractNumId w:val="21"/>
  </w:num>
  <w:num w:numId="33">
    <w:abstractNumId w:val="13"/>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attachedTemplate r:id="rId1"/>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2CD"/>
    <w:rsid w:val="00000B26"/>
    <w:rsid w:val="00003BBF"/>
    <w:rsid w:val="00011008"/>
    <w:rsid w:val="0001335A"/>
    <w:rsid w:val="000157FB"/>
    <w:rsid w:val="00025623"/>
    <w:rsid w:val="00033C01"/>
    <w:rsid w:val="00033D02"/>
    <w:rsid w:val="000349A4"/>
    <w:rsid w:val="00035611"/>
    <w:rsid w:val="00040612"/>
    <w:rsid w:val="00041F2B"/>
    <w:rsid w:val="000449B5"/>
    <w:rsid w:val="00047A9E"/>
    <w:rsid w:val="0005065C"/>
    <w:rsid w:val="000545E8"/>
    <w:rsid w:val="00057AF0"/>
    <w:rsid w:val="000618D3"/>
    <w:rsid w:val="00062AB4"/>
    <w:rsid w:val="00064FFF"/>
    <w:rsid w:val="0007261C"/>
    <w:rsid w:val="00073F23"/>
    <w:rsid w:val="0007463D"/>
    <w:rsid w:val="000747DB"/>
    <w:rsid w:val="00080AB9"/>
    <w:rsid w:val="000824A6"/>
    <w:rsid w:val="00084193"/>
    <w:rsid w:val="00084393"/>
    <w:rsid w:val="000858B8"/>
    <w:rsid w:val="000923F7"/>
    <w:rsid w:val="0009260B"/>
    <w:rsid w:val="0009297D"/>
    <w:rsid w:val="00094788"/>
    <w:rsid w:val="000A1353"/>
    <w:rsid w:val="000A1800"/>
    <w:rsid w:val="000A1E64"/>
    <w:rsid w:val="000A1F60"/>
    <w:rsid w:val="000A5E76"/>
    <w:rsid w:val="000A61EA"/>
    <w:rsid w:val="000B15F4"/>
    <w:rsid w:val="000B36E6"/>
    <w:rsid w:val="000B451E"/>
    <w:rsid w:val="000C2F35"/>
    <w:rsid w:val="000C46E9"/>
    <w:rsid w:val="000C7A2D"/>
    <w:rsid w:val="000D2224"/>
    <w:rsid w:val="000D35D2"/>
    <w:rsid w:val="000D3EE2"/>
    <w:rsid w:val="000D7DD4"/>
    <w:rsid w:val="000E027E"/>
    <w:rsid w:val="000E38F5"/>
    <w:rsid w:val="000E45C0"/>
    <w:rsid w:val="000E4C80"/>
    <w:rsid w:val="000E6F55"/>
    <w:rsid w:val="000E6F69"/>
    <w:rsid w:val="000E7290"/>
    <w:rsid w:val="000F066E"/>
    <w:rsid w:val="000F11E2"/>
    <w:rsid w:val="000F3126"/>
    <w:rsid w:val="000F474F"/>
    <w:rsid w:val="000F4DF7"/>
    <w:rsid w:val="0010327D"/>
    <w:rsid w:val="00105A20"/>
    <w:rsid w:val="00115B19"/>
    <w:rsid w:val="0011701C"/>
    <w:rsid w:val="0011738F"/>
    <w:rsid w:val="0012404C"/>
    <w:rsid w:val="00126588"/>
    <w:rsid w:val="00130509"/>
    <w:rsid w:val="00137D17"/>
    <w:rsid w:val="0014285A"/>
    <w:rsid w:val="00144F28"/>
    <w:rsid w:val="00145C0E"/>
    <w:rsid w:val="00146034"/>
    <w:rsid w:val="00146474"/>
    <w:rsid w:val="00147CE4"/>
    <w:rsid w:val="001529A0"/>
    <w:rsid w:val="00155DE2"/>
    <w:rsid w:val="0015600E"/>
    <w:rsid w:val="00156D20"/>
    <w:rsid w:val="00156EFF"/>
    <w:rsid w:val="00160D8E"/>
    <w:rsid w:val="00167C11"/>
    <w:rsid w:val="00170895"/>
    <w:rsid w:val="0017120A"/>
    <w:rsid w:val="00172C3A"/>
    <w:rsid w:val="001772CF"/>
    <w:rsid w:val="00182113"/>
    <w:rsid w:val="001833EE"/>
    <w:rsid w:val="00184641"/>
    <w:rsid w:val="00186700"/>
    <w:rsid w:val="00186874"/>
    <w:rsid w:val="00187039"/>
    <w:rsid w:val="0018728C"/>
    <w:rsid w:val="00187DBB"/>
    <w:rsid w:val="001933B4"/>
    <w:rsid w:val="001950F8"/>
    <w:rsid w:val="00196C70"/>
    <w:rsid w:val="001A315E"/>
    <w:rsid w:val="001A710D"/>
    <w:rsid w:val="001B022E"/>
    <w:rsid w:val="001B1B8E"/>
    <w:rsid w:val="001B2506"/>
    <w:rsid w:val="001B2786"/>
    <w:rsid w:val="001B7537"/>
    <w:rsid w:val="001C13DE"/>
    <w:rsid w:val="001C1475"/>
    <w:rsid w:val="001C4BFB"/>
    <w:rsid w:val="001C5221"/>
    <w:rsid w:val="001C760A"/>
    <w:rsid w:val="001D1DAE"/>
    <w:rsid w:val="001D1E9A"/>
    <w:rsid w:val="001D2EB3"/>
    <w:rsid w:val="001D3D3D"/>
    <w:rsid w:val="001D764B"/>
    <w:rsid w:val="001E2309"/>
    <w:rsid w:val="001E4CA5"/>
    <w:rsid w:val="001F2163"/>
    <w:rsid w:val="001F4166"/>
    <w:rsid w:val="001F7745"/>
    <w:rsid w:val="001F7795"/>
    <w:rsid w:val="002023F8"/>
    <w:rsid w:val="00203C8D"/>
    <w:rsid w:val="0020543E"/>
    <w:rsid w:val="0021086D"/>
    <w:rsid w:val="00214BCF"/>
    <w:rsid w:val="00223DE8"/>
    <w:rsid w:val="00227EA6"/>
    <w:rsid w:val="0023310F"/>
    <w:rsid w:val="00233F14"/>
    <w:rsid w:val="00236B3B"/>
    <w:rsid w:val="00243D26"/>
    <w:rsid w:val="002550D8"/>
    <w:rsid w:val="00255246"/>
    <w:rsid w:val="002553B8"/>
    <w:rsid w:val="00256418"/>
    <w:rsid w:val="00256EF8"/>
    <w:rsid w:val="00260D95"/>
    <w:rsid w:val="002640F5"/>
    <w:rsid w:val="0026477F"/>
    <w:rsid w:val="002666E2"/>
    <w:rsid w:val="0027069A"/>
    <w:rsid w:val="002746FF"/>
    <w:rsid w:val="00276B0C"/>
    <w:rsid w:val="00280D7D"/>
    <w:rsid w:val="002820B8"/>
    <w:rsid w:val="00291B31"/>
    <w:rsid w:val="002920A2"/>
    <w:rsid w:val="00295854"/>
    <w:rsid w:val="00295958"/>
    <w:rsid w:val="002963C3"/>
    <w:rsid w:val="00297222"/>
    <w:rsid w:val="002A133F"/>
    <w:rsid w:val="002A1A1A"/>
    <w:rsid w:val="002A44F7"/>
    <w:rsid w:val="002A4A0D"/>
    <w:rsid w:val="002A5523"/>
    <w:rsid w:val="002A737C"/>
    <w:rsid w:val="002A79AC"/>
    <w:rsid w:val="002B13F1"/>
    <w:rsid w:val="002B16BF"/>
    <w:rsid w:val="002B1C16"/>
    <w:rsid w:val="002B5171"/>
    <w:rsid w:val="002B5561"/>
    <w:rsid w:val="002B5B30"/>
    <w:rsid w:val="002B64FD"/>
    <w:rsid w:val="002C1426"/>
    <w:rsid w:val="002C31F1"/>
    <w:rsid w:val="002C3A54"/>
    <w:rsid w:val="002C49AF"/>
    <w:rsid w:val="002C7271"/>
    <w:rsid w:val="002D17EA"/>
    <w:rsid w:val="002D2301"/>
    <w:rsid w:val="002D5A8C"/>
    <w:rsid w:val="002D5B46"/>
    <w:rsid w:val="002E03D4"/>
    <w:rsid w:val="002E0E38"/>
    <w:rsid w:val="002E62D0"/>
    <w:rsid w:val="002F21C9"/>
    <w:rsid w:val="002F2D11"/>
    <w:rsid w:val="003008B4"/>
    <w:rsid w:val="003008E6"/>
    <w:rsid w:val="00301C82"/>
    <w:rsid w:val="00301E26"/>
    <w:rsid w:val="0030598F"/>
    <w:rsid w:val="003060F8"/>
    <w:rsid w:val="003065E2"/>
    <w:rsid w:val="003112FA"/>
    <w:rsid w:val="00311D49"/>
    <w:rsid w:val="00313D6F"/>
    <w:rsid w:val="00316E77"/>
    <w:rsid w:val="00317242"/>
    <w:rsid w:val="00317932"/>
    <w:rsid w:val="0033126B"/>
    <w:rsid w:val="00331F60"/>
    <w:rsid w:val="003323F4"/>
    <w:rsid w:val="00334CA4"/>
    <w:rsid w:val="00336F78"/>
    <w:rsid w:val="00341E61"/>
    <w:rsid w:val="00344E4D"/>
    <w:rsid w:val="00345ED0"/>
    <w:rsid w:val="00346A88"/>
    <w:rsid w:val="0035045F"/>
    <w:rsid w:val="00352B82"/>
    <w:rsid w:val="0035386A"/>
    <w:rsid w:val="0035603C"/>
    <w:rsid w:val="0035717F"/>
    <w:rsid w:val="0036092D"/>
    <w:rsid w:val="003611EC"/>
    <w:rsid w:val="00361FF6"/>
    <w:rsid w:val="0036303C"/>
    <w:rsid w:val="0037023C"/>
    <w:rsid w:val="00370B01"/>
    <w:rsid w:val="00373958"/>
    <w:rsid w:val="00381D36"/>
    <w:rsid w:val="00382812"/>
    <w:rsid w:val="003839B6"/>
    <w:rsid w:val="00383D04"/>
    <w:rsid w:val="003846E0"/>
    <w:rsid w:val="00385052"/>
    <w:rsid w:val="0039574D"/>
    <w:rsid w:val="003A12C7"/>
    <w:rsid w:val="003A1AC3"/>
    <w:rsid w:val="003A3F36"/>
    <w:rsid w:val="003A566A"/>
    <w:rsid w:val="003A682F"/>
    <w:rsid w:val="003B02CD"/>
    <w:rsid w:val="003B2456"/>
    <w:rsid w:val="003B2A8B"/>
    <w:rsid w:val="003B3730"/>
    <w:rsid w:val="003B5EC9"/>
    <w:rsid w:val="003B629D"/>
    <w:rsid w:val="003C0343"/>
    <w:rsid w:val="003C10E5"/>
    <w:rsid w:val="003C137B"/>
    <w:rsid w:val="003C1E5C"/>
    <w:rsid w:val="003C3905"/>
    <w:rsid w:val="003C4E97"/>
    <w:rsid w:val="003C5518"/>
    <w:rsid w:val="003C593D"/>
    <w:rsid w:val="003C722D"/>
    <w:rsid w:val="003D1D86"/>
    <w:rsid w:val="003D680A"/>
    <w:rsid w:val="003E3FA1"/>
    <w:rsid w:val="003E4171"/>
    <w:rsid w:val="003E690F"/>
    <w:rsid w:val="003E741A"/>
    <w:rsid w:val="003F0587"/>
    <w:rsid w:val="003F2B58"/>
    <w:rsid w:val="003F7185"/>
    <w:rsid w:val="004005F8"/>
    <w:rsid w:val="00402587"/>
    <w:rsid w:val="00404BE7"/>
    <w:rsid w:val="0040587C"/>
    <w:rsid w:val="00417AC9"/>
    <w:rsid w:val="004213FA"/>
    <w:rsid w:val="00422622"/>
    <w:rsid w:val="00431D57"/>
    <w:rsid w:val="00436620"/>
    <w:rsid w:val="00436F1F"/>
    <w:rsid w:val="00440DB5"/>
    <w:rsid w:val="00441A2C"/>
    <w:rsid w:val="00441B3F"/>
    <w:rsid w:val="0044284B"/>
    <w:rsid w:val="00442976"/>
    <w:rsid w:val="0044622F"/>
    <w:rsid w:val="004509ED"/>
    <w:rsid w:val="00450D65"/>
    <w:rsid w:val="004512FA"/>
    <w:rsid w:val="004522C4"/>
    <w:rsid w:val="00453D14"/>
    <w:rsid w:val="004548E6"/>
    <w:rsid w:val="00460E9F"/>
    <w:rsid w:val="004616BE"/>
    <w:rsid w:val="00465B56"/>
    <w:rsid w:val="00465CA4"/>
    <w:rsid w:val="00466411"/>
    <w:rsid w:val="00471BBB"/>
    <w:rsid w:val="004721CA"/>
    <w:rsid w:val="00474A7D"/>
    <w:rsid w:val="0047657E"/>
    <w:rsid w:val="00481E3D"/>
    <w:rsid w:val="00482FFD"/>
    <w:rsid w:val="00484DFC"/>
    <w:rsid w:val="00485634"/>
    <w:rsid w:val="00492537"/>
    <w:rsid w:val="00497353"/>
    <w:rsid w:val="00497F38"/>
    <w:rsid w:val="004A0D63"/>
    <w:rsid w:val="004A2C81"/>
    <w:rsid w:val="004A5458"/>
    <w:rsid w:val="004B0B2F"/>
    <w:rsid w:val="004B16F9"/>
    <w:rsid w:val="004B30D2"/>
    <w:rsid w:val="004B3BB2"/>
    <w:rsid w:val="004B4207"/>
    <w:rsid w:val="004B5163"/>
    <w:rsid w:val="004C1D87"/>
    <w:rsid w:val="004D3E42"/>
    <w:rsid w:val="004D5869"/>
    <w:rsid w:val="004D77E7"/>
    <w:rsid w:val="004E40B6"/>
    <w:rsid w:val="004E7270"/>
    <w:rsid w:val="004F0071"/>
    <w:rsid w:val="004F5F1D"/>
    <w:rsid w:val="004F73BA"/>
    <w:rsid w:val="00502FF3"/>
    <w:rsid w:val="00503BD7"/>
    <w:rsid w:val="00506DC1"/>
    <w:rsid w:val="00510ED7"/>
    <w:rsid w:val="0051171A"/>
    <w:rsid w:val="00512532"/>
    <w:rsid w:val="00515E7B"/>
    <w:rsid w:val="00516C5E"/>
    <w:rsid w:val="005232D1"/>
    <w:rsid w:val="005314AC"/>
    <w:rsid w:val="005315E2"/>
    <w:rsid w:val="00533746"/>
    <w:rsid w:val="00533E45"/>
    <w:rsid w:val="00534342"/>
    <w:rsid w:val="00541571"/>
    <w:rsid w:val="00543D50"/>
    <w:rsid w:val="005535AE"/>
    <w:rsid w:val="005541C3"/>
    <w:rsid w:val="005549D9"/>
    <w:rsid w:val="00555CB6"/>
    <w:rsid w:val="0056018C"/>
    <w:rsid w:val="00564D38"/>
    <w:rsid w:val="0056679A"/>
    <w:rsid w:val="00575646"/>
    <w:rsid w:val="005760A1"/>
    <w:rsid w:val="005821EE"/>
    <w:rsid w:val="0058391A"/>
    <w:rsid w:val="00586251"/>
    <w:rsid w:val="00592E6A"/>
    <w:rsid w:val="00593641"/>
    <w:rsid w:val="00594683"/>
    <w:rsid w:val="00597726"/>
    <w:rsid w:val="0059785C"/>
    <w:rsid w:val="005A4BDA"/>
    <w:rsid w:val="005A7783"/>
    <w:rsid w:val="005B0827"/>
    <w:rsid w:val="005B58F4"/>
    <w:rsid w:val="005B5CD4"/>
    <w:rsid w:val="005B685F"/>
    <w:rsid w:val="005D094C"/>
    <w:rsid w:val="005D2375"/>
    <w:rsid w:val="005D2AE7"/>
    <w:rsid w:val="005D3A3F"/>
    <w:rsid w:val="005D6408"/>
    <w:rsid w:val="005E049F"/>
    <w:rsid w:val="005E5F53"/>
    <w:rsid w:val="005E64EA"/>
    <w:rsid w:val="005F0231"/>
    <w:rsid w:val="005F2245"/>
    <w:rsid w:val="005F25F3"/>
    <w:rsid w:val="005F33CD"/>
    <w:rsid w:val="005F3829"/>
    <w:rsid w:val="005F5EC0"/>
    <w:rsid w:val="005F66E0"/>
    <w:rsid w:val="0060001F"/>
    <w:rsid w:val="00600678"/>
    <w:rsid w:val="00601F78"/>
    <w:rsid w:val="0060774B"/>
    <w:rsid w:val="00610123"/>
    <w:rsid w:val="0062060A"/>
    <w:rsid w:val="00633A98"/>
    <w:rsid w:val="00636EF6"/>
    <w:rsid w:val="00640938"/>
    <w:rsid w:val="0064506B"/>
    <w:rsid w:val="006529F9"/>
    <w:rsid w:val="0066060F"/>
    <w:rsid w:val="00667D8F"/>
    <w:rsid w:val="00673673"/>
    <w:rsid w:val="0068501B"/>
    <w:rsid w:val="00686F29"/>
    <w:rsid w:val="006935D0"/>
    <w:rsid w:val="006945EE"/>
    <w:rsid w:val="006A1ED3"/>
    <w:rsid w:val="006A2CF6"/>
    <w:rsid w:val="006B13C1"/>
    <w:rsid w:val="006B27A6"/>
    <w:rsid w:val="006B3A0B"/>
    <w:rsid w:val="006B5222"/>
    <w:rsid w:val="006C19F6"/>
    <w:rsid w:val="006C48D9"/>
    <w:rsid w:val="006C7BC5"/>
    <w:rsid w:val="006D1C5A"/>
    <w:rsid w:val="006D2377"/>
    <w:rsid w:val="006D628E"/>
    <w:rsid w:val="006D6B18"/>
    <w:rsid w:val="006E0DAA"/>
    <w:rsid w:val="006E4861"/>
    <w:rsid w:val="006E6191"/>
    <w:rsid w:val="006F1635"/>
    <w:rsid w:val="006F583C"/>
    <w:rsid w:val="0070068C"/>
    <w:rsid w:val="00700C80"/>
    <w:rsid w:val="00702F05"/>
    <w:rsid w:val="0070344D"/>
    <w:rsid w:val="0070662A"/>
    <w:rsid w:val="00707ADA"/>
    <w:rsid w:val="00711B56"/>
    <w:rsid w:val="00712035"/>
    <w:rsid w:val="0071540E"/>
    <w:rsid w:val="00715D49"/>
    <w:rsid w:val="00717127"/>
    <w:rsid w:val="00720145"/>
    <w:rsid w:val="00720E12"/>
    <w:rsid w:val="007210CF"/>
    <w:rsid w:val="00724855"/>
    <w:rsid w:val="00727DFC"/>
    <w:rsid w:val="00733661"/>
    <w:rsid w:val="0073524C"/>
    <w:rsid w:val="00744A1D"/>
    <w:rsid w:val="007454EC"/>
    <w:rsid w:val="00745CD4"/>
    <w:rsid w:val="007469CA"/>
    <w:rsid w:val="00753C71"/>
    <w:rsid w:val="0075572B"/>
    <w:rsid w:val="00760E27"/>
    <w:rsid w:val="007625C1"/>
    <w:rsid w:val="00764299"/>
    <w:rsid w:val="0076463B"/>
    <w:rsid w:val="007744DB"/>
    <w:rsid w:val="00774962"/>
    <w:rsid w:val="0077528E"/>
    <w:rsid w:val="00775D63"/>
    <w:rsid w:val="0077642A"/>
    <w:rsid w:val="00777D4E"/>
    <w:rsid w:val="007826ED"/>
    <w:rsid w:val="007834DB"/>
    <w:rsid w:val="007845D8"/>
    <w:rsid w:val="0078725E"/>
    <w:rsid w:val="00791E18"/>
    <w:rsid w:val="007921A5"/>
    <w:rsid w:val="007959B1"/>
    <w:rsid w:val="007A0EA5"/>
    <w:rsid w:val="007A108A"/>
    <w:rsid w:val="007A16E9"/>
    <w:rsid w:val="007A5295"/>
    <w:rsid w:val="007A71A2"/>
    <w:rsid w:val="007B212F"/>
    <w:rsid w:val="007B449A"/>
    <w:rsid w:val="007B5DB6"/>
    <w:rsid w:val="007C59E3"/>
    <w:rsid w:val="007C741B"/>
    <w:rsid w:val="007D16EC"/>
    <w:rsid w:val="007D3894"/>
    <w:rsid w:val="007D3AE0"/>
    <w:rsid w:val="007D4F03"/>
    <w:rsid w:val="007E1535"/>
    <w:rsid w:val="007E3448"/>
    <w:rsid w:val="007E3B77"/>
    <w:rsid w:val="007E44F2"/>
    <w:rsid w:val="007E6244"/>
    <w:rsid w:val="007E6809"/>
    <w:rsid w:val="007F3670"/>
    <w:rsid w:val="007F6FBA"/>
    <w:rsid w:val="007F790B"/>
    <w:rsid w:val="00804533"/>
    <w:rsid w:val="008158D4"/>
    <w:rsid w:val="0081642D"/>
    <w:rsid w:val="00817943"/>
    <w:rsid w:val="00821E05"/>
    <w:rsid w:val="00822B99"/>
    <w:rsid w:val="00822EAE"/>
    <w:rsid w:val="00824F91"/>
    <w:rsid w:val="00830FB5"/>
    <w:rsid w:val="0083324C"/>
    <w:rsid w:val="0083335C"/>
    <w:rsid w:val="00836D0D"/>
    <w:rsid w:val="008412D6"/>
    <w:rsid w:val="00841942"/>
    <w:rsid w:val="008440CC"/>
    <w:rsid w:val="00845610"/>
    <w:rsid w:val="0084714E"/>
    <w:rsid w:val="00847233"/>
    <w:rsid w:val="0085294F"/>
    <w:rsid w:val="00852B3C"/>
    <w:rsid w:val="008551BF"/>
    <w:rsid w:val="008573A1"/>
    <w:rsid w:val="00870D7E"/>
    <w:rsid w:val="00871B1E"/>
    <w:rsid w:val="00877847"/>
    <w:rsid w:val="00886365"/>
    <w:rsid w:val="00893662"/>
    <w:rsid w:val="008946F9"/>
    <w:rsid w:val="00896843"/>
    <w:rsid w:val="00896C8D"/>
    <w:rsid w:val="008A2798"/>
    <w:rsid w:val="008A2986"/>
    <w:rsid w:val="008A38E3"/>
    <w:rsid w:val="008A3ACB"/>
    <w:rsid w:val="008B3DC0"/>
    <w:rsid w:val="008B5DBE"/>
    <w:rsid w:val="008B641E"/>
    <w:rsid w:val="008B70CB"/>
    <w:rsid w:val="008B7769"/>
    <w:rsid w:val="008C0701"/>
    <w:rsid w:val="008C2577"/>
    <w:rsid w:val="008C6DD4"/>
    <w:rsid w:val="008D3629"/>
    <w:rsid w:val="008D3E37"/>
    <w:rsid w:val="008D414C"/>
    <w:rsid w:val="008E2052"/>
    <w:rsid w:val="008E4702"/>
    <w:rsid w:val="008E6B40"/>
    <w:rsid w:val="008E76BF"/>
    <w:rsid w:val="008F0417"/>
    <w:rsid w:val="008F0C5C"/>
    <w:rsid w:val="008F1558"/>
    <w:rsid w:val="008F268E"/>
    <w:rsid w:val="008F6E43"/>
    <w:rsid w:val="009002D9"/>
    <w:rsid w:val="0090535A"/>
    <w:rsid w:val="00910ED7"/>
    <w:rsid w:val="0091135A"/>
    <w:rsid w:val="00911CDF"/>
    <w:rsid w:val="00913399"/>
    <w:rsid w:val="00916129"/>
    <w:rsid w:val="009229FB"/>
    <w:rsid w:val="0093031A"/>
    <w:rsid w:val="00930C7F"/>
    <w:rsid w:val="00934CFB"/>
    <w:rsid w:val="00935F40"/>
    <w:rsid w:val="00935F8D"/>
    <w:rsid w:val="009425E1"/>
    <w:rsid w:val="009436A2"/>
    <w:rsid w:val="00945A52"/>
    <w:rsid w:val="0094657C"/>
    <w:rsid w:val="0095074D"/>
    <w:rsid w:val="00957438"/>
    <w:rsid w:val="00957CAF"/>
    <w:rsid w:val="00961EDD"/>
    <w:rsid w:val="0096513C"/>
    <w:rsid w:val="009676DB"/>
    <w:rsid w:val="00970303"/>
    <w:rsid w:val="009719DF"/>
    <w:rsid w:val="0097328A"/>
    <w:rsid w:val="00974AAD"/>
    <w:rsid w:val="00976400"/>
    <w:rsid w:val="00977E90"/>
    <w:rsid w:val="0098035B"/>
    <w:rsid w:val="00980509"/>
    <w:rsid w:val="00982D17"/>
    <w:rsid w:val="00983733"/>
    <w:rsid w:val="00995505"/>
    <w:rsid w:val="00997A23"/>
    <w:rsid w:val="00997DD7"/>
    <w:rsid w:val="009A03D0"/>
    <w:rsid w:val="009A271C"/>
    <w:rsid w:val="009A31AA"/>
    <w:rsid w:val="009A35B7"/>
    <w:rsid w:val="009A6D18"/>
    <w:rsid w:val="009B2520"/>
    <w:rsid w:val="009B531B"/>
    <w:rsid w:val="009B723C"/>
    <w:rsid w:val="009B7620"/>
    <w:rsid w:val="009C05BB"/>
    <w:rsid w:val="009C0A17"/>
    <w:rsid w:val="009C15AD"/>
    <w:rsid w:val="009C205D"/>
    <w:rsid w:val="009C2BB5"/>
    <w:rsid w:val="009C5D76"/>
    <w:rsid w:val="009C65E6"/>
    <w:rsid w:val="009D3C4F"/>
    <w:rsid w:val="009D4F7C"/>
    <w:rsid w:val="009D7E89"/>
    <w:rsid w:val="009E06B6"/>
    <w:rsid w:val="009E4653"/>
    <w:rsid w:val="009E5051"/>
    <w:rsid w:val="009E638B"/>
    <w:rsid w:val="009F0442"/>
    <w:rsid w:val="009F12CD"/>
    <w:rsid w:val="009F51C4"/>
    <w:rsid w:val="009F6100"/>
    <w:rsid w:val="00A00601"/>
    <w:rsid w:val="00A05FF9"/>
    <w:rsid w:val="00A070D5"/>
    <w:rsid w:val="00A078E1"/>
    <w:rsid w:val="00A07957"/>
    <w:rsid w:val="00A21340"/>
    <w:rsid w:val="00A23A00"/>
    <w:rsid w:val="00A24781"/>
    <w:rsid w:val="00A278CA"/>
    <w:rsid w:val="00A31A3F"/>
    <w:rsid w:val="00A32FAE"/>
    <w:rsid w:val="00A44A31"/>
    <w:rsid w:val="00A4759C"/>
    <w:rsid w:val="00A5478B"/>
    <w:rsid w:val="00A5705E"/>
    <w:rsid w:val="00A57B1A"/>
    <w:rsid w:val="00A63149"/>
    <w:rsid w:val="00A66F5A"/>
    <w:rsid w:val="00A67066"/>
    <w:rsid w:val="00A72D7D"/>
    <w:rsid w:val="00A74F4A"/>
    <w:rsid w:val="00A76E6C"/>
    <w:rsid w:val="00A809B1"/>
    <w:rsid w:val="00A815C4"/>
    <w:rsid w:val="00A82BD3"/>
    <w:rsid w:val="00A8489F"/>
    <w:rsid w:val="00A84997"/>
    <w:rsid w:val="00A85CB4"/>
    <w:rsid w:val="00A901E4"/>
    <w:rsid w:val="00A90DE4"/>
    <w:rsid w:val="00A94378"/>
    <w:rsid w:val="00A951D8"/>
    <w:rsid w:val="00A966A0"/>
    <w:rsid w:val="00A97FEF"/>
    <w:rsid w:val="00AA2907"/>
    <w:rsid w:val="00AA4577"/>
    <w:rsid w:val="00AB1A84"/>
    <w:rsid w:val="00AB269D"/>
    <w:rsid w:val="00AB5CBB"/>
    <w:rsid w:val="00AB7443"/>
    <w:rsid w:val="00AC074C"/>
    <w:rsid w:val="00AC2A90"/>
    <w:rsid w:val="00AC2C4F"/>
    <w:rsid w:val="00AC7037"/>
    <w:rsid w:val="00AC76CD"/>
    <w:rsid w:val="00AD06ED"/>
    <w:rsid w:val="00AD0B71"/>
    <w:rsid w:val="00AD123E"/>
    <w:rsid w:val="00AD2944"/>
    <w:rsid w:val="00AD30BA"/>
    <w:rsid w:val="00AE0419"/>
    <w:rsid w:val="00AE235B"/>
    <w:rsid w:val="00AE2634"/>
    <w:rsid w:val="00AE26B8"/>
    <w:rsid w:val="00AE3C49"/>
    <w:rsid w:val="00AE7DCC"/>
    <w:rsid w:val="00AE7F32"/>
    <w:rsid w:val="00AF0002"/>
    <w:rsid w:val="00AF18FB"/>
    <w:rsid w:val="00AF2776"/>
    <w:rsid w:val="00AF36CC"/>
    <w:rsid w:val="00AF3E15"/>
    <w:rsid w:val="00AF51C5"/>
    <w:rsid w:val="00B00AD4"/>
    <w:rsid w:val="00B00E69"/>
    <w:rsid w:val="00B0179A"/>
    <w:rsid w:val="00B056C9"/>
    <w:rsid w:val="00B16B6C"/>
    <w:rsid w:val="00B1769F"/>
    <w:rsid w:val="00B208DD"/>
    <w:rsid w:val="00B215C6"/>
    <w:rsid w:val="00B21A91"/>
    <w:rsid w:val="00B23C61"/>
    <w:rsid w:val="00B25522"/>
    <w:rsid w:val="00B33818"/>
    <w:rsid w:val="00B36B84"/>
    <w:rsid w:val="00B40730"/>
    <w:rsid w:val="00B40BE9"/>
    <w:rsid w:val="00B4148A"/>
    <w:rsid w:val="00B414CA"/>
    <w:rsid w:val="00B452D3"/>
    <w:rsid w:val="00B50B88"/>
    <w:rsid w:val="00B5703E"/>
    <w:rsid w:val="00B573CD"/>
    <w:rsid w:val="00B70DFE"/>
    <w:rsid w:val="00B723C6"/>
    <w:rsid w:val="00B76485"/>
    <w:rsid w:val="00B80B1E"/>
    <w:rsid w:val="00B815CB"/>
    <w:rsid w:val="00B83E71"/>
    <w:rsid w:val="00B85083"/>
    <w:rsid w:val="00B85512"/>
    <w:rsid w:val="00B910CE"/>
    <w:rsid w:val="00B94397"/>
    <w:rsid w:val="00B96C79"/>
    <w:rsid w:val="00BA22A1"/>
    <w:rsid w:val="00BA2972"/>
    <w:rsid w:val="00BA66D0"/>
    <w:rsid w:val="00BA6F4D"/>
    <w:rsid w:val="00BA768E"/>
    <w:rsid w:val="00BA7C89"/>
    <w:rsid w:val="00BB5BE1"/>
    <w:rsid w:val="00BB7BB9"/>
    <w:rsid w:val="00BC7670"/>
    <w:rsid w:val="00BD4CD6"/>
    <w:rsid w:val="00BD4FEF"/>
    <w:rsid w:val="00BD59DB"/>
    <w:rsid w:val="00BD6B27"/>
    <w:rsid w:val="00BD7A0B"/>
    <w:rsid w:val="00BE0609"/>
    <w:rsid w:val="00BE591E"/>
    <w:rsid w:val="00BE74AE"/>
    <w:rsid w:val="00BF4093"/>
    <w:rsid w:val="00BF6A74"/>
    <w:rsid w:val="00BF7586"/>
    <w:rsid w:val="00BF7B2A"/>
    <w:rsid w:val="00C01C97"/>
    <w:rsid w:val="00C01EA5"/>
    <w:rsid w:val="00C02808"/>
    <w:rsid w:val="00C037D2"/>
    <w:rsid w:val="00C03D26"/>
    <w:rsid w:val="00C058BC"/>
    <w:rsid w:val="00C10EE6"/>
    <w:rsid w:val="00C15CC7"/>
    <w:rsid w:val="00C209F6"/>
    <w:rsid w:val="00C20CFD"/>
    <w:rsid w:val="00C33BB9"/>
    <w:rsid w:val="00C36665"/>
    <w:rsid w:val="00C37890"/>
    <w:rsid w:val="00C40817"/>
    <w:rsid w:val="00C433C1"/>
    <w:rsid w:val="00C44DC2"/>
    <w:rsid w:val="00C453EE"/>
    <w:rsid w:val="00C45601"/>
    <w:rsid w:val="00C4695F"/>
    <w:rsid w:val="00C51924"/>
    <w:rsid w:val="00C51945"/>
    <w:rsid w:val="00C60519"/>
    <w:rsid w:val="00C62206"/>
    <w:rsid w:val="00C66CC8"/>
    <w:rsid w:val="00C70756"/>
    <w:rsid w:val="00C73063"/>
    <w:rsid w:val="00C73B01"/>
    <w:rsid w:val="00C74D42"/>
    <w:rsid w:val="00C8186A"/>
    <w:rsid w:val="00C82C44"/>
    <w:rsid w:val="00C8346D"/>
    <w:rsid w:val="00C854FB"/>
    <w:rsid w:val="00C85C93"/>
    <w:rsid w:val="00C8729E"/>
    <w:rsid w:val="00CA4E10"/>
    <w:rsid w:val="00CB0D9B"/>
    <w:rsid w:val="00CB1267"/>
    <w:rsid w:val="00CB3CB4"/>
    <w:rsid w:val="00CB67F6"/>
    <w:rsid w:val="00CC1877"/>
    <w:rsid w:val="00CC53B9"/>
    <w:rsid w:val="00CC6A69"/>
    <w:rsid w:val="00CC6D55"/>
    <w:rsid w:val="00CE0178"/>
    <w:rsid w:val="00CE4A11"/>
    <w:rsid w:val="00CF083E"/>
    <w:rsid w:val="00CF3EB0"/>
    <w:rsid w:val="00D0445C"/>
    <w:rsid w:val="00D05D00"/>
    <w:rsid w:val="00D06022"/>
    <w:rsid w:val="00D061AD"/>
    <w:rsid w:val="00D0709F"/>
    <w:rsid w:val="00D07108"/>
    <w:rsid w:val="00D074D8"/>
    <w:rsid w:val="00D12C42"/>
    <w:rsid w:val="00D21115"/>
    <w:rsid w:val="00D22575"/>
    <w:rsid w:val="00D23637"/>
    <w:rsid w:val="00D2365D"/>
    <w:rsid w:val="00D256EE"/>
    <w:rsid w:val="00D309D3"/>
    <w:rsid w:val="00D33E2F"/>
    <w:rsid w:val="00D33F50"/>
    <w:rsid w:val="00D342D4"/>
    <w:rsid w:val="00D37F7C"/>
    <w:rsid w:val="00D43C88"/>
    <w:rsid w:val="00D44CA5"/>
    <w:rsid w:val="00D474DB"/>
    <w:rsid w:val="00D50628"/>
    <w:rsid w:val="00D50A71"/>
    <w:rsid w:val="00D52CA8"/>
    <w:rsid w:val="00D5476D"/>
    <w:rsid w:val="00D56BD9"/>
    <w:rsid w:val="00D6361E"/>
    <w:rsid w:val="00D63804"/>
    <w:rsid w:val="00D64E31"/>
    <w:rsid w:val="00D67D94"/>
    <w:rsid w:val="00D67FF6"/>
    <w:rsid w:val="00D82ED5"/>
    <w:rsid w:val="00D852F2"/>
    <w:rsid w:val="00D95CFC"/>
    <w:rsid w:val="00D97D1A"/>
    <w:rsid w:val="00DA1D44"/>
    <w:rsid w:val="00DA5325"/>
    <w:rsid w:val="00DA5B6D"/>
    <w:rsid w:val="00DB0792"/>
    <w:rsid w:val="00DB1776"/>
    <w:rsid w:val="00DB35EE"/>
    <w:rsid w:val="00DB50B7"/>
    <w:rsid w:val="00DC0FF4"/>
    <w:rsid w:val="00DC294D"/>
    <w:rsid w:val="00DC3AEB"/>
    <w:rsid w:val="00DC6902"/>
    <w:rsid w:val="00DC6D27"/>
    <w:rsid w:val="00DC703A"/>
    <w:rsid w:val="00DD0DFA"/>
    <w:rsid w:val="00DD2D09"/>
    <w:rsid w:val="00DD4705"/>
    <w:rsid w:val="00DD6D97"/>
    <w:rsid w:val="00DD74D1"/>
    <w:rsid w:val="00DD77F2"/>
    <w:rsid w:val="00DE1454"/>
    <w:rsid w:val="00DE448C"/>
    <w:rsid w:val="00DF13AF"/>
    <w:rsid w:val="00DF34D7"/>
    <w:rsid w:val="00DF4D26"/>
    <w:rsid w:val="00DF4F4F"/>
    <w:rsid w:val="00DF5FE4"/>
    <w:rsid w:val="00DF613E"/>
    <w:rsid w:val="00DF775F"/>
    <w:rsid w:val="00E00693"/>
    <w:rsid w:val="00E03358"/>
    <w:rsid w:val="00E03379"/>
    <w:rsid w:val="00E07E45"/>
    <w:rsid w:val="00E10817"/>
    <w:rsid w:val="00E10B19"/>
    <w:rsid w:val="00E10FBA"/>
    <w:rsid w:val="00E147F3"/>
    <w:rsid w:val="00E161E4"/>
    <w:rsid w:val="00E250AD"/>
    <w:rsid w:val="00E270C8"/>
    <w:rsid w:val="00E2723D"/>
    <w:rsid w:val="00E27E45"/>
    <w:rsid w:val="00E305E5"/>
    <w:rsid w:val="00E31F12"/>
    <w:rsid w:val="00E33334"/>
    <w:rsid w:val="00E361FB"/>
    <w:rsid w:val="00E37837"/>
    <w:rsid w:val="00E41A7D"/>
    <w:rsid w:val="00E41BD8"/>
    <w:rsid w:val="00E43A22"/>
    <w:rsid w:val="00E4486E"/>
    <w:rsid w:val="00E462E7"/>
    <w:rsid w:val="00E4793B"/>
    <w:rsid w:val="00E47B6A"/>
    <w:rsid w:val="00E61E95"/>
    <w:rsid w:val="00E62F82"/>
    <w:rsid w:val="00E63AFD"/>
    <w:rsid w:val="00E63EA6"/>
    <w:rsid w:val="00E66D8C"/>
    <w:rsid w:val="00E673D0"/>
    <w:rsid w:val="00E70C15"/>
    <w:rsid w:val="00E75780"/>
    <w:rsid w:val="00E757BF"/>
    <w:rsid w:val="00E81BF8"/>
    <w:rsid w:val="00E87415"/>
    <w:rsid w:val="00E92FC4"/>
    <w:rsid w:val="00E9659F"/>
    <w:rsid w:val="00E96DA0"/>
    <w:rsid w:val="00E97AA9"/>
    <w:rsid w:val="00EA062F"/>
    <w:rsid w:val="00EA5B85"/>
    <w:rsid w:val="00EA65B6"/>
    <w:rsid w:val="00EA737D"/>
    <w:rsid w:val="00EA7395"/>
    <w:rsid w:val="00EB4600"/>
    <w:rsid w:val="00EB5E81"/>
    <w:rsid w:val="00EC066D"/>
    <w:rsid w:val="00EC0701"/>
    <w:rsid w:val="00EC17CD"/>
    <w:rsid w:val="00EC1C43"/>
    <w:rsid w:val="00EC1FFC"/>
    <w:rsid w:val="00EC40A1"/>
    <w:rsid w:val="00ED068C"/>
    <w:rsid w:val="00ED0BAA"/>
    <w:rsid w:val="00ED236A"/>
    <w:rsid w:val="00ED31EF"/>
    <w:rsid w:val="00EE1693"/>
    <w:rsid w:val="00EE4FCF"/>
    <w:rsid w:val="00EF29A8"/>
    <w:rsid w:val="00EF5270"/>
    <w:rsid w:val="00EF5D57"/>
    <w:rsid w:val="00EF7116"/>
    <w:rsid w:val="00F15D46"/>
    <w:rsid w:val="00F21DC6"/>
    <w:rsid w:val="00F246F6"/>
    <w:rsid w:val="00F2702C"/>
    <w:rsid w:val="00F27300"/>
    <w:rsid w:val="00F30E83"/>
    <w:rsid w:val="00F32F47"/>
    <w:rsid w:val="00F32FEF"/>
    <w:rsid w:val="00F34BD8"/>
    <w:rsid w:val="00F34C7E"/>
    <w:rsid w:val="00F43A1B"/>
    <w:rsid w:val="00F4413D"/>
    <w:rsid w:val="00F45CCE"/>
    <w:rsid w:val="00F46D22"/>
    <w:rsid w:val="00F505D3"/>
    <w:rsid w:val="00F52D4A"/>
    <w:rsid w:val="00F52EAF"/>
    <w:rsid w:val="00F539EB"/>
    <w:rsid w:val="00F55046"/>
    <w:rsid w:val="00F5556E"/>
    <w:rsid w:val="00F56542"/>
    <w:rsid w:val="00F56D15"/>
    <w:rsid w:val="00F60AFD"/>
    <w:rsid w:val="00F6182A"/>
    <w:rsid w:val="00F64161"/>
    <w:rsid w:val="00F7109E"/>
    <w:rsid w:val="00F76DCF"/>
    <w:rsid w:val="00F77857"/>
    <w:rsid w:val="00F80465"/>
    <w:rsid w:val="00F80761"/>
    <w:rsid w:val="00F849C3"/>
    <w:rsid w:val="00F84F39"/>
    <w:rsid w:val="00F85708"/>
    <w:rsid w:val="00F857B1"/>
    <w:rsid w:val="00F901FB"/>
    <w:rsid w:val="00F90316"/>
    <w:rsid w:val="00F926ED"/>
    <w:rsid w:val="00F92704"/>
    <w:rsid w:val="00F93398"/>
    <w:rsid w:val="00F95F61"/>
    <w:rsid w:val="00F9613F"/>
    <w:rsid w:val="00F97B1A"/>
    <w:rsid w:val="00FA15D7"/>
    <w:rsid w:val="00FA2D77"/>
    <w:rsid w:val="00FA4CE5"/>
    <w:rsid w:val="00FA5F8A"/>
    <w:rsid w:val="00FC0BA4"/>
    <w:rsid w:val="00FC1894"/>
    <w:rsid w:val="00FC18BC"/>
    <w:rsid w:val="00FC49B6"/>
    <w:rsid w:val="00FC5504"/>
    <w:rsid w:val="00FD25A9"/>
    <w:rsid w:val="00FD380A"/>
    <w:rsid w:val="00FD38AF"/>
    <w:rsid w:val="00FD5943"/>
    <w:rsid w:val="00FE001D"/>
    <w:rsid w:val="00FE0273"/>
    <w:rsid w:val="00FE08C1"/>
    <w:rsid w:val="00FE2876"/>
    <w:rsid w:val="00FE5BC8"/>
    <w:rsid w:val="00FE6912"/>
    <w:rsid w:val="00FF5D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863E5"/>
  <w15:docId w15:val="{02D87769-237D-C247-A1D2-61ED9FA3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locked="1"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640F5"/>
    <w:pPr>
      <w:spacing w:after="0"/>
    </w:pPr>
    <w:rPr>
      <w:rFonts w:ascii="Arial" w:eastAsia="Times New Roman" w:hAnsi="Arial" w:cs="Times New Roman"/>
      <w:szCs w:val="24"/>
      <w:lang w:eastAsia="fr-FR"/>
    </w:rPr>
  </w:style>
  <w:style w:type="paragraph" w:styleId="Titre1">
    <w:name w:val="heading 1"/>
    <w:basedOn w:val="TitresNiveau1Unilim"/>
    <w:next w:val="Texteunilim"/>
    <w:link w:val="Titre1Car"/>
    <w:uiPriority w:val="9"/>
    <w:qFormat/>
    <w:rsid w:val="00AD123E"/>
    <w:pPr>
      <w:numPr>
        <w:numId w:val="3"/>
      </w:numPr>
    </w:pPr>
    <w:rPr>
      <w:rFonts w:eastAsiaTheme="majorEastAsia" w:cstheme="majorBidi"/>
      <w:bCs/>
      <w:szCs w:val="28"/>
    </w:rPr>
  </w:style>
  <w:style w:type="paragraph" w:styleId="Titre2">
    <w:name w:val="heading 2"/>
    <w:basedOn w:val="Titresunilim"/>
    <w:next w:val="Texteunilim"/>
    <w:link w:val="Titre2Car"/>
    <w:uiPriority w:val="9"/>
    <w:qFormat/>
    <w:rsid w:val="00AD123E"/>
    <w:pPr>
      <w:numPr>
        <w:ilvl w:val="1"/>
        <w:numId w:val="3"/>
      </w:numPr>
      <w:outlineLvl w:val="1"/>
    </w:pPr>
    <w:rPr>
      <w:bCs/>
      <w:szCs w:val="36"/>
    </w:rPr>
  </w:style>
  <w:style w:type="paragraph" w:styleId="Titre3">
    <w:name w:val="heading 3"/>
    <w:basedOn w:val="Titresunilim"/>
    <w:next w:val="Texteunilim"/>
    <w:link w:val="Titre3Car"/>
    <w:uiPriority w:val="9"/>
    <w:unhideWhenUsed/>
    <w:qFormat/>
    <w:rsid w:val="00AD123E"/>
    <w:pPr>
      <w:numPr>
        <w:ilvl w:val="2"/>
        <w:numId w:val="3"/>
      </w:numPr>
      <w:outlineLvl w:val="2"/>
    </w:pPr>
    <w:rPr>
      <w:rFonts w:eastAsiaTheme="majorEastAsia" w:cstheme="majorBidi"/>
      <w:bCs/>
    </w:rPr>
  </w:style>
  <w:style w:type="paragraph" w:styleId="Titre4">
    <w:name w:val="heading 4"/>
    <w:basedOn w:val="Titresunilim"/>
    <w:next w:val="Texteunilim"/>
    <w:link w:val="Titre4Car"/>
    <w:uiPriority w:val="9"/>
    <w:unhideWhenUsed/>
    <w:qFormat/>
    <w:rsid w:val="00AD123E"/>
    <w:pPr>
      <w:numPr>
        <w:ilvl w:val="3"/>
        <w:numId w:val="3"/>
      </w:numPr>
      <w:outlineLvl w:val="3"/>
    </w:pPr>
    <w:rPr>
      <w:rFonts w:eastAsiaTheme="majorEastAsia" w:cstheme="majorBidi"/>
      <w:bCs/>
      <w:iCs/>
    </w:rPr>
  </w:style>
  <w:style w:type="paragraph" w:styleId="Titre5">
    <w:name w:val="heading 5"/>
    <w:basedOn w:val="Titresunilim"/>
    <w:next w:val="Texteunilim"/>
    <w:link w:val="Titre5Car"/>
    <w:uiPriority w:val="9"/>
    <w:unhideWhenUsed/>
    <w:qFormat/>
    <w:rsid w:val="00AD123E"/>
    <w:pPr>
      <w:numPr>
        <w:ilvl w:val="4"/>
        <w:numId w:val="3"/>
      </w:numPr>
      <w:outlineLvl w:val="4"/>
    </w:pPr>
    <w:rPr>
      <w:rFonts w:eastAsiaTheme="majorEastAsia" w:cstheme="majorBidi"/>
    </w:rPr>
  </w:style>
  <w:style w:type="paragraph" w:styleId="Titre6">
    <w:name w:val="heading 6"/>
    <w:basedOn w:val="Titresunilim"/>
    <w:next w:val="Texteunilim"/>
    <w:link w:val="Titre6Car"/>
    <w:uiPriority w:val="9"/>
    <w:unhideWhenUsed/>
    <w:qFormat/>
    <w:rsid w:val="00AD123E"/>
    <w:pPr>
      <w:numPr>
        <w:ilvl w:val="5"/>
        <w:numId w:val="3"/>
      </w:numPr>
      <w:outlineLvl w:val="5"/>
    </w:pPr>
    <w:rPr>
      <w:rFonts w:eastAsiaTheme="majorEastAsia" w:cstheme="majorBidi"/>
      <w:iCs/>
    </w:rPr>
  </w:style>
  <w:style w:type="paragraph" w:styleId="Titre7">
    <w:name w:val="heading 7"/>
    <w:basedOn w:val="Titresunilim"/>
    <w:next w:val="Normal"/>
    <w:link w:val="Titre7Car"/>
    <w:uiPriority w:val="9"/>
    <w:unhideWhenUsed/>
    <w:qFormat/>
    <w:rsid w:val="00AD123E"/>
    <w:pPr>
      <w:numPr>
        <w:ilvl w:val="6"/>
        <w:numId w:val="3"/>
      </w:numPr>
      <w:outlineLvl w:val="6"/>
    </w:pPr>
    <w:rPr>
      <w:rFonts w:eastAsiaTheme="majorEastAsia" w:cstheme="majorBidi"/>
      <w:iCs/>
    </w:rPr>
  </w:style>
  <w:style w:type="paragraph" w:styleId="Titre8">
    <w:name w:val="heading 8"/>
    <w:basedOn w:val="Titresunilim"/>
    <w:next w:val="Normal"/>
    <w:link w:val="Titre8Car"/>
    <w:uiPriority w:val="9"/>
    <w:semiHidden/>
    <w:unhideWhenUsed/>
    <w:qFormat/>
    <w:rsid w:val="00AD123E"/>
    <w:pPr>
      <w:numPr>
        <w:ilvl w:val="7"/>
        <w:numId w:val="3"/>
      </w:numPr>
      <w:outlineLvl w:val="7"/>
    </w:pPr>
    <w:rPr>
      <w:rFonts w:eastAsiaTheme="majorEastAsia" w:cstheme="majorBidi"/>
      <w:szCs w:val="20"/>
    </w:rPr>
  </w:style>
  <w:style w:type="paragraph" w:styleId="Titre9">
    <w:name w:val="heading 9"/>
    <w:basedOn w:val="Titresunilim"/>
    <w:next w:val="Normal"/>
    <w:link w:val="Titre9Car"/>
    <w:uiPriority w:val="9"/>
    <w:unhideWhenUsed/>
    <w:qFormat/>
    <w:rsid w:val="00AD123E"/>
    <w:pPr>
      <w:numPr>
        <w:ilvl w:val="8"/>
        <w:numId w:val="3"/>
      </w:numPr>
      <w:outlineLvl w:val="8"/>
    </w:pPr>
    <w:rPr>
      <w:rFonts w:eastAsiaTheme="majorEastAsia" w:cstheme="majorBidi"/>
      <w:iCs/>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123E"/>
    <w:rPr>
      <w:rFonts w:ascii="Arial" w:eastAsiaTheme="majorEastAsia" w:hAnsi="Arial" w:cstheme="majorBidi"/>
      <w:b/>
      <w:bCs/>
      <w:sz w:val="24"/>
      <w:szCs w:val="28"/>
      <w:lang w:eastAsia="fr-FR"/>
    </w:rPr>
  </w:style>
  <w:style w:type="character" w:customStyle="1" w:styleId="Titre2Car">
    <w:name w:val="Titre 2 Car"/>
    <w:basedOn w:val="Policepardfaut"/>
    <w:link w:val="Titre2"/>
    <w:uiPriority w:val="9"/>
    <w:rsid w:val="00AD123E"/>
    <w:rPr>
      <w:rFonts w:ascii="Arial" w:eastAsia="Times New Roman" w:hAnsi="Arial" w:cs="Times New Roman"/>
      <w:b/>
      <w:bCs/>
      <w:szCs w:val="36"/>
      <w:lang w:eastAsia="fr-FR"/>
    </w:rPr>
  </w:style>
  <w:style w:type="character" w:customStyle="1" w:styleId="Titre3Car">
    <w:name w:val="Titre 3 Car"/>
    <w:basedOn w:val="Policepardfaut"/>
    <w:link w:val="Titre3"/>
    <w:uiPriority w:val="9"/>
    <w:rsid w:val="00AD123E"/>
    <w:rPr>
      <w:rFonts w:ascii="Arial" w:eastAsiaTheme="majorEastAsia" w:hAnsi="Arial" w:cstheme="majorBidi"/>
      <w:b/>
      <w:bCs/>
      <w:szCs w:val="24"/>
      <w:lang w:eastAsia="fr-FR"/>
    </w:rPr>
  </w:style>
  <w:style w:type="character" w:customStyle="1" w:styleId="Titre4Car">
    <w:name w:val="Titre 4 Car"/>
    <w:basedOn w:val="Policepardfaut"/>
    <w:link w:val="Titre4"/>
    <w:uiPriority w:val="9"/>
    <w:rsid w:val="00AD123E"/>
    <w:rPr>
      <w:rFonts w:ascii="Arial" w:eastAsiaTheme="majorEastAsia" w:hAnsi="Arial" w:cstheme="majorBidi"/>
      <w:b/>
      <w:bCs/>
      <w:iCs/>
      <w:szCs w:val="24"/>
      <w:lang w:eastAsia="fr-FR"/>
    </w:rPr>
  </w:style>
  <w:style w:type="character" w:customStyle="1" w:styleId="Titre5Car">
    <w:name w:val="Titre 5 Car"/>
    <w:basedOn w:val="Policepardfaut"/>
    <w:link w:val="Titre5"/>
    <w:uiPriority w:val="9"/>
    <w:rsid w:val="00AD123E"/>
    <w:rPr>
      <w:rFonts w:ascii="Arial" w:eastAsiaTheme="majorEastAsia" w:hAnsi="Arial" w:cstheme="majorBidi"/>
      <w:b/>
      <w:szCs w:val="24"/>
      <w:lang w:eastAsia="fr-FR"/>
    </w:rPr>
  </w:style>
  <w:style w:type="character" w:customStyle="1" w:styleId="Titre6Car">
    <w:name w:val="Titre 6 Car"/>
    <w:basedOn w:val="Policepardfaut"/>
    <w:link w:val="Titre6"/>
    <w:uiPriority w:val="9"/>
    <w:rsid w:val="00AD123E"/>
    <w:rPr>
      <w:rFonts w:ascii="Arial" w:eastAsiaTheme="majorEastAsia" w:hAnsi="Arial" w:cstheme="majorBidi"/>
      <w:b/>
      <w:iCs/>
      <w:szCs w:val="24"/>
      <w:lang w:eastAsia="fr-FR"/>
    </w:rPr>
  </w:style>
  <w:style w:type="paragraph" w:styleId="Pieddepage">
    <w:name w:val="footer"/>
    <w:basedOn w:val="Normal"/>
    <w:link w:val="PieddepageCar"/>
    <w:unhideWhenUsed/>
    <w:rsid w:val="00F857B1"/>
    <w:pPr>
      <w:tabs>
        <w:tab w:val="center" w:pos="4536"/>
        <w:tab w:val="right" w:pos="9072"/>
      </w:tabs>
    </w:pPr>
    <w:rPr>
      <w:color w:val="7F7F7F" w:themeColor="text1" w:themeTint="80"/>
      <w:sz w:val="16"/>
    </w:rPr>
  </w:style>
  <w:style w:type="character" w:customStyle="1" w:styleId="PieddepageCar">
    <w:name w:val="Pied de page Car"/>
    <w:basedOn w:val="Policepardfaut"/>
    <w:link w:val="Pieddepage"/>
    <w:rsid w:val="00F857B1"/>
    <w:rPr>
      <w:rFonts w:ascii="Arial" w:eastAsia="Times New Roman" w:hAnsi="Arial" w:cs="Times New Roman"/>
      <w:color w:val="7F7F7F" w:themeColor="text1" w:themeTint="80"/>
      <w:sz w:val="16"/>
      <w:szCs w:val="24"/>
      <w:lang w:eastAsia="fr-FR"/>
    </w:rPr>
  </w:style>
  <w:style w:type="paragraph" w:customStyle="1" w:styleId="PageTitreTitreunilim">
    <w:name w:val="PageTitre_Titre_unilim"/>
    <w:basedOn w:val="PageTitreNormalunilim"/>
    <w:rsid w:val="00AD06ED"/>
    <w:pPr>
      <w:spacing w:before="0"/>
    </w:pPr>
    <w:rPr>
      <w:b/>
      <w:sz w:val="28"/>
    </w:rPr>
  </w:style>
  <w:style w:type="paragraph" w:customStyle="1" w:styleId="PageTitreSousTitreunilim">
    <w:name w:val="PageTitre_SousTitre_unilim"/>
    <w:basedOn w:val="PageTitreNormalunilim"/>
    <w:next w:val="Normal"/>
    <w:rsid w:val="00935F8D"/>
    <w:rPr>
      <w:sz w:val="28"/>
    </w:rPr>
  </w:style>
  <w:style w:type="paragraph" w:customStyle="1" w:styleId="TitresNiveau1Unilim">
    <w:name w:val="TitresNiveau1_Unilim"/>
    <w:basedOn w:val="Titresunilim"/>
    <w:rsid w:val="0078725E"/>
    <w:pPr>
      <w:pageBreakBefore/>
      <w:pBdr>
        <w:bottom w:val="single" w:sz="2" w:space="3" w:color="808080" w:themeColor="background1" w:themeShade="80"/>
      </w:pBdr>
      <w:spacing w:after="240"/>
      <w:outlineLvl w:val="0"/>
    </w:pPr>
    <w:rPr>
      <w:sz w:val="24"/>
    </w:rPr>
  </w:style>
  <w:style w:type="paragraph" w:customStyle="1" w:styleId="PageResumesTitreunilim">
    <w:name w:val="PageResumes_Titre_unilim"/>
    <w:basedOn w:val="PageResumesNormalunilim"/>
    <w:next w:val="PageResumesResumeunilim"/>
    <w:locked/>
    <w:rsid w:val="002550D8"/>
    <w:pPr>
      <w:pBdr>
        <w:bottom w:val="single" w:sz="2" w:space="12" w:color="808080" w:themeColor="background1" w:themeShade="80"/>
      </w:pBdr>
      <w:spacing w:before="120" w:after="120"/>
    </w:pPr>
    <w:rPr>
      <w:b/>
    </w:rPr>
  </w:style>
  <w:style w:type="paragraph" w:customStyle="1" w:styleId="PageResumesResumeunilim">
    <w:name w:val="PageResumes_Resume_unilim"/>
    <w:basedOn w:val="PageResumesNormalunilim"/>
    <w:next w:val="PageResumesMotsClesunilim"/>
    <w:locked/>
    <w:rsid w:val="005232D1"/>
  </w:style>
  <w:style w:type="paragraph" w:customStyle="1" w:styleId="PageResumesMotsClesunilim">
    <w:name w:val="PageResumes_MotsCles_unilim"/>
    <w:basedOn w:val="PageResumesNormalunilim"/>
    <w:next w:val="PageResumesTitleunilim"/>
    <w:locked/>
    <w:rsid w:val="005232D1"/>
    <w:pPr>
      <w:pBdr>
        <w:top w:val="single" w:sz="2" w:space="12" w:color="808080" w:themeColor="background1" w:themeShade="80"/>
      </w:pBdr>
      <w:spacing w:before="120" w:after="360"/>
    </w:pPr>
  </w:style>
  <w:style w:type="paragraph" w:styleId="TM1">
    <w:name w:val="toc 1"/>
    <w:basedOn w:val="Normal"/>
    <w:next w:val="Normal"/>
    <w:uiPriority w:val="39"/>
    <w:unhideWhenUsed/>
    <w:qFormat/>
    <w:rsid w:val="005232D1"/>
    <w:pPr>
      <w:spacing w:before="60"/>
    </w:pPr>
  </w:style>
  <w:style w:type="paragraph" w:styleId="TM2">
    <w:name w:val="toc 2"/>
    <w:basedOn w:val="Normal"/>
    <w:next w:val="Normal"/>
    <w:autoRedefine/>
    <w:uiPriority w:val="39"/>
    <w:unhideWhenUsed/>
    <w:qFormat/>
    <w:rsid w:val="00F77857"/>
    <w:pPr>
      <w:tabs>
        <w:tab w:val="right" w:leader="dot" w:pos="9062"/>
      </w:tabs>
      <w:ind w:left="220"/>
    </w:pPr>
  </w:style>
  <w:style w:type="character" w:styleId="Lienhypertexte">
    <w:name w:val="Hyperlink"/>
    <w:basedOn w:val="Policepardfaut"/>
    <w:uiPriority w:val="99"/>
    <w:unhideWhenUsed/>
    <w:rsid w:val="005232D1"/>
    <w:rPr>
      <w:color w:val="auto"/>
      <w:u w:val="none"/>
    </w:rPr>
  </w:style>
  <w:style w:type="paragraph" w:customStyle="1" w:styleId="PageTitreTypeDocumentunilim">
    <w:name w:val="PageTitre_TypeDocument_unilim"/>
    <w:basedOn w:val="PageTitreNormalunilim"/>
    <w:next w:val="Normal"/>
    <w:locked/>
    <w:rsid w:val="00346A88"/>
    <w:pPr>
      <w:spacing w:before="0"/>
    </w:pPr>
    <w:rPr>
      <w:rFonts w:cs="Arial"/>
      <w:b/>
      <w:color w:val="FFFFFF" w:themeColor="background1"/>
      <w:sz w:val="32"/>
      <w:szCs w:val="36"/>
    </w:rPr>
  </w:style>
  <w:style w:type="paragraph" w:customStyle="1" w:styleId="PageLiminaireTitreunilim">
    <w:name w:val="PageLiminaire_Titre_unilim"/>
    <w:basedOn w:val="TitresNiveau1Unilim"/>
    <w:next w:val="Texteunilim"/>
    <w:locked/>
    <w:rsid w:val="006B3A0B"/>
  </w:style>
  <w:style w:type="paragraph" w:customStyle="1" w:styleId="SommaireTablesIndexunilim">
    <w:name w:val="Sommaire+Tables+Index_unilim"/>
    <w:basedOn w:val="TitresNiveau1Unilim"/>
    <w:next w:val="Texteunilim"/>
    <w:locked/>
    <w:rsid w:val="009C65E6"/>
  </w:style>
  <w:style w:type="paragraph" w:customStyle="1" w:styleId="PageLiminairededicaceunilim">
    <w:name w:val="PageLiminaire_dedicace_unilim"/>
    <w:basedOn w:val="CorpsTexteunilim"/>
    <w:next w:val="Texteunilim"/>
    <w:locked/>
    <w:rsid w:val="005232D1"/>
    <w:pPr>
      <w:jc w:val="right"/>
    </w:pPr>
  </w:style>
  <w:style w:type="paragraph" w:customStyle="1" w:styleId="PageEpigrapheunilim">
    <w:name w:val="PageEpigraphe_unilim"/>
    <w:basedOn w:val="Normal"/>
    <w:next w:val="Normal"/>
    <w:locked/>
    <w:rsid w:val="005232D1"/>
    <w:pPr>
      <w:jc w:val="right"/>
    </w:pPr>
    <w:rPr>
      <w:i/>
    </w:rPr>
  </w:style>
  <w:style w:type="paragraph" w:styleId="Notedebasdepage">
    <w:name w:val="footnote text"/>
    <w:basedOn w:val="CorpsTexteunilim"/>
    <w:link w:val="NotedebasdepageCar"/>
    <w:uiPriority w:val="99"/>
    <w:unhideWhenUsed/>
    <w:rsid w:val="005232D1"/>
    <w:rPr>
      <w:sz w:val="20"/>
      <w:szCs w:val="20"/>
    </w:rPr>
  </w:style>
  <w:style w:type="character" w:customStyle="1" w:styleId="NotedebasdepageCar">
    <w:name w:val="Note de bas de page Car"/>
    <w:basedOn w:val="Policepardfaut"/>
    <w:link w:val="Notedebasdepage"/>
    <w:uiPriority w:val="99"/>
    <w:rsid w:val="00CF083E"/>
    <w:rPr>
      <w:rFonts w:ascii="Arial" w:eastAsia="Times New Roman" w:hAnsi="Arial" w:cs="Times New Roman"/>
      <w:sz w:val="20"/>
      <w:szCs w:val="20"/>
      <w:lang w:eastAsia="fr-FR"/>
    </w:rPr>
  </w:style>
  <w:style w:type="character" w:styleId="Appelnotedebasdep">
    <w:name w:val="footnote reference"/>
    <w:basedOn w:val="Policepardfaut"/>
    <w:uiPriority w:val="99"/>
    <w:semiHidden/>
    <w:unhideWhenUsed/>
    <w:rsid w:val="005232D1"/>
    <w:rPr>
      <w:vertAlign w:val="superscript"/>
    </w:rPr>
  </w:style>
  <w:style w:type="paragraph" w:customStyle="1" w:styleId="Introductionunilim">
    <w:name w:val="Introduction_unilim"/>
    <w:basedOn w:val="SommaireTablesIndexunilim"/>
    <w:next w:val="Texteunilim"/>
    <w:locked/>
    <w:rsid w:val="004B5163"/>
  </w:style>
  <w:style w:type="paragraph" w:customStyle="1" w:styleId="Conclusionunilim">
    <w:name w:val="Conclusion_unilim"/>
    <w:basedOn w:val="TitresNiveau1Unilim"/>
    <w:next w:val="Texteunilim"/>
    <w:locked/>
    <w:rsid w:val="005232D1"/>
  </w:style>
  <w:style w:type="paragraph" w:styleId="TM3">
    <w:name w:val="toc 3"/>
    <w:basedOn w:val="Normal"/>
    <w:next w:val="Normal"/>
    <w:autoRedefine/>
    <w:uiPriority w:val="39"/>
    <w:unhideWhenUsed/>
    <w:qFormat/>
    <w:rsid w:val="005F25F3"/>
    <w:pPr>
      <w:tabs>
        <w:tab w:val="right" w:leader="dot" w:pos="9062"/>
      </w:tabs>
      <w:ind w:left="442"/>
    </w:pPr>
  </w:style>
  <w:style w:type="paragraph" w:customStyle="1" w:styleId="CitationDetacheeunilim">
    <w:name w:val="CitationDetachee_unilim"/>
    <w:basedOn w:val="Citation"/>
    <w:next w:val="Texteunilim"/>
    <w:locked/>
    <w:rsid w:val="00160D8E"/>
    <w:pPr>
      <w:spacing w:line="360" w:lineRule="auto"/>
      <w:jc w:val="both"/>
    </w:pPr>
  </w:style>
  <w:style w:type="table" w:styleId="Grilledutableau">
    <w:name w:val="Table Grid"/>
    <w:basedOn w:val="TableauNormal"/>
    <w:uiPriority w:val="59"/>
    <w:rsid w:val="00523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CorpsTexteunilim"/>
    <w:next w:val="Sourceunilim"/>
    <w:uiPriority w:val="35"/>
    <w:unhideWhenUsed/>
    <w:rsid w:val="005232D1"/>
    <w:pPr>
      <w:spacing w:before="120" w:after="120"/>
      <w:contextualSpacing/>
      <w:jc w:val="center"/>
    </w:pPr>
    <w:rPr>
      <w:bCs/>
      <w:sz w:val="20"/>
      <w:szCs w:val="18"/>
    </w:rPr>
  </w:style>
  <w:style w:type="paragraph" w:styleId="Tabledesillustrations">
    <w:name w:val="table of figures"/>
    <w:basedOn w:val="Normal"/>
    <w:next w:val="Normal"/>
    <w:uiPriority w:val="99"/>
    <w:unhideWhenUsed/>
    <w:rsid w:val="005232D1"/>
    <w:pPr>
      <w:spacing w:before="120" w:after="120"/>
    </w:pPr>
  </w:style>
  <w:style w:type="paragraph" w:customStyle="1" w:styleId="Figureunilim">
    <w:name w:val="Figure_unilim"/>
    <w:basedOn w:val="CorpsTexteunilim"/>
    <w:next w:val="Lgende"/>
    <w:locked/>
    <w:rsid w:val="005232D1"/>
    <w:pPr>
      <w:spacing w:before="360"/>
      <w:jc w:val="center"/>
    </w:pPr>
    <w:rPr>
      <w:noProof/>
    </w:rPr>
  </w:style>
  <w:style w:type="paragraph" w:customStyle="1" w:styleId="Sourceunilim">
    <w:name w:val="Source_unilim"/>
    <w:basedOn w:val="Lgende"/>
    <w:next w:val="Texteunilim"/>
    <w:locked/>
    <w:rsid w:val="005232D1"/>
    <w:pPr>
      <w:spacing w:after="360"/>
    </w:pPr>
    <w:rPr>
      <w:iCs/>
    </w:rPr>
  </w:style>
  <w:style w:type="numbering" w:customStyle="1" w:styleId="StyleListeNumunilim">
    <w:name w:val="StyleListeNum_unilim"/>
    <w:uiPriority w:val="99"/>
    <w:locked/>
    <w:rsid w:val="005232D1"/>
    <w:pPr>
      <w:numPr>
        <w:numId w:val="1"/>
      </w:numPr>
    </w:pPr>
  </w:style>
  <w:style w:type="paragraph" w:customStyle="1" w:styleId="ListeNum1unilim">
    <w:name w:val="ListeNum1_unilim"/>
    <w:basedOn w:val="Listeunilim"/>
    <w:locked/>
    <w:rsid w:val="00160D8E"/>
    <w:pPr>
      <w:keepLines/>
      <w:numPr>
        <w:numId w:val="6"/>
      </w:numPr>
      <w:spacing w:line="360" w:lineRule="auto"/>
    </w:pPr>
  </w:style>
  <w:style w:type="paragraph" w:customStyle="1" w:styleId="ListeNum2unilim">
    <w:name w:val="ListeNum2_unilim"/>
    <w:basedOn w:val="Listeunilim"/>
    <w:locked/>
    <w:rsid w:val="00160D8E"/>
    <w:pPr>
      <w:keepLines/>
      <w:numPr>
        <w:ilvl w:val="1"/>
        <w:numId w:val="6"/>
      </w:numPr>
      <w:spacing w:line="360" w:lineRule="auto"/>
    </w:pPr>
  </w:style>
  <w:style w:type="paragraph" w:customStyle="1" w:styleId="ListeNum3unilim">
    <w:name w:val="ListeNum3_unilim"/>
    <w:basedOn w:val="Listeunilim"/>
    <w:locked/>
    <w:rsid w:val="005232D1"/>
    <w:pPr>
      <w:keepLines/>
      <w:numPr>
        <w:ilvl w:val="2"/>
        <w:numId w:val="6"/>
      </w:numPr>
    </w:pPr>
  </w:style>
  <w:style w:type="paragraph" w:customStyle="1" w:styleId="ListeNum4unilim">
    <w:name w:val="ListeNum4_unilim"/>
    <w:basedOn w:val="Listeunilim"/>
    <w:locked/>
    <w:rsid w:val="005232D1"/>
    <w:pPr>
      <w:keepLines/>
      <w:numPr>
        <w:ilvl w:val="3"/>
        <w:numId w:val="6"/>
      </w:numPr>
    </w:pPr>
  </w:style>
  <w:style w:type="paragraph" w:customStyle="1" w:styleId="ListeTitreunilim">
    <w:name w:val="ListeTitre_unilim"/>
    <w:basedOn w:val="Texteunilim"/>
    <w:locked/>
    <w:rsid w:val="0077528E"/>
    <w:pPr>
      <w:keepNext/>
      <w:keepLines/>
      <w:spacing w:after="0"/>
    </w:pPr>
  </w:style>
  <w:style w:type="paragraph" w:customStyle="1" w:styleId="ListePuce1unilim">
    <w:name w:val="ListePuce1_unilim"/>
    <w:basedOn w:val="Listeunilim"/>
    <w:locked/>
    <w:rsid w:val="00160D8E"/>
    <w:pPr>
      <w:keepLines/>
      <w:numPr>
        <w:numId w:val="5"/>
      </w:numPr>
      <w:spacing w:line="360" w:lineRule="auto"/>
    </w:pPr>
    <w:rPr>
      <w:lang w:val="en-US"/>
    </w:rPr>
  </w:style>
  <w:style w:type="paragraph" w:customStyle="1" w:styleId="ListePuce2unilim">
    <w:name w:val="ListePuce2_unilim"/>
    <w:basedOn w:val="Listeunilim"/>
    <w:locked/>
    <w:rsid w:val="00160D8E"/>
    <w:pPr>
      <w:keepLines/>
      <w:numPr>
        <w:ilvl w:val="1"/>
        <w:numId w:val="5"/>
      </w:numPr>
      <w:spacing w:line="360" w:lineRule="auto"/>
    </w:pPr>
  </w:style>
  <w:style w:type="paragraph" w:customStyle="1" w:styleId="ListePuce3unilim">
    <w:name w:val="ListePuce3_unilim"/>
    <w:basedOn w:val="Listeunilim"/>
    <w:locked/>
    <w:rsid w:val="005232D1"/>
    <w:pPr>
      <w:keepLines/>
      <w:numPr>
        <w:ilvl w:val="2"/>
        <w:numId w:val="5"/>
      </w:numPr>
    </w:pPr>
  </w:style>
  <w:style w:type="paragraph" w:customStyle="1" w:styleId="ListePuce4unilim">
    <w:name w:val="ListePuce4_unilim"/>
    <w:basedOn w:val="Listeunilim"/>
    <w:locked/>
    <w:rsid w:val="005232D1"/>
    <w:pPr>
      <w:keepLines/>
      <w:numPr>
        <w:ilvl w:val="3"/>
        <w:numId w:val="5"/>
      </w:numPr>
    </w:pPr>
  </w:style>
  <w:style w:type="numbering" w:customStyle="1" w:styleId="StyleListePuceunilim">
    <w:name w:val="StyleListePuce_unilim"/>
    <w:uiPriority w:val="99"/>
    <w:locked/>
    <w:rsid w:val="005232D1"/>
    <w:pPr>
      <w:numPr>
        <w:numId w:val="2"/>
      </w:numPr>
    </w:pPr>
  </w:style>
  <w:style w:type="paragraph" w:customStyle="1" w:styleId="BibliographieTitre1unilim">
    <w:name w:val="BibliographieTitre1_unilim"/>
    <w:basedOn w:val="TitresNiveau1Unilim"/>
    <w:next w:val="Bibliographie"/>
    <w:locked/>
    <w:rsid w:val="00EA737D"/>
  </w:style>
  <w:style w:type="paragraph" w:styleId="Bibliographie">
    <w:name w:val="Bibliography"/>
    <w:basedOn w:val="CorpsTexteunilim"/>
    <w:uiPriority w:val="37"/>
    <w:locked/>
    <w:rsid w:val="005821EE"/>
    <w:pPr>
      <w:spacing w:before="120" w:after="120"/>
    </w:pPr>
  </w:style>
  <w:style w:type="paragraph" w:customStyle="1" w:styleId="AnnexesTitre1unilim">
    <w:name w:val="AnnexesTitre1_unilim"/>
    <w:basedOn w:val="TitresNiveau1Unilim"/>
    <w:next w:val="Texteunilim"/>
    <w:locked/>
    <w:rsid w:val="00F77857"/>
    <w:pPr>
      <w:numPr>
        <w:numId w:val="34"/>
      </w:numPr>
    </w:pPr>
    <w:rPr>
      <w:noProof/>
    </w:rPr>
  </w:style>
  <w:style w:type="paragraph" w:customStyle="1" w:styleId="AnnexesTitre2unilim">
    <w:name w:val="AnnexesTitre2_unilim"/>
    <w:basedOn w:val="Titresunilim"/>
    <w:next w:val="Texteunilim"/>
    <w:locked/>
    <w:rsid w:val="00F77857"/>
    <w:pPr>
      <w:pageBreakBefore/>
      <w:numPr>
        <w:ilvl w:val="1"/>
        <w:numId w:val="34"/>
      </w:numPr>
      <w:outlineLvl w:val="1"/>
    </w:pPr>
  </w:style>
  <w:style w:type="paragraph" w:customStyle="1" w:styleId="BibliographieTitre2unilim">
    <w:name w:val="BibliographieTitre2_unilim"/>
    <w:basedOn w:val="Titresunilim"/>
    <w:next w:val="Bibliographie"/>
    <w:locked/>
    <w:rsid w:val="005821EE"/>
    <w:pPr>
      <w:outlineLvl w:val="1"/>
    </w:pPr>
  </w:style>
  <w:style w:type="character" w:customStyle="1" w:styleId="DateFinunilim">
    <w:name w:val="DateFin_unilim"/>
    <w:basedOn w:val="Policepardfaut"/>
    <w:uiPriority w:val="1"/>
    <w:locked/>
    <w:rsid w:val="005232D1"/>
  </w:style>
  <w:style w:type="numbering" w:customStyle="1" w:styleId="StyleListeTitresunilim">
    <w:name w:val="StyleListeTitres_unilim"/>
    <w:uiPriority w:val="99"/>
    <w:locked/>
    <w:rsid w:val="00AD123E"/>
    <w:pPr>
      <w:numPr>
        <w:numId w:val="3"/>
      </w:numPr>
    </w:pPr>
  </w:style>
  <w:style w:type="numbering" w:customStyle="1" w:styleId="StyleListeAnnexes">
    <w:name w:val="StyleListeAnnexes"/>
    <w:uiPriority w:val="99"/>
    <w:locked/>
    <w:rsid w:val="00F77857"/>
    <w:pPr>
      <w:numPr>
        <w:numId w:val="4"/>
      </w:numPr>
    </w:pPr>
  </w:style>
  <w:style w:type="paragraph" w:customStyle="1" w:styleId="PageResumesTitleunilim">
    <w:name w:val="PageResumes_Title_unilim"/>
    <w:basedOn w:val="PageResumesTitreunilim"/>
    <w:rsid w:val="005232D1"/>
  </w:style>
  <w:style w:type="paragraph" w:customStyle="1" w:styleId="PageResumesAbstractunilim">
    <w:name w:val="PageResumes_Abstract_unilim"/>
    <w:basedOn w:val="PageResumesResumeunilim"/>
    <w:next w:val="PageResumesKeywordsunilim"/>
    <w:rsid w:val="005232D1"/>
  </w:style>
  <w:style w:type="paragraph" w:customStyle="1" w:styleId="PageResumesKeywordsunilim">
    <w:name w:val="PageResumes_Keywords_unilim"/>
    <w:basedOn w:val="PageResumesMotsClesunilim"/>
    <w:rsid w:val="005232D1"/>
    <w:pPr>
      <w:jc w:val="left"/>
    </w:pPr>
  </w:style>
  <w:style w:type="paragraph" w:styleId="Citation">
    <w:name w:val="Quote"/>
    <w:basedOn w:val="CorpsTexteunilim"/>
    <w:next w:val="Normal"/>
    <w:link w:val="CitationCar"/>
    <w:uiPriority w:val="29"/>
    <w:qFormat/>
    <w:rsid w:val="003F0587"/>
    <w:pPr>
      <w:spacing w:before="240" w:after="240"/>
      <w:ind w:left="567"/>
    </w:pPr>
    <w:rPr>
      <w:i/>
      <w:iCs/>
    </w:rPr>
  </w:style>
  <w:style w:type="character" w:customStyle="1" w:styleId="CitationCar">
    <w:name w:val="Citation Car"/>
    <w:basedOn w:val="Policepardfaut"/>
    <w:link w:val="Citation"/>
    <w:uiPriority w:val="29"/>
    <w:rsid w:val="002A4A0D"/>
    <w:rPr>
      <w:rFonts w:ascii="Arial" w:eastAsia="Times New Roman" w:hAnsi="Arial" w:cs="Times New Roman"/>
      <w:i/>
      <w:iCs/>
      <w:szCs w:val="24"/>
      <w:lang w:eastAsia="fr-FR"/>
    </w:rPr>
  </w:style>
  <w:style w:type="paragraph" w:styleId="Textedebulles">
    <w:name w:val="Balloon Text"/>
    <w:basedOn w:val="Normal"/>
    <w:link w:val="TextedebullesCar"/>
    <w:uiPriority w:val="99"/>
    <w:semiHidden/>
    <w:unhideWhenUsed/>
    <w:rsid w:val="005232D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32D1"/>
    <w:rPr>
      <w:rFonts w:ascii="Tahoma" w:eastAsia="Times New Roman" w:hAnsi="Tahoma" w:cs="Tahoma"/>
      <w:sz w:val="16"/>
      <w:szCs w:val="16"/>
      <w:lang w:eastAsia="fr-FR"/>
    </w:rPr>
  </w:style>
  <w:style w:type="paragraph" w:styleId="En-tte">
    <w:name w:val="header"/>
    <w:basedOn w:val="Normal"/>
    <w:link w:val="En-tteCar"/>
    <w:uiPriority w:val="99"/>
    <w:unhideWhenUsed/>
    <w:rsid w:val="007E3448"/>
    <w:pPr>
      <w:tabs>
        <w:tab w:val="center" w:pos="4536"/>
        <w:tab w:val="right" w:pos="9072"/>
      </w:tabs>
      <w:spacing w:line="240" w:lineRule="auto"/>
    </w:pPr>
  </w:style>
  <w:style w:type="character" w:customStyle="1" w:styleId="En-tteCar">
    <w:name w:val="En-tête Car"/>
    <w:basedOn w:val="Policepardfaut"/>
    <w:link w:val="En-tte"/>
    <w:uiPriority w:val="99"/>
    <w:rsid w:val="007E3448"/>
    <w:rPr>
      <w:rFonts w:ascii="Arial" w:eastAsia="Times New Roman" w:hAnsi="Arial" w:cs="Times New Roman"/>
      <w:szCs w:val="24"/>
      <w:lang w:eastAsia="fr-FR"/>
    </w:rPr>
  </w:style>
  <w:style w:type="paragraph" w:customStyle="1" w:styleId="Titresunilim">
    <w:name w:val="Titres_unilim"/>
    <w:basedOn w:val="Normal"/>
    <w:next w:val="Normal"/>
    <w:rsid w:val="00160D8E"/>
    <w:pPr>
      <w:keepNext/>
      <w:keepLines/>
      <w:spacing w:before="240" w:line="360" w:lineRule="auto"/>
    </w:pPr>
    <w:rPr>
      <w:b/>
    </w:rPr>
  </w:style>
  <w:style w:type="paragraph" w:customStyle="1" w:styleId="PageTitreNormalunilim">
    <w:name w:val="PageTitre_Normal_unilim"/>
    <w:basedOn w:val="Normal"/>
    <w:rsid w:val="00CB1267"/>
    <w:pPr>
      <w:spacing w:before="60" w:line="240" w:lineRule="auto"/>
    </w:pPr>
    <w:rPr>
      <w:color w:val="4B575F"/>
      <w:sz w:val="24"/>
    </w:rPr>
  </w:style>
  <w:style w:type="paragraph" w:customStyle="1" w:styleId="CitationVersunilim">
    <w:name w:val="CitationVers_unilim"/>
    <w:basedOn w:val="Citation"/>
    <w:rsid w:val="009C05BB"/>
    <w:pPr>
      <w:contextualSpacing/>
    </w:pPr>
  </w:style>
  <w:style w:type="paragraph" w:customStyle="1" w:styleId="Listeunilim">
    <w:name w:val="Liste_unilim"/>
    <w:basedOn w:val="CorpsTexteunilim"/>
    <w:rsid w:val="00E87415"/>
    <w:rPr>
      <w:noProof/>
    </w:rPr>
  </w:style>
  <w:style w:type="paragraph" w:customStyle="1" w:styleId="PageResumesNormalunilim">
    <w:name w:val="PageResumes_Normal_unilim"/>
    <w:basedOn w:val="CorpsTexteunilim"/>
    <w:next w:val="Normal"/>
    <w:rsid w:val="00EE4FCF"/>
    <w:pPr>
      <w:spacing w:line="240" w:lineRule="auto"/>
      <w:jc w:val="both"/>
    </w:pPr>
    <w:rPr>
      <w:color w:val="4B575F"/>
    </w:rPr>
  </w:style>
  <w:style w:type="character" w:styleId="Textedelespacerserv">
    <w:name w:val="Placeholder Text"/>
    <w:basedOn w:val="Policepardfaut"/>
    <w:uiPriority w:val="99"/>
    <w:semiHidden/>
    <w:rsid w:val="00F80465"/>
    <w:rPr>
      <w:color w:val="DF5B03"/>
    </w:rPr>
  </w:style>
  <w:style w:type="paragraph" w:customStyle="1" w:styleId="PageTitreFaculteunilim">
    <w:name w:val="PageTitre_Faculte_unilim"/>
    <w:basedOn w:val="PageTitreNormalunilim"/>
    <w:next w:val="PageTitreMasterNomunilim"/>
    <w:rsid w:val="00774962"/>
    <w:pPr>
      <w:widowControl w:val="0"/>
      <w:spacing w:before="2400"/>
    </w:pPr>
    <w:rPr>
      <w:b/>
      <w:sz w:val="32"/>
      <w:szCs w:val="32"/>
    </w:rPr>
  </w:style>
  <w:style w:type="paragraph" w:customStyle="1" w:styleId="PageTitreMasterParcoursunilim">
    <w:name w:val="PageTitre_MasterParcours_unilim"/>
    <w:basedOn w:val="PageTitreNormalunilim"/>
    <w:next w:val="PageTitreMasterOptionunilim"/>
    <w:rsid w:val="00BA7C89"/>
    <w:rPr>
      <w:b/>
      <w:sz w:val="28"/>
    </w:rPr>
  </w:style>
  <w:style w:type="paragraph" w:customStyle="1" w:styleId="PageTitreMasterNomunilim">
    <w:name w:val="PageTitre_MasterNom_unilim"/>
    <w:basedOn w:val="PageTitreNormalunilim"/>
    <w:next w:val="PageTitreMasterParcoursunilim"/>
    <w:rsid w:val="00BA7C89"/>
    <w:pPr>
      <w:tabs>
        <w:tab w:val="left" w:pos="6804"/>
      </w:tabs>
    </w:pPr>
    <w:rPr>
      <w:b/>
      <w:sz w:val="30"/>
    </w:rPr>
  </w:style>
  <w:style w:type="paragraph" w:customStyle="1" w:styleId="PageTitreAuteurunilim">
    <w:name w:val="PageTitre_Auteur_unilim"/>
    <w:basedOn w:val="PageTitreNormalunilim"/>
    <w:next w:val="PageTitreStageDatesunilim"/>
    <w:rsid w:val="00774962"/>
    <w:pPr>
      <w:spacing w:before="0" w:after="120"/>
    </w:pPr>
    <w:rPr>
      <w:b/>
      <w:sz w:val="28"/>
    </w:rPr>
  </w:style>
  <w:style w:type="paragraph" w:customStyle="1" w:styleId="PageTitreBlocTitreunilim">
    <w:name w:val="PageTitre_BlocTitre_unilim"/>
    <w:basedOn w:val="PageTitreSousTitreunilim"/>
    <w:next w:val="PageTitreAuteurunilim"/>
    <w:rsid w:val="00186874"/>
    <w:pPr>
      <w:spacing w:before="1080" w:after="480"/>
    </w:pPr>
  </w:style>
  <w:style w:type="character" w:styleId="Marquedecommentaire">
    <w:name w:val="annotation reference"/>
    <w:basedOn w:val="Policepardfaut"/>
    <w:uiPriority w:val="99"/>
    <w:semiHidden/>
    <w:unhideWhenUsed/>
    <w:rsid w:val="00A72D7D"/>
    <w:rPr>
      <w:sz w:val="16"/>
      <w:szCs w:val="16"/>
    </w:rPr>
  </w:style>
  <w:style w:type="character" w:customStyle="1" w:styleId="DateSoutenanceunilim">
    <w:name w:val="DateSoutenance_unilim"/>
    <w:basedOn w:val="Policepardfaut"/>
    <w:uiPriority w:val="1"/>
    <w:rsid w:val="00233F14"/>
  </w:style>
  <w:style w:type="character" w:customStyle="1" w:styleId="TitreTheseunilim">
    <w:name w:val="TitreThese_unilim"/>
    <w:basedOn w:val="Policepardfaut"/>
    <w:uiPriority w:val="1"/>
    <w:rsid w:val="00233F14"/>
  </w:style>
  <w:style w:type="character" w:customStyle="1" w:styleId="Titre7Car">
    <w:name w:val="Titre 7 Car"/>
    <w:basedOn w:val="Policepardfaut"/>
    <w:link w:val="Titre7"/>
    <w:uiPriority w:val="9"/>
    <w:rsid w:val="00AD123E"/>
    <w:rPr>
      <w:rFonts w:ascii="Arial" w:eastAsiaTheme="majorEastAsia" w:hAnsi="Arial" w:cstheme="majorBidi"/>
      <w:b/>
      <w:iCs/>
      <w:szCs w:val="24"/>
      <w:lang w:eastAsia="fr-FR"/>
    </w:rPr>
  </w:style>
  <w:style w:type="character" w:customStyle="1" w:styleId="Titre8Car">
    <w:name w:val="Titre 8 Car"/>
    <w:basedOn w:val="Policepardfaut"/>
    <w:link w:val="Titre8"/>
    <w:uiPriority w:val="9"/>
    <w:semiHidden/>
    <w:rsid w:val="00AD123E"/>
    <w:rPr>
      <w:rFonts w:ascii="Arial" w:eastAsiaTheme="majorEastAsia" w:hAnsi="Arial" w:cstheme="majorBidi"/>
      <w:b/>
      <w:szCs w:val="20"/>
      <w:lang w:eastAsia="fr-FR"/>
    </w:rPr>
  </w:style>
  <w:style w:type="character" w:customStyle="1" w:styleId="Titre9Car">
    <w:name w:val="Titre 9 Car"/>
    <w:basedOn w:val="Policepardfaut"/>
    <w:link w:val="Titre9"/>
    <w:uiPriority w:val="9"/>
    <w:rsid w:val="00AD123E"/>
    <w:rPr>
      <w:rFonts w:ascii="Arial" w:eastAsiaTheme="majorEastAsia" w:hAnsi="Arial" w:cstheme="majorBidi"/>
      <w:b/>
      <w:iCs/>
      <w:szCs w:val="20"/>
      <w:lang w:eastAsia="fr-FR"/>
    </w:rPr>
  </w:style>
  <w:style w:type="paragraph" w:styleId="TM4">
    <w:name w:val="toc 4"/>
    <w:basedOn w:val="Normal"/>
    <w:next w:val="Normal"/>
    <w:autoRedefine/>
    <w:uiPriority w:val="39"/>
    <w:semiHidden/>
    <w:unhideWhenUsed/>
    <w:rsid w:val="005F25F3"/>
    <w:pPr>
      <w:ind w:left="658"/>
    </w:pPr>
  </w:style>
  <w:style w:type="paragraph" w:styleId="TM5">
    <w:name w:val="toc 5"/>
    <w:basedOn w:val="Normal"/>
    <w:next w:val="Normal"/>
    <w:autoRedefine/>
    <w:uiPriority w:val="39"/>
    <w:unhideWhenUsed/>
    <w:rsid w:val="005F25F3"/>
    <w:pPr>
      <w:ind w:left="879"/>
    </w:pPr>
  </w:style>
  <w:style w:type="paragraph" w:styleId="TM6">
    <w:name w:val="toc 6"/>
    <w:basedOn w:val="Normal"/>
    <w:next w:val="Normal"/>
    <w:autoRedefine/>
    <w:uiPriority w:val="39"/>
    <w:semiHidden/>
    <w:unhideWhenUsed/>
    <w:rsid w:val="005F25F3"/>
    <w:pPr>
      <w:ind w:left="1100"/>
    </w:pPr>
  </w:style>
  <w:style w:type="paragraph" w:styleId="TM7">
    <w:name w:val="toc 7"/>
    <w:basedOn w:val="Normal"/>
    <w:next w:val="Normal"/>
    <w:autoRedefine/>
    <w:uiPriority w:val="39"/>
    <w:semiHidden/>
    <w:unhideWhenUsed/>
    <w:rsid w:val="005F25F3"/>
    <w:pPr>
      <w:ind w:left="1321"/>
    </w:pPr>
  </w:style>
  <w:style w:type="paragraph" w:styleId="TM8">
    <w:name w:val="toc 8"/>
    <w:basedOn w:val="Normal"/>
    <w:next w:val="Normal"/>
    <w:autoRedefine/>
    <w:uiPriority w:val="39"/>
    <w:semiHidden/>
    <w:unhideWhenUsed/>
    <w:rsid w:val="005F25F3"/>
    <w:pPr>
      <w:ind w:left="1542"/>
    </w:pPr>
  </w:style>
  <w:style w:type="paragraph" w:styleId="TM9">
    <w:name w:val="toc 9"/>
    <w:basedOn w:val="Normal"/>
    <w:next w:val="Normal"/>
    <w:autoRedefine/>
    <w:uiPriority w:val="39"/>
    <w:semiHidden/>
    <w:unhideWhenUsed/>
    <w:rsid w:val="005F25F3"/>
    <w:pPr>
      <w:ind w:left="1758"/>
    </w:pPr>
  </w:style>
  <w:style w:type="paragraph" w:styleId="Commentaire">
    <w:name w:val="annotation text"/>
    <w:basedOn w:val="Normal"/>
    <w:link w:val="CommentaireCar"/>
    <w:uiPriority w:val="99"/>
    <w:semiHidden/>
    <w:unhideWhenUsed/>
    <w:rsid w:val="00A72D7D"/>
    <w:pPr>
      <w:spacing w:line="240" w:lineRule="auto"/>
    </w:pPr>
    <w:rPr>
      <w:sz w:val="20"/>
      <w:szCs w:val="20"/>
    </w:rPr>
  </w:style>
  <w:style w:type="character" w:customStyle="1" w:styleId="CommentaireCar">
    <w:name w:val="Commentaire Car"/>
    <w:basedOn w:val="Policepardfaut"/>
    <w:link w:val="Commentaire"/>
    <w:uiPriority w:val="99"/>
    <w:semiHidden/>
    <w:rsid w:val="00A72D7D"/>
    <w:rPr>
      <w:rFonts w:ascii="Arial" w:eastAsia="Times New Roman" w:hAnsi="Arial"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A72D7D"/>
    <w:rPr>
      <w:b/>
      <w:bCs/>
    </w:rPr>
  </w:style>
  <w:style w:type="character" w:customStyle="1" w:styleId="ObjetducommentaireCar">
    <w:name w:val="Objet du commentaire Car"/>
    <w:basedOn w:val="CommentaireCar"/>
    <w:link w:val="Objetducommentaire"/>
    <w:uiPriority w:val="99"/>
    <w:semiHidden/>
    <w:rsid w:val="00A72D7D"/>
    <w:rPr>
      <w:rFonts w:ascii="Arial" w:eastAsia="Times New Roman" w:hAnsi="Arial" w:cs="Times New Roman"/>
      <w:b/>
      <w:bCs/>
      <w:sz w:val="20"/>
      <w:szCs w:val="20"/>
      <w:lang w:eastAsia="fr-FR"/>
    </w:rPr>
  </w:style>
  <w:style w:type="character" w:customStyle="1" w:styleId="Faculteunilim">
    <w:name w:val="Faculte_unilim"/>
    <w:basedOn w:val="Policepardfaut"/>
    <w:uiPriority w:val="1"/>
    <w:rsid w:val="00442976"/>
  </w:style>
  <w:style w:type="paragraph" w:customStyle="1" w:styleId="Normale">
    <w:name w:val="Normal(e)"/>
    <w:basedOn w:val="Normal"/>
    <w:rsid w:val="00FC5504"/>
    <w:pPr>
      <w:widowControl w:val="0"/>
      <w:autoSpaceDE w:val="0"/>
      <w:autoSpaceDN w:val="0"/>
      <w:adjustRightInd w:val="0"/>
      <w:spacing w:line="289" w:lineRule="auto"/>
      <w:textAlignment w:val="baseline"/>
    </w:pPr>
    <w:rPr>
      <w:rFonts w:ascii="Helvetica" w:hAnsi="Helvetica"/>
      <w:color w:val="000000"/>
      <w:sz w:val="24"/>
      <w:szCs w:val="20"/>
    </w:rPr>
  </w:style>
  <w:style w:type="character" w:customStyle="1" w:styleId="Normale1">
    <w:name w:val="Normal(e)1"/>
    <w:rsid w:val="00FC5504"/>
    <w:rPr>
      <w:rFonts w:ascii="Helvetica" w:hAnsi="Helvetica"/>
      <w:color w:val="000000"/>
      <w:spacing w:val="0"/>
      <w:w w:val="100"/>
      <w:position w:val="0"/>
      <w:sz w:val="24"/>
      <w:u w:val="none"/>
      <w:vertAlign w:val="baseline"/>
    </w:rPr>
  </w:style>
  <w:style w:type="paragraph" w:customStyle="1" w:styleId="PageLiminaireListeProfsunilim">
    <w:name w:val="PageLiminaire_ListeProfs_unilim"/>
    <w:basedOn w:val="Normal"/>
    <w:rsid w:val="005F0231"/>
    <w:pPr>
      <w:keepLines/>
      <w:tabs>
        <w:tab w:val="left" w:pos="3969"/>
      </w:tabs>
      <w:spacing w:before="240" w:after="240"/>
      <w:ind w:left="3969" w:hanging="3969"/>
    </w:pPr>
  </w:style>
  <w:style w:type="character" w:customStyle="1" w:styleId="DateNaissanceunilim">
    <w:name w:val="DateNaissance_unilim"/>
    <w:basedOn w:val="Policepardfaut"/>
    <w:uiPriority w:val="1"/>
    <w:rsid w:val="00B1769F"/>
  </w:style>
  <w:style w:type="character" w:customStyle="1" w:styleId="LieuNaissanceunilim">
    <w:name w:val="LieuNaissance_unilim"/>
    <w:basedOn w:val="Policepardfaut"/>
    <w:uiPriority w:val="1"/>
    <w:rsid w:val="009A03D0"/>
  </w:style>
  <w:style w:type="paragraph" w:customStyle="1" w:styleId="PageLiminaireSousTitreListeProfsunilim">
    <w:name w:val="PageLiminaire_SousTitreListeProfs_unilim"/>
    <w:basedOn w:val="Normal"/>
    <w:rsid w:val="005F0231"/>
    <w:pPr>
      <w:keepNext/>
      <w:spacing w:before="360" w:after="240"/>
      <w:jc w:val="both"/>
    </w:pPr>
    <w:rPr>
      <w:b/>
      <w:u w:val="single"/>
    </w:rPr>
  </w:style>
  <w:style w:type="character" w:customStyle="1" w:styleId="SousTitreunilim">
    <w:name w:val="SousTitre_unilim"/>
    <w:basedOn w:val="Policepardfaut"/>
    <w:uiPriority w:val="1"/>
    <w:rsid w:val="004512FA"/>
  </w:style>
  <w:style w:type="character" w:customStyle="1" w:styleId="soustitre">
    <w:name w:val="soustitre"/>
    <w:basedOn w:val="Policepardfaut"/>
    <w:uiPriority w:val="1"/>
    <w:rsid w:val="00431D57"/>
  </w:style>
  <w:style w:type="character" w:styleId="Lienhypertextesuivivisit">
    <w:name w:val="FollowedHyperlink"/>
    <w:basedOn w:val="Policepardfaut"/>
    <w:uiPriority w:val="99"/>
    <w:semiHidden/>
    <w:unhideWhenUsed/>
    <w:rsid w:val="00352B82"/>
    <w:rPr>
      <w:color w:val="800080" w:themeColor="followedHyperlink"/>
      <w:u w:val="single"/>
    </w:rPr>
  </w:style>
  <w:style w:type="paragraph" w:customStyle="1" w:styleId="Codeunilim">
    <w:name w:val="Code_unilim"/>
    <w:basedOn w:val="Normal"/>
    <w:rsid w:val="0026477F"/>
    <w:pPr>
      <w:tabs>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120" w:after="120" w:line="240" w:lineRule="auto"/>
      <w:ind w:left="567"/>
      <w:contextualSpacing/>
    </w:pPr>
    <w:rPr>
      <w:rFonts w:ascii="Courier New" w:hAnsi="Courier New"/>
      <w:noProof/>
      <w:sz w:val="20"/>
    </w:rPr>
  </w:style>
  <w:style w:type="paragraph" w:customStyle="1" w:styleId="PageTitreStageDatesunilim">
    <w:name w:val="PageTitre_StageDates_unilim"/>
    <w:basedOn w:val="PageTitreNormalunilim"/>
    <w:next w:val="PageTitreStageEtablissementunilim"/>
    <w:locked/>
    <w:rsid w:val="00D309D3"/>
    <w:pPr>
      <w:spacing w:before="240"/>
    </w:pPr>
  </w:style>
  <w:style w:type="paragraph" w:customStyle="1" w:styleId="PageTitreStageEtablissementunilim">
    <w:name w:val="PageTitre_StageEtablissement_unilim"/>
    <w:basedOn w:val="PageTitreNormalunilim"/>
    <w:next w:val="PageTitreTuteurStageunilim"/>
    <w:locked/>
    <w:rsid w:val="003112FA"/>
    <w:rPr>
      <w:b/>
    </w:rPr>
  </w:style>
  <w:style w:type="paragraph" w:customStyle="1" w:styleId="PageTitreTuteurStageunilim">
    <w:name w:val="PageTitre_TuteurStage_unilim"/>
    <w:basedOn w:val="PageTitreNormalunilim"/>
    <w:next w:val="PageTitreTuteurNomunilim"/>
    <w:locked/>
    <w:rsid w:val="00DB1776"/>
    <w:pPr>
      <w:spacing w:before="1080"/>
    </w:pPr>
  </w:style>
  <w:style w:type="paragraph" w:customStyle="1" w:styleId="PageTitreTuteurNomunilim">
    <w:name w:val="PageTitre_TuteurNom_unilim"/>
    <w:basedOn w:val="PageTitreNormalunilim"/>
    <w:next w:val="PageTitreTuteurFonctionunilim"/>
    <w:locked/>
    <w:rsid w:val="00D309D3"/>
    <w:rPr>
      <w:b/>
    </w:rPr>
  </w:style>
  <w:style w:type="paragraph" w:customStyle="1" w:styleId="PageTitreTuteurFonctionunilim">
    <w:name w:val="PageTitre_TuteurFonction_unilim"/>
    <w:basedOn w:val="PageTitreNormalunilim"/>
    <w:locked/>
    <w:rsid w:val="00D309D3"/>
  </w:style>
  <w:style w:type="paragraph" w:customStyle="1" w:styleId="PageTitreAnneeUniversitaireunilim">
    <w:name w:val="PageTitre_AnneeUniversitaire_unilim"/>
    <w:basedOn w:val="PageTitreNormalunilim"/>
    <w:next w:val="PageTitreTitreunilim"/>
    <w:rsid w:val="004B4207"/>
    <w:pPr>
      <w:spacing w:before="480" w:after="1080"/>
    </w:pPr>
    <w:rPr>
      <w:sz w:val="26"/>
    </w:rPr>
  </w:style>
  <w:style w:type="paragraph" w:customStyle="1" w:styleId="Texteunilim">
    <w:name w:val="Texte_unilim"/>
    <w:basedOn w:val="CorpsTexteunilim"/>
    <w:locked/>
    <w:rsid w:val="003F7185"/>
    <w:pPr>
      <w:spacing w:before="120" w:after="120" w:line="360" w:lineRule="auto"/>
      <w:jc w:val="both"/>
    </w:pPr>
  </w:style>
  <w:style w:type="paragraph" w:styleId="NormalWeb">
    <w:name w:val="Normal (Web)"/>
    <w:basedOn w:val="Normal"/>
    <w:uiPriority w:val="99"/>
    <w:semiHidden/>
    <w:unhideWhenUsed/>
    <w:rsid w:val="001950F8"/>
    <w:pPr>
      <w:spacing w:before="100" w:beforeAutospacing="1" w:after="100" w:afterAutospacing="1" w:line="240" w:lineRule="auto"/>
    </w:pPr>
    <w:rPr>
      <w:rFonts w:ascii="Times New Roman" w:eastAsiaTheme="minorEastAsia" w:hAnsi="Times New Roman"/>
      <w:sz w:val="24"/>
    </w:rPr>
  </w:style>
  <w:style w:type="character" w:styleId="Numrodeligne">
    <w:name w:val="line number"/>
    <w:basedOn w:val="Policepardfaut"/>
    <w:uiPriority w:val="99"/>
    <w:semiHidden/>
    <w:unhideWhenUsed/>
    <w:rsid w:val="0026477F"/>
  </w:style>
  <w:style w:type="paragraph" w:customStyle="1" w:styleId="PageTitreMasterOptionunilim">
    <w:name w:val="PageTitre_MasterOption_unilim"/>
    <w:basedOn w:val="PageTitreMasterParcoursunilim"/>
    <w:next w:val="PageTitreAnneeUniversitaireunilim"/>
    <w:rsid w:val="00317242"/>
    <w:rPr>
      <w:sz w:val="26"/>
    </w:rPr>
  </w:style>
  <w:style w:type="character" w:customStyle="1" w:styleId="AnneeUniversitaireunilim">
    <w:name w:val="AnneeUniversitaire_unilim"/>
    <w:basedOn w:val="Policepardfaut"/>
    <w:uiPriority w:val="1"/>
    <w:rsid w:val="009B723C"/>
  </w:style>
  <w:style w:type="paragraph" w:customStyle="1" w:styleId="CorpsTexteunilim">
    <w:name w:val="CorpsTexte_unilim"/>
    <w:basedOn w:val="Normal"/>
    <w:rsid w:val="008A3ACB"/>
  </w:style>
  <w:style w:type="character" w:customStyle="1" w:styleId="Titre4Couverture">
    <w:name w:val="Titre4Couverture"/>
    <w:basedOn w:val="Policepardfaut"/>
    <w:uiPriority w:val="1"/>
    <w:rsid w:val="00C60519"/>
  </w:style>
  <w:style w:type="paragraph" w:customStyle="1" w:styleId="AnnexesTitre3unilim">
    <w:name w:val="AnnexesTitre3_unilim"/>
    <w:basedOn w:val="Titresunilim"/>
    <w:next w:val="Texteunilim"/>
    <w:rsid w:val="00F77857"/>
    <w:pPr>
      <w:numPr>
        <w:ilvl w:val="2"/>
        <w:numId w:val="34"/>
      </w:numPr>
      <w:outlineLvl w:val="2"/>
    </w:pPr>
  </w:style>
  <w:style w:type="paragraph" w:customStyle="1" w:styleId="StyleTexteunilimGauche">
    <w:name w:val="Style Texte_unilim + Gauche"/>
    <w:basedOn w:val="Texteunilim"/>
    <w:rsid w:val="00160D8E"/>
    <w:pPr>
      <w:jc w:val="left"/>
    </w:pPr>
    <w:rPr>
      <w:szCs w:val="20"/>
    </w:rPr>
  </w:style>
  <w:style w:type="character" w:styleId="Mentionnonrsolue">
    <w:name w:val="Unresolved Mention"/>
    <w:basedOn w:val="Policepardfaut"/>
    <w:uiPriority w:val="99"/>
    <w:semiHidden/>
    <w:unhideWhenUsed/>
    <w:rsid w:val="00957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44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lim.fr" TargetMode="External"/><Relationship Id="rId13" Type="http://schemas.openxmlformats.org/officeDocument/2006/relationships/hyperlink" Target="https://www.unilim.fr/scd/formation/rediger-vos-travau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village-justice.com/articles/prejudice-moral-societes-commerciales,12864.html" TargetMode="External"/><Relationship Id="rId23" Type="http://schemas.openxmlformats.org/officeDocument/2006/relationships/fontTable" Target="fontTable.xml"/><Relationship Id="rId10" Type="http://schemas.openxmlformats.org/officeDocument/2006/relationships/hyperlink" Target="http://creativecommons.org/licenses/by-nc-nd/3.0/fr/"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hyperlink" Target="https://www.unilim.fr/scd/formation/rediger-vos-travaux/bibliographie-style-vancouver/" TargetMode="External"/><Relationship Id="rId22" Type="http://schemas.openxmlformats.org/officeDocument/2006/relationships/footer" Target="footer4.xml"/></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footer4.xml.rels><?xml version="1.0" encoding="UTF-8" standalone="yes"?>
<Relationships xmlns="http://schemas.openxmlformats.org/package/2006/relationships"><Relationship Id="rId1" Type="http://schemas.openxmlformats.org/officeDocument/2006/relationships/image" Target="media/image4.emf"/></Relationships>
</file>

<file path=word/_rels/footnotes.xml.rels><?xml version="1.0" encoding="UTF-8" standalone="yes"?>
<Relationships xmlns="http://schemas.openxmlformats.org/package/2006/relationships"><Relationship Id="rId1" Type="http://schemas.openxmlformats.org/officeDocument/2006/relationships/hyperlink" Target="https://national.udppc.asso.fr/le-bup/5-pour-ecrire-un-article-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mimetzdorff/Documents/GitHub/inspe/memoire/celestialbody/page_de_gar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709E3CF8F86C489C03D559427939F8"/>
        <w:category>
          <w:name w:val="Général"/>
          <w:gallery w:val="placeholder"/>
        </w:category>
        <w:types>
          <w:type w:val="bbPlcHdr"/>
        </w:types>
        <w:behaviors>
          <w:behavior w:val="content"/>
        </w:behaviors>
        <w:guid w:val="{DC6AE4A8-3BE6-6843-B3D3-D6845F156C3A}"/>
      </w:docPartPr>
      <w:docPartBody>
        <w:p w:rsidR="009E32C0" w:rsidRDefault="00BB0E96">
          <w:pPr>
            <w:pStyle w:val="1A709E3CF8F86C489C03D559427939F8"/>
          </w:pPr>
          <w:r>
            <w:rPr>
              <w:rStyle w:val="Textedelespacerserv"/>
              <w:rFonts w:eastAsiaTheme="minorHAnsi"/>
            </w:rPr>
            <w:t>[Nom du master]</w:t>
          </w:r>
        </w:p>
      </w:docPartBody>
    </w:docPart>
    <w:docPart>
      <w:docPartPr>
        <w:name w:val="86C00596DE37D248A10E7C328FB707B2"/>
        <w:category>
          <w:name w:val="Général"/>
          <w:gallery w:val="placeholder"/>
        </w:category>
        <w:types>
          <w:type w:val="bbPlcHdr"/>
        </w:types>
        <w:behaviors>
          <w:behavior w:val="content"/>
        </w:behaviors>
        <w:guid w:val="{ECFAD8A7-21DE-F94C-B2C6-42FDAB9BBE8A}"/>
      </w:docPartPr>
      <w:docPartBody>
        <w:p w:rsidR="009E32C0" w:rsidRDefault="00BB0E96">
          <w:pPr>
            <w:pStyle w:val="86C00596DE37D248A10E7C328FB707B2"/>
          </w:pPr>
          <w:r>
            <w:rPr>
              <w:rStyle w:val="Textedelespacerserv"/>
              <w:rFonts w:eastAsiaTheme="majorEastAsia"/>
            </w:rPr>
            <w:t>[Parcours]</w:t>
          </w:r>
        </w:p>
      </w:docPartBody>
    </w:docPart>
    <w:docPart>
      <w:docPartPr>
        <w:name w:val="6E8222066BDA7648AE5583152632DE01"/>
        <w:category>
          <w:name w:val="Général"/>
          <w:gallery w:val="placeholder"/>
        </w:category>
        <w:types>
          <w:type w:val="bbPlcHdr"/>
        </w:types>
        <w:behaviors>
          <w:behavior w:val="content"/>
        </w:behaviors>
        <w:guid w:val="{F69545DB-C06D-E848-BA26-8498FF5AECEE}"/>
      </w:docPartPr>
      <w:docPartBody>
        <w:p w:rsidR="009E32C0" w:rsidRDefault="00BB0E96">
          <w:pPr>
            <w:pStyle w:val="6E8222066BDA7648AE5583152632DE01"/>
          </w:pPr>
          <w:r w:rsidRPr="00317242">
            <w:rPr>
              <w:rStyle w:val="Textedelespacerserv"/>
              <w:rFonts w:eastAsiaTheme="minorHAnsi"/>
            </w:rPr>
            <w:t>[Option éventuelle]</w:t>
          </w:r>
        </w:p>
      </w:docPartBody>
    </w:docPart>
    <w:docPart>
      <w:docPartPr>
        <w:name w:val="0EFC10DED252C849BCD832986427F230"/>
        <w:category>
          <w:name w:val="Général"/>
          <w:gallery w:val="placeholder"/>
        </w:category>
        <w:types>
          <w:type w:val="bbPlcHdr"/>
        </w:types>
        <w:behaviors>
          <w:behavior w:val="content"/>
        </w:behaviors>
        <w:guid w:val="{1D7DD8E4-0D07-CA41-8A37-5DE974604C2D}"/>
      </w:docPartPr>
      <w:docPartBody>
        <w:p w:rsidR="009E32C0" w:rsidRDefault="00BB0E96">
          <w:pPr>
            <w:pStyle w:val="0EFC10DED252C849BCD832986427F230"/>
          </w:pPr>
          <w:r w:rsidRPr="00F41F1D">
            <w:rPr>
              <w:rStyle w:val="Textedelespacerserv"/>
            </w:rPr>
            <w:t>Cliquez ici pour entrer du texte.</w:t>
          </w:r>
        </w:p>
      </w:docPartBody>
    </w:docPart>
    <w:docPart>
      <w:docPartPr>
        <w:name w:val="79BB94A67768D74CA04AEB790A8B2D04"/>
        <w:category>
          <w:name w:val="Général"/>
          <w:gallery w:val="placeholder"/>
        </w:category>
        <w:types>
          <w:type w:val="bbPlcHdr"/>
        </w:types>
        <w:behaviors>
          <w:behavior w:val="content"/>
        </w:behaviors>
        <w:guid w:val="{DCA4A170-20DD-784E-A917-5F13675FD62F}"/>
      </w:docPartPr>
      <w:docPartBody>
        <w:p w:rsidR="009E32C0" w:rsidRDefault="00BB0E96">
          <w:pPr>
            <w:pStyle w:val="79BB94A67768D74CA04AEB790A8B2D04"/>
          </w:pPr>
          <w:r w:rsidRPr="006231E3">
            <w:rPr>
              <w:rStyle w:val="Textedelespacerserv"/>
            </w:rPr>
            <w:t>[</w:t>
          </w:r>
          <w:r>
            <w:rPr>
              <w:rStyle w:val="Textedelespacerserv"/>
              <w:rFonts w:eastAsiaTheme="majorEastAsia"/>
            </w:rPr>
            <w:t>Nom Prénom</w:t>
          </w:r>
          <w:r w:rsidRPr="006231E3">
            <w:rPr>
              <w:rStyle w:val="Textedelespacerserv"/>
            </w:rPr>
            <w:t>]</w:t>
          </w:r>
        </w:p>
      </w:docPartBody>
    </w:docPart>
    <w:docPart>
      <w:docPartPr>
        <w:name w:val="72E82EDE65A7A54F86AB48671CD12C30"/>
        <w:category>
          <w:name w:val="Général"/>
          <w:gallery w:val="placeholder"/>
        </w:category>
        <w:types>
          <w:type w:val="bbPlcHdr"/>
        </w:types>
        <w:behaviors>
          <w:behavior w:val="content"/>
        </w:behaviors>
        <w:guid w:val="{CCD369B7-AD7E-DB48-9A96-EFBAD1EB8F4A}"/>
      </w:docPartPr>
      <w:docPartBody>
        <w:p w:rsidR="009E32C0" w:rsidRDefault="00BB0E96">
          <w:pPr>
            <w:pStyle w:val="72E82EDE65A7A54F86AB48671CD12C30"/>
          </w:pPr>
          <w:r>
            <w:rPr>
              <w:rStyle w:val="Textedelespacerserv"/>
              <w:rFonts w:eastAsiaTheme="majorEastAsia"/>
            </w:rPr>
            <w:t>[Etablissement d’accueil du stage]</w:t>
          </w:r>
        </w:p>
      </w:docPartBody>
    </w:docPart>
    <w:docPart>
      <w:docPartPr>
        <w:name w:val="C774A9E31C511642BC59AE4A73254717"/>
        <w:category>
          <w:name w:val="Général"/>
          <w:gallery w:val="placeholder"/>
        </w:category>
        <w:types>
          <w:type w:val="bbPlcHdr"/>
        </w:types>
        <w:behaviors>
          <w:behavior w:val="content"/>
        </w:behaviors>
        <w:guid w:val="{6800B372-4D63-4943-9AF7-9CCA23BEF8BF}"/>
      </w:docPartPr>
      <w:docPartBody>
        <w:p w:rsidR="009E32C0" w:rsidRDefault="00BB0E96">
          <w:pPr>
            <w:pStyle w:val="C774A9E31C511642BC59AE4A73254717"/>
          </w:pPr>
          <w:r>
            <w:rPr>
              <w:rStyle w:val="Textedelespacerserv"/>
              <w:rFonts w:eastAsiaTheme="majorEastAsia"/>
            </w:rPr>
            <w:t>[Nom du tuteur]</w:t>
          </w:r>
        </w:p>
      </w:docPartBody>
    </w:docPart>
    <w:docPart>
      <w:docPartPr>
        <w:name w:val="3454209E075A204182A201653F130628"/>
        <w:category>
          <w:name w:val="Général"/>
          <w:gallery w:val="placeholder"/>
        </w:category>
        <w:types>
          <w:type w:val="bbPlcHdr"/>
        </w:types>
        <w:behaviors>
          <w:behavior w:val="content"/>
        </w:behaviors>
        <w:guid w:val="{08DB70B9-2C3C-AB4E-9689-C5E49C680AA6}"/>
      </w:docPartPr>
      <w:docPartBody>
        <w:p w:rsidR="009E32C0" w:rsidRDefault="00BB0E96">
          <w:pPr>
            <w:pStyle w:val="3454209E075A204182A201653F130628"/>
          </w:pPr>
          <w:r>
            <w:rPr>
              <w:rStyle w:val="Textedelespacerserv"/>
              <w:rFonts w:eastAsiaTheme="minorHAnsi"/>
            </w:rPr>
            <w:t>[Fonction du tuteur]</w:t>
          </w:r>
        </w:p>
      </w:docPartBody>
    </w:docPart>
    <w:docPart>
      <w:docPartPr>
        <w:name w:val="D8F90DF429E564478B63A91514C89202"/>
        <w:category>
          <w:name w:val="Général"/>
          <w:gallery w:val="placeholder"/>
        </w:category>
        <w:types>
          <w:type w:val="bbPlcHdr"/>
        </w:types>
        <w:behaviors>
          <w:behavior w:val="content"/>
        </w:behaviors>
        <w:guid w:val="{50FF5243-EE86-1447-8AAB-E5D6327B6360}"/>
      </w:docPartPr>
      <w:docPartBody>
        <w:p w:rsidR="009E32C0" w:rsidRDefault="00BB0E96">
          <w:pPr>
            <w:pStyle w:val="D8F90DF429E564478B63A91514C89202"/>
          </w:pPr>
          <w:r>
            <w:rPr>
              <w:rStyle w:val="Textedelespacerserv"/>
              <w:rFonts w:eastAsiaTheme="majorEastAsia"/>
            </w:rPr>
            <w:t>[</w:t>
          </w:r>
          <w:r w:rsidRPr="00A82BD3">
            <w:rPr>
              <w:rStyle w:val="Textedelespacerserv"/>
              <w:rFonts w:eastAsiaTheme="majorEastAsia"/>
            </w:rPr>
            <w:t>Cliquez ici pour entrer le texte de votre résumé en français. Attention, les résumés en français et en anglais ainsi que les mots-clés dans les deux langues doivent tenir sur une seule et même page. Soyez synthétique !</w:t>
          </w:r>
          <w:r>
            <w:rPr>
              <w:rStyle w:val="Textedelespacerserv"/>
              <w:rFonts w:eastAsiaTheme="majorEastAsia"/>
            </w:rPr>
            <w:t>]</w:t>
          </w:r>
        </w:p>
      </w:docPartBody>
    </w:docPart>
    <w:docPart>
      <w:docPartPr>
        <w:name w:val="B88D0F7D7D8711408FE5099568B17DF7"/>
        <w:category>
          <w:name w:val="Général"/>
          <w:gallery w:val="placeholder"/>
        </w:category>
        <w:types>
          <w:type w:val="bbPlcHdr"/>
        </w:types>
        <w:behaviors>
          <w:behavior w:val="content"/>
        </w:behaviors>
        <w:guid w:val="{315E55BF-98CD-9F41-AE00-DF083F8294C2}"/>
      </w:docPartPr>
      <w:docPartBody>
        <w:p w:rsidR="009E32C0" w:rsidRDefault="00BB0E96">
          <w:pPr>
            <w:pStyle w:val="B88D0F7D7D8711408FE5099568B17DF7"/>
          </w:pPr>
          <w:r>
            <w:rPr>
              <w:rStyle w:val="Textedelespacerserv"/>
              <w:rFonts w:eastAsiaTheme="majorEastAsia"/>
            </w:rPr>
            <w:t>[mot1, mot2…]</w:t>
          </w:r>
        </w:p>
      </w:docPartBody>
    </w:docPart>
    <w:docPart>
      <w:docPartPr>
        <w:name w:val="13DCFE3DC430B8418FB4FD693AB9C925"/>
        <w:category>
          <w:name w:val="Général"/>
          <w:gallery w:val="placeholder"/>
        </w:category>
        <w:types>
          <w:type w:val="bbPlcHdr"/>
        </w:types>
        <w:behaviors>
          <w:behavior w:val="content"/>
        </w:behaviors>
        <w:guid w:val="{BBC98DF6-154C-2A44-81CA-E449081086B5}"/>
      </w:docPartPr>
      <w:docPartBody>
        <w:p w:rsidR="009E32C0" w:rsidRDefault="00BB0E96">
          <w:pPr>
            <w:pStyle w:val="13DCFE3DC430B8418FB4FD693AB9C925"/>
          </w:pPr>
          <w:r>
            <w:rPr>
              <w:rStyle w:val="Textedelespacerserv"/>
              <w:rFonts w:eastAsiaTheme="minorHAnsi"/>
            </w:rPr>
            <w:t>[C</w:t>
          </w:r>
          <w:r w:rsidRPr="003C55DD">
            <w:rPr>
              <w:rStyle w:val="Textedelespacerserv"/>
              <w:rFonts w:eastAsiaTheme="minorHAnsi"/>
            </w:rPr>
            <w:t xml:space="preserve">liquez ici pour entrer </w:t>
          </w:r>
          <w:r>
            <w:rPr>
              <w:rStyle w:val="Textedelespacerserv"/>
              <w:rFonts w:eastAsiaTheme="minorHAnsi"/>
            </w:rPr>
            <w:t>le titre en anglais]</w:t>
          </w:r>
        </w:p>
      </w:docPartBody>
    </w:docPart>
    <w:docPart>
      <w:docPartPr>
        <w:name w:val="B4F52F2AEB72AA44929CC3B853B56B08"/>
        <w:category>
          <w:name w:val="Général"/>
          <w:gallery w:val="placeholder"/>
        </w:category>
        <w:types>
          <w:type w:val="bbPlcHdr"/>
        </w:types>
        <w:behaviors>
          <w:behavior w:val="content"/>
        </w:behaviors>
        <w:guid w:val="{2628CB2D-2092-2041-9C03-69C4A3EF27C8}"/>
      </w:docPartPr>
      <w:docPartBody>
        <w:p w:rsidR="009E32C0" w:rsidRDefault="00BB0E96">
          <w:pPr>
            <w:pStyle w:val="B4F52F2AEB72AA44929CC3B853B56B08"/>
          </w:pPr>
          <w:r>
            <w:rPr>
              <w:rStyle w:val="Textedelespacerserv"/>
              <w:rFonts w:eastAsiaTheme="majorEastAsia"/>
            </w:rPr>
            <w:t>[</w:t>
          </w:r>
          <w:r w:rsidRPr="00A82BD3">
            <w:rPr>
              <w:rStyle w:val="Textedelespacerserv"/>
              <w:rFonts w:eastAsiaTheme="majorEastAsia"/>
            </w:rPr>
            <w:t>N’oubliez pas d’utiliser cette zone pour inscrire votre résumé en anglais (on parle alors d’un abstract). N’hésitez pas à vous faire aider si vous n’êtes pas très à l’aise avec la langue de Shakespeare</w:t>
          </w:r>
          <w:r w:rsidRPr="0018728C">
            <w:rPr>
              <w:rStyle w:val="Textedelespacerserv"/>
              <w:rFonts w:eastAsiaTheme="majorEastAsia"/>
            </w:rPr>
            <w:t>.</w:t>
          </w:r>
          <w:r>
            <w:rPr>
              <w:rStyle w:val="Textedelespacerserv"/>
              <w:rFonts w:eastAsiaTheme="majorEastAsia"/>
            </w:rPr>
            <w:t>]</w:t>
          </w:r>
        </w:p>
      </w:docPartBody>
    </w:docPart>
    <w:docPart>
      <w:docPartPr>
        <w:name w:val="140A2AB85710E44F806481F803B2F3A9"/>
        <w:category>
          <w:name w:val="Général"/>
          <w:gallery w:val="placeholder"/>
        </w:category>
        <w:types>
          <w:type w:val="bbPlcHdr"/>
        </w:types>
        <w:behaviors>
          <w:behavior w:val="content"/>
        </w:behaviors>
        <w:guid w:val="{A709ABCD-B409-B544-9D03-89682C6ADAED}"/>
      </w:docPartPr>
      <w:docPartBody>
        <w:p w:rsidR="009E32C0" w:rsidRDefault="00BB0E96">
          <w:pPr>
            <w:pStyle w:val="140A2AB85710E44F806481F803B2F3A9"/>
          </w:pPr>
          <w:r>
            <w:rPr>
              <w:rStyle w:val="Textedelespacerserv"/>
            </w:rPr>
            <w:t>[k</w:t>
          </w:r>
          <w:r w:rsidRPr="00025623">
            <w:rPr>
              <w:rStyle w:val="Textedelespacerserv"/>
            </w:rPr>
            <w:t>eyword1, keyword2…</w:t>
          </w:r>
          <w:r>
            <w:rPr>
              <w:rStyle w:val="Textedelespacerserv"/>
            </w:rPr>
            <w:t>]</w:t>
          </w:r>
        </w:p>
      </w:docPartBody>
    </w:docPart>
    <w:docPart>
      <w:docPartPr>
        <w:name w:val="71B175E683619A41AA581409124D67A5"/>
        <w:category>
          <w:name w:val="Général"/>
          <w:gallery w:val="placeholder"/>
        </w:category>
        <w:types>
          <w:type w:val="bbPlcHdr"/>
        </w:types>
        <w:behaviors>
          <w:behavior w:val="content"/>
        </w:behaviors>
        <w:guid w:val="{9CF039B2-805A-FC4B-8A7C-F3BF110C0D3A}"/>
      </w:docPartPr>
      <w:docPartBody>
        <w:p w:rsidR="009E32C0" w:rsidRDefault="00BB0E96">
          <w:pPr>
            <w:pStyle w:val="71B175E683619A41AA581409124D67A5"/>
          </w:pPr>
          <w:r w:rsidRPr="00980509">
            <w:rPr>
              <w:rStyle w:val="Textedelespacerserv"/>
            </w:rPr>
            <w:t>[</w:t>
          </w:r>
          <w:r>
            <w:rPr>
              <w:rStyle w:val="Textedelespacerserv"/>
            </w:rPr>
            <w:t>Cliquer ici pour entrer le t</w:t>
          </w:r>
          <w:r w:rsidRPr="00980509">
            <w:rPr>
              <w:rStyle w:val="Textedelespacerserv"/>
            </w:rPr>
            <w:t>itre du mémoire]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96"/>
    <w:rsid w:val="00602786"/>
    <w:rsid w:val="009E32C0"/>
    <w:rsid w:val="00A142BF"/>
    <w:rsid w:val="00BB0E96"/>
    <w:rsid w:val="00EB64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DF5B03"/>
    </w:rPr>
  </w:style>
  <w:style w:type="paragraph" w:customStyle="1" w:styleId="1A709E3CF8F86C489C03D559427939F8">
    <w:name w:val="1A709E3CF8F86C489C03D559427939F8"/>
  </w:style>
  <w:style w:type="paragraph" w:customStyle="1" w:styleId="86C00596DE37D248A10E7C328FB707B2">
    <w:name w:val="86C00596DE37D248A10E7C328FB707B2"/>
  </w:style>
  <w:style w:type="paragraph" w:customStyle="1" w:styleId="6E8222066BDA7648AE5583152632DE01">
    <w:name w:val="6E8222066BDA7648AE5583152632DE01"/>
  </w:style>
  <w:style w:type="paragraph" w:customStyle="1" w:styleId="0EFC10DED252C849BCD832986427F230">
    <w:name w:val="0EFC10DED252C849BCD832986427F230"/>
  </w:style>
  <w:style w:type="paragraph" w:customStyle="1" w:styleId="79BB94A67768D74CA04AEB790A8B2D04">
    <w:name w:val="79BB94A67768D74CA04AEB790A8B2D04"/>
  </w:style>
  <w:style w:type="paragraph" w:customStyle="1" w:styleId="72E82EDE65A7A54F86AB48671CD12C30">
    <w:name w:val="72E82EDE65A7A54F86AB48671CD12C30"/>
  </w:style>
  <w:style w:type="paragraph" w:customStyle="1" w:styleId="C774A9E31C511642BC59AE4A73254717">
    <w:name w:val="C774A9E31C511642BC59AE4A73254717"/>
  </w:style>
  <w:style w:type="paragraph" w:customStyle="1" w:styleId="3454209E075A204182A201653F130628">
    <w:name w:val="3454209E075A204182A201653F130628"/>
  </w:style>
  <w:style w:type="paragraph" w:customStyle="1" w:styleId="D8F90DF429E564478B63A91514C89202">
    <w:name w:val="D8F90DF429E564478B63A91514C89202"/>
  </w:style>
  <w:style w:type="paragraph" w:customStyle="1" w:styleId="B88D0F7D7D8711408FE5099568B17DF7">
    <w:name w:val="B88D0F7D7D8711408FE5099568B17DF7"/>
  </w:style>
  <w:style w:type="paragraph" w:customStyle="1" w:styleId="13DCFE3DC430B8418FB4FD693AB9C925">
    <w:name w:val="13DCFE3DC430B8418FB4FD693AB9C925"/>
  </w:style>
  <w:style w:type="paragraph" w:customStyle="1" w:styleId="B4F52F2AEB72AA44929CC3B853B56B08">
    <w:name w:val="B4F52F2AEB72AA44929CC3B853B56B08"/>
  </w:style>
  <w:style w:type="paragraph" w:customStyle="1" w:styleId="140A2AB85710E44F806481F803B2F3A9">
    <w:name w:val="140A2AB85710E44F806481F803B2F3A9"/>
  </w:style>
  <w:style w:type="paragraph" w:customStyle="1" w:styleId="71B175E683619A41AA581409124D67A5">
    <w:name w:val="71B175E683619A41AA581409124D67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6007E-D33F-475F-9FD5-BE82B98F9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page_de_garde.dotm</Template>
  <TotalTime>35</TotalTime>
  <Pages>18</Pages>
  <Words>2632</Words>
  <Characters>14478</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[Cliquer ici pour entrer le titre du mémoire]</vt:lpstr>
    </vt:vector>
  </TitlesOfParts>
  <Company>Université de Limoges</Company>
  <LinksUpToDate>false</LinksUpToDate>
  <CharactersWithSpaces>17076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Calculs d’éphémérides avec Python</dc:title>
  <dc:subject>[Cliquez ici pour entrer le texte de votre résumé en français. Attention, les résumés en français et en anglais ainsi que les mots-clés dans les deux langues doivent tenir sur une seule et même page. Soyez synthétique !]</dc:subject>
  <dc:creator>Remi Metzdorff</dc:creator>
  <cp:keywords>[mot1, mot2…]</cp:keywords>
  <cp:lastModifiedBy>Remi Metzdorff</cp:lastModifiedBy>
  <cp:revision>5</cp:revision>
  <cp:lastPrinted>2021-05-06T20:19:00Z</cp:lastPrinted>
  <dcterms:created xsi:type="dcterms:W3CDTF">2021-05-06T20:19:00Z</dcterms:created>
  <dcterms:modified xsi:type="dcterms:W3CDTF">2021-05-06T21:23:00Z</dcterms:modified>
</cp:coreProperties>
</file>